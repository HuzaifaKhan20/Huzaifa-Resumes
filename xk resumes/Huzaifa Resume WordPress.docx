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64A3B6D2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8A17" id="Rectangle 1" o:spid="_x0000_s1026" alt="&quot;&quot;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GclAIAAM8FAAAOAAAAZHJzL2Uyb0RvYy54bWysVE1PGzEQvVfqf7B8L/sBN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6B2898D1" w14:textId="6047D026" w:rsidR="00A14E9F" w:rsidRPr="00C003A0" w:rsidRDefault="00A14E9F" w:rsidP="00A14E9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Huzaifa</w:t>
            </w:r>
          </w:p>
          <w:p w14:paraId="353B72BA" w14:textId="1A5DDD49" w:rsidR="008B73C0" w:rsidRPr="00C003A0" w:rsidRDefault="00A14E9F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05FABBDD" w:rsidR="00A053AC" w:rsidRPr="00C003A0" w:rsidRDefault="003B1BAC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WordPress</w:t>
            </w:r>
            <w:r w:rsidR="008B73C0"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 xml:space="preserve"> Developer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66C689B5" w14:textId="0EE49C85" w:rsidR="00A053AC" w:rsidRDefault="00AB2BCB" w:rsidP="00A053AC">
            <w:r>
              <w:t>Highly s</w:t>
            </w:r>
            <w:r w:rsidR="00A053AC">
              <w:t xml:space="preserve">killed </w:t>
            </w:r>
            <w:r>
              <w:t>at developing and standardizing mobile-friendly websites according to brand requirements</w:t>
            </w:r>
            <w:r w:rsidR="00C00C0E">
              <w:t xml:space="preserve">. Ready to bring 4+ years of experience </w:t>
            </w:r>
            <w:r w:rsidR="003B1BAC">
              <w:t xml:space="preserve">as WordPress Developer </w:t>
            </w:r>
            <w:r w:rsidR="007C4083">
              <w:t xml:space="preserve">which includes </w:t>
            </w:r>
            <w:r w:rsidR="003B1BAC">
              <w:t xml:space="preserve">custom theme development and custom plugin development. Also have experience in </w:t>
            </w:r>
            <w:r w:rsidR="00317954">
              <w:t xml:space="preserve">Webflow, Shopify, </w:t>
            </w:r>
            <w:r w:rsidR="007C4083">
              <w:t>React</w:t>
            </w:r>
            <w:r w:rsidR="007F3574">
              <w:t>,</w:t>
            </w:r>
            <w:r w:rsidR="00A053AC">
              <w:t xml:space="preserve"> JavaScript, and </w:t>
            </w:r>
            <w:r w:rsidR="007C4083">
              <w:t>HTML/CSS</w:t>
            </w:r>
            <w:r w:rsidR="003B1BAC">
              <w:t xml:space="preserve"> </w:t>
            </w:r>
            <w:r w:rsidR="00A053AC">
              <w:t>with a track record of developing high-quality web</w:t>
            </w:r>
            <w:r w:rsidR="007C4083">
              <w:t xml:space="preserve"> a</w:t>
            </w:r>
            <w:r w:rsidR="00A053AC">
              <w:t>pplications along with excellent problem-solving and communication skills.</w:t>
            </w:r>
          </w:p>
          <w:p w14:paraId="237CBB71" w14:textId="699DDA50" w:rsidR="00A52801" w:rsidRPr="0060352F" w:rsidRDefault="00A52801" w:rsidP="00A053AC"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Cell: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 w:rsidR="00BB6871">
              <w:rPr>
                <w:color w:val="000000" w:themeColor="text1" w:themeShade="80"/>
              </w:rPr>
              <w:t>+92</w:t>
            </w:r>
            <w:r w:rsidRPr="00B74A30">
              <w:t>3</w:t>
            </w:r>
            <w:r w:rsidR="00C55679">
              <w:t>342215265</w:t>
            </w:r>
          </w:p>
          <w:p w14:paraId="23F1888C" w14:textId="77777777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 xml:space="preserve">Mail: </w:t>
            </w:r>
            <w:hyperlink r:id="rId10" w:history="1">
              <w:r w:rsidRPr="005E6440">
                <w:rPr>
                  <w:rStyle w:val="Hyperlink"/>
                  <w:color w:val="000000" w:themeColor="text1"/>
                  <w:u w:val="none"/>
                </w:rPr>
                <w:t>huzaifaakram2000@gmail.com</w:t>
              </w:r>
            </w:hyperlink>
          </w:p>
          <w:p w14:paraId="4500A286" w14:textId="4467CB5E" w:rsidR="008B73C0" w:rsidRDefault="00E37ADD" w:rsidP="00FC0C8E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CNIC: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>
              <w:t>42201-8957068-1</w:t>
            </w:r>
          </w:p>
          <w:p w14:paraId="6FE714FC" w14:textId="7B7A815D" w:rsidR="008B73C0" w:rsidRDefault="00FC0C8E" w:rsidP="00E37ADD">
            <w:pPr>
              <w:spacing w:after="160"/>
            </w:pPr>
            <w:r w:rsidRPr="008F100F">
              <w:rPr>
                <w:b/>
                <w:bCs/>
                <w:color w:val="3B3838" w:themeColor="background2" w:themeShade="40"/>
              </w:rPr>
              <w:t>Address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>
              <w:t>Karachi, 75160, Pakistan</w:t>
            </w:r>
          </w:p>
          <w:p w14:paraId="7CDF444D" w14:textId="2EFE1B15" w:rsidR="00E37ADD" w:rsidRDefault="00E37ADD" w:rsidP="00E37ADD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CBBE58" w14:textId="77777777" w:rsidR="00E37ADD" w:rsidRPr="00E37ADD" w:rsidRDefault="00E37ADD" w:rsidP="00E37ADD"/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2D66A925" w14:textId="77777777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1BADAC72" w14:textId="6D353F1B" w:rsidR="00213A69" w:rsidRPr="00874106" w:rsidRDefault="00213A69" w:rsidP="00213A69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WordPress</w:t>
            </w:r>
            <w:r w:rsidR="006C4B2A">
              <w:rPr>
                <w:rFonts w:asciiTheme="majorHAnsi" w:hAnsiTheme="majorHAnsi"/>
                <w:color w:val="3B3838" w:themeColor="background2" w:themeShade="40"/>
              </w:rPr>
              <w:t xml:space="preserve"> / Webflow</w:t>
            </w: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07AF01B" w14:textId="41C9C115" w:rsidR="00213A69" w:rsidRPr="00874106" w:rsidRDefault="00317954" w:rsidP="00213A69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Shopify</w:t>
            </w:r>
          </w:p>
          <w:p w14:paraId="445C3963" w14:textId="123A9431" w:rsidR="00A52801" w:rsidRDefault="005E380B" w:rsidP="005E380B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AB018E" w14:textId="1BC49806" w:rsidR="005E380B" w:rsidRPr="00874106" w:rsidRDefault="00213A69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JavaScript</w:t>
            </w:r>
          </w:p>
          <w:p w14:paraId="0CC6D064" w14:textId="54D3D75C" w:rsidR="00A52801" w:rsidRDefault="00A52801" w:rsidP="00A52801">
            <w:pPr>
              <w:spacing w:before="3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5E380B"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A525EB" wp14:editId="74AC8342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64544168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8ED36D" id="Rectángulo: esquinas redondeadas 12" o:spid="_x0000_s1026" style="position:absolute;margin-left:17.7pt;margin-top:.2pt;width:122.3pt;height: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="005E380B"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34617B" wp14:editId="489052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188720" cy="57934"/>
                      <wp:effectExtent l="0" t="0" r="0" b="0"/>
                      <wp:wrapNone/>
                      <wp:docPr id="87368151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E3998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34617B" id="_x0000_s1028" style="position:absolute;margin-left:0;margin-top:.25pt;width:93.6pt;height: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43E3998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64FFBE3" w14:textId="4B4561A6" w:rsidR="005E380B" w:rsidRPr="00874106" w:rsidRDefault="00213A69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React JS / Next JS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9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BF60CDD" w14:textId="77777777" w:rsidR="00317954" w:rsidRPr="00874106" w:rsidRDefault="00317954" w:rsidP="00317954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HTML / CSS</w:t>
            </w:r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30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b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740A531" w14:textId="505AE1BF" w:rsidR="00213A69" w:rsidRDefault="00AC2417" w:rsidP="00213A69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Node.JS / Mongo DB</w:t>
            </w:r>
          </w:p>
          <w:p w14:paraId="6392F8F8" w14:textId="17BB1B7D" w:rsidR="008C0A6A" w:rsidRPr="008C0A6A" w:rsidRDefault="008C0A6A" w:rsidP="008C0A6A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7C5DC70" wp14:editId="7F6689E0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3810</wp:posOffset>
                      </wp:positionV>
                      <wp:extent cx="1553460" cy="56952"/>
                      <wp:effectExtent l="0" t="0" r="8890" b="635"/>
                      <wp:wrapNone/>
                      <wp:docPr id="1190627845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C0E097" id="Rectángulo: esquinas redondeadas 12" o:spid="_x0000_s1026" style="position:absolute;margin-left:17.7pt;margin-top:.3pt;width:122.3pt;height: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7334237" wp14:editId="1BFB4B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1463040" cy="57934"/>
                      <wp:effectExtent l="0" t="0" r="3810" b="0"/>
                      <wp:wrapNone/>
                      <wp:docPr id="1089680213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5DAFE1" w14:textId="77777777" w:rsidR="008C0A6A" w:rsidRDefault="008C0A6A" w:rsidP="008C0A6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334237" id="_x0000_s1031" style="position:absolute;margin-left:0;margin-top:.4pt;width:115.2pt;height: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5I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125DAFE1" w14:textId="77777777" w:rsidR="008C0A6A" w:rsidRDefault="008C0A6A" w:rsidP="008C0A6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8662BD2" w14:textId="4976194A" w:rsidR="008C0A6A" w:rsidRPr="00874106" w:rsidRDefault="008C0A6A" w:rsidP="008C0A6A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Expression Engine (CMS)</w:t>
            </w:r>
          </w:p>
          <w:p w14:paraId="3A9E3316" w14:textId="57D3633D" w:rsidR="001342AB" w:rsidRPr="004A38D7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2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MNzEni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08A8976D" w14:textId="592C9646" w:rsidR="001251EA" w:rsidRDefault="001251EA" w:rsidP="001251EA">
            <w:pPr>
              <w:spacing w:after="120"/>
            </w:pPr>
            <w:r w:rsidRPr="001251EA">
              <w:t xml:space="preserve">- </w:t>
            </w:r>
            <w:r w:rsidR="00FC0C8E">
              <w:t>Developed websites for</w:t>
            </w:r>
            <w:r w:rsidR="003B1BAC">
              <w:t xml:space="preserve"> </w:t>
            </w:r>
            <w:hyperlink r:id="rId11" w:history="1">
              <w:r w:rsidR="003B1BAC" w:rsidRPr="00CD021B">
                <w:rPr>
                  <w:rStyle w:val="Hyperlink"/>
                  <w:color w:val="auto"/>
                </w:rPr>
                <w:t>QLM (Qatar)</w:t>
              </w:r>
            </w:hyperlink>
            <w:r w:rsidR="003B1BAC" w:rsidRPr="00CD021B">
              <w:rPr>
                <w:color w:val="auto"/>
              </w:rPr>
              <w:t>,</w:t>
            </w:r>
            <w:r w:rsidR="00FC0C8E" w:rsidRPr="00CD021B">
              <w:rPr>
                <w:color w:val="auto"/>
              </w:rPr>
              <w:t xml:space="preserve"> </w:t>
            </w:r>
            <w:hyperlink r:id="rId12" w:history="1">
              <w:r w:rsidR="00CD021B" w:rsidRPr="00AC2417">
                <w:rPr>
                  <w:rStyle w:val="Hyperlink"/>
                  <w:color w:val="000000" w:themeColor="text1"/>
                </w:rPr>
                <w:t>Massoun (Qatar)</w:t>
              </w:r>
            </w:hyperlink>
            <w:r w:rsidR="00AC2417">
              <w:t xml:space="preserve">, </w:t>
            </w:r>
            <w:hyperlink r:id="rId13" w:history="1">
              <w:r w:rsidR="00AC2417" w:rsidRPr="00AC2417">
                <w:rPr>
                  <w:rStyle w:val="Hyperlink"/>
                  <w:color w:val="000000" w:themeColor="text1"/>
                </w:rPr>
                <w:t>Vidfy.ai</w:t>
              </w:r>
            </w:hyperlink>
            <w:r w:rsidR="00AC2417">
              <w:t xml:space="preserve">, </w:t>
            </w:r>
            <w:hyperlink r:id="rId14" w:history="1">
              <w:r w:rsidR="00AC2417" w:rsidRPr="003B1BAC">
                <w:rPr>
                  <w:rStyle w:val="Hyperlink"/>
                  <w:color w:val="auto"/>
                </w:rPr>
                <w:t>BML Bank</w:t>
              </w:r>
            </w:hyperlink>
            <w:r w:rsidR="00AC2417">
              <w:rPr>
                <w:color w:val="auto"/>
              </w:rPr>
              <w:t xml:space="preserve">, </w:t>
            </w:r>
            <w:r w:rsidR="003B1BAC">
              <w:t xml:space="preserve"> </w:t>
            </w:r>
            <w:r w:rsidR="006900FA">
              <w:t xml:space="preserve">and </w:t>
            </w:r>
            <w:r w:rsidR="00CD021B">
              <w:t xml:space="preserve">also maintaining </w:t>
            </w:r>
            <w:hyperlink r:id="rId15" w:history="1">
              <w:r w:rsidR="00CD021B" w:rsidRPr="00EF6803">
                <w:rPr>
                  <w:rStyle w:val="Hyperlink"/>
                  <w:color w:val="auto"/>
                </w:rPr>
                <w:t>Faysal Bank</w:t>
              </w:r>
            </w:hyperlink>
            <w:r w:rsidR="00AC2417">
              <w:t xml:space="preserve">, and </w:t>
            </w:r>
            <w:hyperlink r:id="rId16" w:history="1">
              <w:r w:rsidR="00AC2417" w:rsidRPr="00AC2417">
                <w:rPr>
                  <w:rStyle w:val="Hyperlink"/>
                  <w:color w:val="000000" w:themeColor="text1"/>
                </w:rPr>
                <w:t>MyCash (Jamaica)</w:t>
              </w:r>
            </w:hyperlink>
            <w:r w:rsidR="00AC2417">
              <w:t xml:space="preserve"> </w:t>
            </w:r>
            <w:r w:rsidR="00CD021B">
              <w:t xml:space="preserve">website which was developed in WordPress with </w:t>
            </w:r>
            <w:r w:rsidR="00CD021B" w:rsidRPr="003B1BAC">
              <w:rPr>
                <w:color w:val="auto"/>
              </w:rPr>
              <w:t>custom them</w:t>
            </w:r>
            <w:r w:rsidR="00CD021B">
              <w:t>e development.</w:t>
            </w:r>
          </w:p>
          <w:p w14:paraId="1B53993E" w14:textId="26272340" w:rsidR="006900FA" w:rsidRDefault="001251EA" w:rsidP="00D9033B">
            <w:pPr>
              <w:spacing w:after="120"/>
            </w:pPr>
            <w:r w:rsidRPr="001251EA">
              <w:t xml:space="preserve">- </w:t>
            </w:r>
            <w:r w:rsidR="003B1BAC">
              <w:t xml:space="preserve">Developed websites for </w:t>
            </w:r>
            <w:r w:rsidR="006900FA">
              <w:t>brands</w:t>
            </w:r>
            <w:r w:rsidR="00D23941">
              <w:t xml:space="preserve"> like</w:t>
            </w:r>
            <w:r w:rsidR="006900FA">
              <w:t xml:space="preserve"> </w:t>
            </w:r>
            <w:r w:rsidR="003B1BAC" w:rsidRPr="001251EA">
              <w:t>HBL</w:t>
            </w:r>
            <w:r w:rsidR="003B1BAC">
              <w:t xml:space="preserve"> MFB</w:t>
            </w:r>
            <w:r w:rsidR="003B1BAC" w:rsidRPr="001251EA">
              <w:t>, Jazz</w:t>
            </w:r>
            <w:r w:rsidR="003B1BAC">
              <w:t xml:space="preserve"> Business</w:t>
            </w:r>
            <w:r w:rsidR="003B1BAC" w:rsidRPr="001251EA">
              <w:t>,</w:t>
            </w:r>
            <w:r w:rsidR="003B1BAC">
              <w:t xml:space="preserve"> Sanofi,</w:t>
            </w:r>
            <w:r w:rsidR="003B1BAC" w:rsidRPr="001251EA">
              <w:t xml:space="preserve"> MCB</w:t>
            </w:r>
            <w:r w:rsidR="003B1BAC">
              <w:t xml:space="preserve"> Bank</w:t>
            </w:r>
            <w:r w:rsidR="003B1BAC" w:rsidRPr="001251EA">
              <w:t>, Martin Dow, EBM</w:t>
            </w:r>
            <w:r w:rsidR="006900FA">
              <w:t xml:space="preserve">, </w:t>
            </w:r>
            <w:r w:rsidR="003B1BAC" w:rsidRPr="001251EA">
              <w:t xml:space="preserve">and iamHBL portal for the HBL </w:t>
            </w:r>
            <w:r w:rsidR="003B1BAC">
              <w:t>team.</w:t>
            </w:r>
            <w:r w:rsidR="006900FA">
              <w:t xml:space="preserve"> Also communicate with clients to resolve their queries and develop website according to their requirements.</w:t>
            </w:r>
          </w:p>
          <w:p w14:paraId="4E002B53" w14:textId="0C979C5F" w:rsidR="00837D80" w:rsidRPr="00874106" w:rsidRDefault="007C4083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Full Stack</w:t>
            </w:r>
            <w:r w:rsidR="00837D80" w:rsidRPr="00874106">
              <w:rPr>
                <w:b/>
                <w:bCs/>
                <w:color w:val="3B3838" w:themeColor="background2" w:themeShade="40"/>
              </w:rPr>
              <w:t xml:space="preserve"> Developer, Upwork</w:t>
            </w:r>
          </w:p>
          <w:p w14:paraId="21F4715E" w14:textId="5D88445D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5085A530" w14:textId="68FABAAC" w:rsidR="00837D80" w:rsidRDefault="00837D80" w:rsidP="00837D80">
            <w:pPr>
              <w:spacing w:after="120"/>
            </w:pPr>
            <w:r w:rsidRPr="00837D80">
              <w:t xml:space="preserve">- Developed </w:t>
            </w:r>
            <w:r w:rsidR="00A1149F">
              <w:t xml:space="preserve">modern </w:t>
            </w:r>
            <w:r w:rsidRPr="00837D80">
              <w:t>websites for international clients</w:t>
            </w:r>
            <w:r w:rsidR="006900FA">
              <w:t xml:space="preserve"> such as </w:t>
            </w:r>
            <w:hyperlink r:id="rId17" w:history="1">
              <w:r w:rsidR="00AC2417" w:rsidRPr="00AC2417">
                <w:rPr>
                  <w:rStyle w:val="Hyperlink"/>
                  <w:color w:val="000000" w:themeColor="text1"/>
                </w:rPr>
                <w:t>https://truckitin.ai/</w:t>
              </w:r>
            </w:hyperlink>
            <w:r w:rsidR="006900FA">
              <w:t xml:space="preserve"> </w:t>
            </w:r>
            <w:r w:rsidR="006900FA">
              <w:rPr>
                <w:color w:val="auto"/>
              </w:rPr>
              <w:t>developed in WordPress</w:t>
            </w:r>
            <w:r w:rsidR="006E2F67">
              <w:rPr>
                <w:color w:val="auto"/>
              </w:rPr>
              <w:t>.</w:t>
            </w:r>
          </w:p>
          <w:p w14:paraId="7AABB4C6" w14:textId="2D20903C" w:rsidR="00837D80" w:rsidRDefault="00837D80" w:rsidP="00837D80">
            <w:pPr>
              <w:spacing w:after="120"/>
            </w:pPr>
            <w:r>
              <w:t xml:space="preserve">- </w:t>
            </w:r>
            <w:r w:rsidR="00D23941">
              <w:t xml:space="preserve">Communicate and resolve </w:t>
            </w:r>
            <w:r>
              <w:t>complex problems in the code of the website</w:t>
            </w:r>
            <w:r w:rsidR="00D23941">
              <w:t>.</w:t>
            </w:r>
          </w:p>
          <w:p w14:paraId="48FFDDEF" w14:textId="78498505" w:rsidR="004A6A97" w:rsidRDefault="00837D80" w:rsidP="00C003A0">
            <w:r>
              <w:t>- Hosted website on international servers</w:t>
            </w:r>
            <w:r w:rsidR="00A946A5">
              <w:t xml:space="preserve"> </w:t>
            </w:r>
            <w:r w:rsidR="00431C76">
              <w:t>with</w:t>
            </w:r>
            <w:r w:rsidR="00A946A5">
              <w:t xml:space="preserve"> Firebase and Hostinger</w:t>
            </w:r>
            <w:r>
              <w:t>.</w:t>
            </w:r>
          </w:p>
          <w:p w14:paraId="2DDE60EF" w14:textId="47398199" w:rsidR="00FD7C3F" w:rsidRPr="00FD7C3F" w:rsidRDefault="001251EA" w:rsidP="001251EA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556FB7C0" w14:textId="12962670" w:rsidR="00A52801" w:rsidRDefault="00B85D15" w:rsidP="00A52801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AI</w:t>
            </w:r>
            <w:r w:rsidR="00FD7C3F" w:rsidRPr="006A18AD">
              <w:rPr>
                <w:color w:val="3B3838" w:themeColor="background2" w:themeShade="40"/>
              </w:rPr>
              <w:t xml:space="preserve"> Develop</w:t>
            </w:r>
            <w:r w:rsidRPr="006A18AD">
              <w:rPr>
                <w:color w:val="3B3838" w:themeColor="background2" w:themeShade="40"/>
              </w:rPr>
              <w:t xml:space="preserve">er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PIAIC,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January 2023)</w:t>
            </w:r>
          </w:p>
          <w:p w14:paraId="084B87B2" w14:textId="688013DC" w:rsidR="00B85D15" w:rsidRDefault="00B85D15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Flutter Mobile App Development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Jawan Pakistan,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September 2021)</w:t>
            </w:r>
          </w:p>
          <w:p w14:paraId="517E01A2" w14:textId="2DE75D18" w:rsid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7434E4A" w14:textId="4D2543EB" w:rsidR="00146803" w:rsidRPr="00146803" w:rsidRDefault="00146803" w:rsidP="00146803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Web &amp; Mobile Hybrid App Development</w:t>
            </w:r>
            <w:r>
              <w:t xml:space="preserve">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(SMIT, 202</w:t>
            </w:r>
            <w:r w:rsidR="00FE7036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  <w:p w14:paraId="5DE93836" w14:textId="4D7A466F" w:rsidR="00B85D15" w:rsidRP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874106">
              <w:rPr>
                <w:color w:val="3B3838" w:themeColor="background2" w:themeShade="40"/>
              </w:rPr>
              <w:t xml:space="preserve">Certified Python Developer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CISCO,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7A52C9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87D98" w14:textId="77777777" w:rsidR="0049332B" w:rsidRDefault="0049332B" w:rsidP="00A438FB">
      <w:r>
        <w:separator/>
      </w:r>
    </w:p>
  </w:endnote>
  <w:endnote w:type="continuationSeparator" w:id="0">
    <w:p w14:paraId="416BA4A3" w14:textId="77777777" w:rsidR="0049332B" w:rsidRDefault="0049332B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7D81D" w14:textId="77777777" w:rsidR="0049332B" w:rsidRDefault="0049332B" w:rsidP="00A438FB">
      <w:r>
        <w:separator/>
      </w:r>
    </w:p>
  </w:footnote>
  <w:footnote w:type="continuationSeparator" w:id="0">
    <w:p w14:paraId="0E83D65D" w14:textId="77777777" w:rsidR="0049332B" w:rsidRDefault="0049332B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15DBD"/>
    <w:rsid w:val="0002242A"/>
    <w:rsid w:val="000D0C84"/>
    <w:rsid w:val="000D2895"/>
    <w:rsid w:val="000E0F4F"/>
    <w:rsid w:val="000E61D3"/>
    <w:rsid w:val="000E6E86"/>
    <w:rsid w:val="001053D8"/>
    <w:rsid w:val="001070E0"/>
    <w:rsid w:val="001251EA"/>
    <w:rsid w:val="00132439"/>
    <w:rsid w:val="00133128"/>
    <w:rsid w:val="001342AB"/>
    <w:rsid w:val="001378A4"/>
    <w:rsid w:val="00145126"/>
    <w:rsid w:val="00146803"/>
    <w:rsid w:val="001570F0"/>
    <w:rsid w:val="001D4137"/>
    <w:rsid w:val="001E4E91"/>
    <w:rsid w:val="001E7EBD"/>
    <w:rsid w:val="00213A69"/>
    <w:rsid w:val="00215E8D"/>
    <w:rsid w:val="00254993"/>
    <w:rsid w:val="00275F9D"/>
    <w:rsid w:val="002A476E"/>
    <w:rsid w:val="002C25B8"/>
    <w:rsid w:val="00317954"/>
    <w:rsid w:val="00324507"/>
    <w:rsid w:val="00341E79"/>
    <w:rsid w:val="003651E8"/>
    <w:rsid w:val="003726CA"/>
    <w:rsid w:val="00386D17"/>
    <w:rsid w:val="003B1BAC"/>
    <w:rsid w:val="003E0122"/>
    <w:rsid w:val="003F324E"/>
    <w:rsid w:val="003F5F05"/>
    <w:rsid w:val="00431C76"/>
    <w:rsid w:val="00473644"/>
    <w:rsid w:val="00475828"/>
    <w:rsid w:val="004869DC"/>
    <w:rsid w:val="0049332B"/>
    <w:rsid w:val="004A38D7"/>
    <w:rsid w:val="004A6A97"/>
    <w:rsid w:val="004E01BE"/>
    <w:rsid w:val="004F217D"/>
    <w:rsid w:val="004F5054"/>
    <w:rsid w:val="004F7CCA"/>
    <w:rsid w:val="005041D5"/>
    <w:rsid w:val="00512499"/>
    <w:rsid w:val="00542DCA"/>
    <w:rsid w:val="0054749E"/>
    <w:rsid w:val="00572ADD"/>
    <w:rsid w:val="0058338B"/>
    <w:rsid w:val="00597F2E"/>
    <w:rsid w:val="005B6A9D"/>
    <w:rsid w:val="005E380B"/>
    <w:rsid w:val="005E6440"/>
    <w:rsid w:val="0060352F"/>
    <w:rsid w:val="00632F1A"/>
    <w:rsid w:val="00670098"/>
    <w:rsid w:val="00676A45"/>
    <w:rsid w:val="00676A61"/>
    <w:rsid w:val="0068661D"/>
    <w:rsid w:val="006900FA"/>
    <w:rsid w:val="0069332F"/>
    <w:rsid w:val="0069476D"/>
    <w:rsid w:val="006A18AD"/>
    <w:rsid w:val="006C4B2A"/>
    <w:rsid w:val="006C769F"/>
    <w:rsid w:val="006D5236"/>
    <w:rsid w:val="006E2F67"/>
    <w:rsid w:val="00712F0B"/>
    <w:rsid w:val="00746127"/>
    <w:rsid w:val="007977BD"/>
    <w:rsid w:val="007A248A"/>
    <w:rsid w:val="007A3CC7"/>
    <w:rsid w:val="007A52C9"/>
    <w:rsid w:val="007A5BEC"/>
    <w:rsid w:val="007C4083"/>
    <w:rsid w:val="007C447B"/>
    <w:rsid w:val="007E23D6"/>
    <w:rsid w:val="007E52AF"/>
    <w:rsid w:val="007F3574"/>
    <w:rsid w:val="007F4863"/>
    <w:rsid w:val="007F74CF"/>
    <w:rsid w:val="00802B08"/>
    <w:rsid w:val="0082786E"/>
    <w:rsid w:val="0082799D"/>
    <w:rsid w:val="00837D80"/>
    <w:rsid w:val="00850043"/>
    <w:rsid w:val="00864D97"/>
    <w:rsid w:val="00874106"/>
    <w:rsid w:val="008B5A75"/>
    <w:rsid w:val="008B73C0"/>
    <w:rsid w:val="008C0A6A"/>
    <w:rsid w:val="008D5B64"/>
    <w:rsid w:val="008E1751"/>
    <w:rsid w:val="008F100F"/>
    <w:rsid w:val="009217D8"/>
    <w:rsid w:val="00970964"/>
    <w:rsid w:val="00A053AC"/>
    <w:rsid w:val="00A1149F"/>
    <w:rsid w:val="00A14E9F"/>
    <w:rsid w:val="00A3679F"/>
    <w:rsid w:val="00A438FB"/>
    <w:rsid w:val="00A47395"/>
    <w:rsid w:val="00A51153"/>
    <w:rsid w:val="00A52801"/>
    <w:rsid w:val="00A56917"/>
    <w:rsid w:val="00A626D2"/>
    <w:rsid w:val="00A667E4"/>
    <w:rsid w:val="00A946A5"/>
    <w:rsid w:val="00AB2BCB"/>
    <w:rsid w:val="00AC2417"/>
    <w:rsid w:val="00AF7C92"/>
    <w:rsid w:val="00B12107"/>
    <w:rsid w:val="00B24AE1"/>
    <w:rsid w:val="00B51E22"/>
    <w:rsid w:val="00B54727"/>
    <w:rsid w:val="00B56501"/>
    <w:rsid w:val="00B60727"/>
    <w:rsid w:val="00B74A30"/>
    <w:rsid w:val="00B85D15"/>
    <w:rsid w:val="00BB6871"/>
    <w:rsid w:val="00BE2EFD"/>
    <w:rsid w:val="00BF303A"/>
    <w:rsid w:val="00C003A0"/>
    <w:rsid w:val="00C00C0E"/>
    <w:rsid w:val="00C459CD"/>
    <w:rsid w:val="00C55679"/>
    <w:rsid w:val="00C57E62"/>
    <w:rsid w:val="00CD021B"/>
    <w:rsid w:val="00CD6E82"/>
    <w:rsid w:val="00CF4A3F"/>
    <w:rsid w:val="00D15FF2"/>
    <w:rsid w:val="00D21E35"/>
    <w:rsid w:val="00D23941"/>
    <w:rsid w:val="00D270D0"/>
    <w:rsid w:val="00D67B1B"/>
    <w:rsid w:val="00D9033B"/>
    <w:rsid w:val="00DB7617"/>
    <w:rsid w:val="00DD0A7F"/>
    <w:rsid w:val="00DE159C"/>
    <w:rsid w:val="00DE499C"/>
    <w:rsid w:val="00E37ADD"/>
    <w:rsid w:val="00E44A7D"/>
    <w:rsid w:val="00E74202"/>
    <w:rsid w:val="00E95E06"/>
    <w:rsid w:val="00ED441E"/>
    <w:rsid w:val="00EE65D1"/>
    <w:rsid w:val="00EE75DF"/>
    <w:rsid w:val="00EF6803"/>
    <w:rsid w:val="00F46C24"/>
    <w:rsid w:val="00F65859"/>
    <w:rsid w:val="00F91DF4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54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idfy.ai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ssoun.com.qa/" TargetMode="External"/><Relationship Id="rId17" Type="http://schemas.openxmlformats.org/officeDocument/2006/relationships/hyperlink" Target="https://truckitin.a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ycashdfs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qlm.com.qa/" TargetMode="External"/><Relationship Id="rId5" Type="http://schemas.openxmlformats.org/officeDocument/2006/relationships/styles" Target="styles.xml"/><Relationship Id="rId15" Type="http://schemas.openxmlformats.org/officeDocument/2006/relationships/hyperlink" Target="https://faysalbank.com/" TargetMode="External"/><Relationship Id="rId10" Type="http://schemas.openxmlformats.org/officeDocument/2006/relationships/hyperlink" Target="mailto:huzaifaakram2000@gmail.com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bankmakramah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2024-02-19T10:44:00Z</dcterms:created>
  <dcterms:modified xsi:type="dcterms:W3CDTF">2024-11-15T17:57:00Z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