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341A3" w14:textId="4197A49E" w:rsidR="00F65859" w:rsidRDefault="00A053AC">
      <w:r w:rsidRPr="00ED441E">
        <w:rPr>
          <w:noProof/>
          <w:color w:val="767171" w:themeColor="background2" w:themeShade="80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F0BDE" wp14:editId="7C5C768D">
                <wp:simplePos x="0" y="0"/>
                <wp:positionH relativeFrom="column">
                  <wp:posOffset>2257425</wp:posOffset>
                </wp:positionH>
                <wp:positionV relativeFrom="paragraph">
                  <wp:posOffset>-365761</wp:posOffset>
                </wp:positionV>
                <wp:extent cx="0" cy="10067925"/>
                <wp:effectExtent l="0" t="0" r="38100" b="9525"/>
                <wp:wrapNone/>
                <wp:docPr id="16068219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67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BDCBE" id="Straight Connector 1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-28.8pt" to="177.75pt,7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" strokecolor="#747070 [1614]" strokeweight="1.5pt">
                <v:stroke joinstyle="miter"/>
              </v:line>
            </w:pict>
          </mc:Fallback>
        </mc:AlternateContent>
      </w:r>
      <w:r w:rsidR="00254993"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23C05980" wp14:editId="64A3B6D2">
                <wp:simplePos x="0" y="0"/>
                <wp:positionH relativeFrom="page">
                  <wp:align>left</wp:align>
                </wp:positionH>
                <wp:positionV relativeFrom="paragraph">
                  <wp:posOffset>-584835</wp:posOffset>
                </wp:positionV>
                <wp:extent cx="2705100" cy="10392410"/>
                <wp:effectExtent l="0" t="0" r="19050" b="2794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0392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3798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C8A17" id="Rectangle 1" o:spid="_x0000_s1026" alt="&quot;&quot;" style="position:absolute;margin-left:0;margin-top:-46.05pt;width:213pt;height:818.3pt;z-index:-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" fillcolor="#e7e6e6 [3214]" strokecolor="#747070 [1614]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6052" w:type="pct"/>
        <w:tblLook w:val="0600" w:firstRow="0" w:lastRow="0" w:firstColumn="0" w:lastColumn="0" w:noHBand="1" w:noVBand="1"/>
      </w:tblPr>
      <w:tblGrid>
        <w:gridCol w:w="3265"/>
        <w:gridCol w:w="290"/>
        <w:gridCol w:w="287"/>
        <w:gridCol w:w="6911"/>
        <w:gridCol w:w="53"/>
        <w:gridCol w:w="2266"/>
      </w:tblGrid>
      <w:tr w:rsidR="00E37ADD" w14:paraId="53CEEFA0" w14:textId="77777777" w:rsidTr="008B73C0">
        <w:trPr>
          <w:trHeight w:val="1521"/>
        </w:trPr>
        <w:tc>
          <w:tcPr>
            <w:tcW w:w="3265" w:type="dxa"/>
          </w:tcPr>
          <w:p w14:paraId="6B2898D1" w14:textId="6047D026" w:rsidR="00A14E9F" w:rsidRPr="00C003A0" w:rsidRDefault="00A14E9F" w:rsidP="00A14E9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Huzaifa</w:t>
            </w:r>
          </w:p>
          <w:p w14:paraId="353B72BA" w14:textId="1A5DDD49" w:rsidR="008B73C0" w:rsidRPr="00C003A0" w:rsidRDefault="00A14E9F" w:rsidP="00CF4A3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Khan</w:t>
            </w:r>
          </w:p>
          <w:p w14:paraId="4189D944" w14:textId="6119A673" w:rsidR="00A053AC" w:rsidRPr="00C003A0" w:rsidRDefault="007C4083" w:rsidP="0001561F">
            <w:pPr>
              <w:pStyle w:val="Subtitle"/>
              <w:spacing w:before="200" w:after="80" w:line="276" w:lineRule="auto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>Full Stack</w:t>
            </w:r>
            <w:r w:rsidR="008B73C0" w:rsidRPr="00C003A0"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 xml:space="preserve"> Developer</w:t>
            </w:r>
          </w:p>
        </w:tc>
        <w:tc>
          <w:tcPr>
            <w:tcW w:w="577" w:type="dxa"/>
            <w:gridSpan w:val="2"/>
          </w:tcPr>
          <w:p w14:paraId="6060D161" w14:textId="77777777" w:rsidR="00A053AC" w:rsidRPr="0060352F" w:rsidRDefault="00A053AC" w:rsidP="00254993"/>
        </w:tc>
        <w:tc>
          <w:tcPr>
            <w:tcW w:w="6911" w:type="dxa"/>
          </w:tcPr>
          <w:p w14:paraId="0469F2C4" w14:textId="6F92EB85" w:rsidR="00A053AC" w:rsidRPr="001E4E91" w:rsidRDefault="00A053AC" w:rsidP="00A053AC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1E4E91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Summary</w:t>
            </w:r>
          </w:p>
          <w:p w14:paraId="66C689B5" w14:textId="0F66A6AC" w:rsidR="00A053AC" w:rsidRDefault="00AB2BCB" w:rsidP="00A053AC">
            <w:r>
              <w:t>Highly s</w:t>
            </w:r>
            <w:r w:rsidR="00A053AC">
              <w:t xml:space="preserve">killed </w:t>
            </w:r>
            <w:r>
              <w:t>at developing and standardizing mobile-friendly websites according to brand requirements</w:t>
            </w:r>
            <w:r w:rsidR="00C00C0E">
              <w:t xml:space="preserve">. Ready to bring 4+ years of experience </w:t>
            </w:r>
            <w:r w:rsidR="00A053AC">
              <w:t xml:space="preserve">in </w:t>
            </w:r>
            <w:r w:rsidR="007C4083">
              <w:t>MERN stack which includes React, Next, Mongo DB</w:t>
            </w:r>
            <w:r w:rsidR="00A053AC">
              <w:t>,</w:t>
            </w:r>
            <w:r w:rsidR="007F3574">
              <w:t xml:space="preserve"> Node,</w:t>
            </w:r>
            <w:r w:rsidR="00A053AC">
              <w:t xml:space="preserve"> JavaScript, and </w:t>
            </w:r>
            <w:r w:rsidR="007C4083">
              <w:t>HTML/CSS</w:t>
            </w:r>
            <w:r w:rsidR="00A56917">
              <w:t xml:space="preserve">, </w:t>
            </w:r>
            <w:r w:rsidR="00A56917" w:rsidRPr="00A56917">
              <w:t>WordPress</w:t>
            </w:r>
            <w:r w:rsidR="00A053AC">
              <w:t xml:space="preserve"> with a track record of developing high-quality web</w:t>
            </w:r>
            <w:r w:rsidR="007C4083">
              <w:t xml:space="preserve"> a</w:t>
            </w:r>
            <w:r w:rsidR="00A053AC">
              <w:t>pplications along with excellent problem-solving and communication skills.</w:t>
            </w:r>
          </w:p>
          <w:p w14:paraId="237CBB71" w14:textId="699DDA50" w:rsidR="00A52801" w:rsidRPr="0060352F" w:rsidRDefault="00A52801" w:rsidP="00A053AC"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7CD2F0A" wp14:editId="0C343C58">
                      <wp:extent cx="3941064" cy="0"/>
                      <wp:effectExtent l="0" t="0" r="0" b="0"/>
                      <wp:docPr id="25412018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4176D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19" w:type="dxa"/>
            <w:gridSpan w:val="2"/>
          </w:tcPr>
          <w:p w14:paraId="032F9760" w14:textId="77777777" w:rsidR="00A053AC" w:rsidRPr="0060352F" w:rsidRDefault="00A053AC" w:rsidP="00254993"/>
        </w:tc>
      </w:tr>
      <w:tr w:rsidR="00E37ADD" w14:paraId="028B85FF" w14:textId="77777777" w:rsidTr="00C003A0">
        <w:trPr>
          <w:gridAfter w:val="1"/>
          <w:wAfter w:w="2266" w:type="dxa"/>
          <w:trHeight w:val="2619"/>
        </w:trPr>
        <w:tc>
          <w:tcPr>
            <w:tcW w:w="3842" w:type="dxa"/>
            <w:gridSpan w:val="3"/>
          </w:tcPr>
          <w:p w14:paraId="34D8DB34" w14:textId="6225D713" w:rsidR="00E37ADD" w:rsidRPr="00E44A7D" w:rsidRDefault="00E37ADD" w:rsidP="00E37ADD">
            <w:pPr>
              <w:rPr>
                <w:color w:val="767171" w:themeColor="background2" w:themeShade="80"/>
              </w:rPr>
            </w:pPr>
            <w:r w:rsidRPr="00E44A7D">
              <w:rPr>
                <w:noProof/>
                <w:color w:val="767171" w:themeColor="background2" w:themeShade="8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E8F221" wp14:editId="2C27D0D7">
                      <wp:extent cx="1828800" cy="0"/>
                      <wp:effectExtent l="0" t="0" r="0" b="0"/>
                      <wp:docPr id="76030749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5E832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BFBAE" w14:textId="77777777" w:rsidR="00E37ADD" w:rsidRPr="00E37ADD" w:rsidRDefault="00E37ADD" w:rsidP="00E37ADD"/>
          <w:p w14:paraId="3DA5FD41" w14:textId="6BEF4E68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Cell: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 w:rsidR="00BB6871">
              <w:rPr>
                <w:color w:val="000000" w:themeColor="text1" w:themeShade="80"/>
              </w:rPr>
              <w:t>+92</w:t>
            </w:r>
            <w:r w:rsidRPr="00B74A30">
              <w:t>3</w:t>
            </w:r>
            <w:r w:rsidR="00C55679">
              <w:t>342215265</w:t>
            </w:r>
          </w:p>
          <w:p w14:paraId="23F1888C" w14:textId="77777777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 xml:space="preserve">Mail: </w:t>
            </w:r>
            <w:hyperlink r:id="rId10" w:history="1">
              <w:r w:rsidRPr="005E6440">
                <w:rPr>
                  <w:rStyle w:val="Hyperlink"/>
                  <w:color w:val="000000" w:themeColor="text1"/>
                  <w:u w:val="none"/>
                </w:rPr>
                <w:t>huzaifaakram2000@gmail.com</w:t>
              </w:r>
            </w:hyperlink>
          </w:p>
          <w:p w14:paraId="4500A286" w14:textId="4467CB5E" w:rsidR="008B73C0" w:rsidRDefault="00E37ADD" w:rsidP="00FC0C8E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CNIC: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>
              <w:t>42201-8957068-1</w:t>
            </w:r>
          </w:p>
          <w:p w14:paraId="6FE714FC" w14:textId="7B7A815D" w:rsidR="008B73C0" w:rsidRDefault="00FC0C8E" w:rsidP="00E37ADD">
            <w:pPr>
              <w:spacing w:after="160"/>
            </w:pPr>
            <w:r w:rsidRPr="008F100F">
              <w:rPr>
                <w:b/>
                <w:bCs/>
                <w:color w:val="3B3838" w:themeColor="background2" w:themeShade="40"/>
              </w:rPr>
              <w:t>Address</w:t>
            </w:r>
            <w:r w:rsidRPr="008F100F">
              <w:rPr>
                <w:color w:val="3B3838" w:themeColor="background2" w:themeShade="40"/>
              </w:rPr>
              <w:t xml:space="preserve">: </w:t>
            </w:r>
            <w:r>
              <w:t>Karachi, 75160, Pakistan</w:t>
            </w:r>
          </w:p>
          <w:p w14:paraId="7CDF444D" w14:textId="2EFE1B15" w:rsidR="00E37ADD" w:rsidRDefault="00E37ADD" w:rsidP="00E37ADD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61B5F7" wp14:editId="081D761E">
                      <wp:extent cx="1828800" cy="0"/>
                      <wp:effectExtent l="0" t="0" r="0" b="0"/>
                      <wp:docPr id="1819115336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366A6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CBBE58" w14:textId="77777777" w:rsidR="00E37ADD" w:rsidRPr="00E37ADD" w:rsidRDefault="00E37ADD" w:rsidP="00E37ADD"/>
        </w:tc>
        <w:tc>
          <w:tcPr>
            <w:tcW w:w="6964" w:type="dxa"/>
            <w:gridSpan w:val="2"/>
          </w:tcPr>
          <w:p w14:paraId="05A23F99" w14:textId="6F4C1F6D" w:rsidR="00A14E9F" w:rsidRPr="00C003A0" w:rsidRDefault="00A14E9F" w:rsidP="004A6A97">
            <w:pPr>
              <w:spacing w:before="200"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Education</w:t>
            </w:r>
          </w:p>
          <w:p w14:paraId="000DFB88" w14:textId="2DA7EE79" w:rsidR="00A14E9F" w:rsidRDefault="00A14E9F" w:rsidP="001251EA">
            <w:pPr>
              <w:spacing w:after="120"/>
              <w:rPr>
                <w:b/>
                <w:bCs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B. E (Telecommunication Engineering), Dawood University of Engineering and Technology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November 2018 - November 2022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2DA08EAB" w14:textId="77777777" w:rsidR="00A14E9F" w:rsidRDefault="00A14E9F" w:rsidP="001251EA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H.S.C (Pre-Engineering), BIEK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June 2016 - July 2018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6812D0DF" w14:textId="7E05BDF5" w:rsidR="001342AB" w:rsidRPr="004A6A97" w:rsidRDefault="00A14E9F" w:rsidP="00C003A0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S.S.C (Computer Science), BSEK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March 2014 - April 2016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5752120E" w14:textId="01C21EB2" w:rsidR="00A14E9F" w:rsidRPr="001251EA" w:rsidRDefault="00A14E9F" w:rsidP="00A52801">
            <w:pPr>
              <w:rPr>
                <w:b/>
                <w:bCs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F2055BA" wp14:editId="121856B0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1E792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E37ADD" w14:paraId="571E603C" w14:textId="77777777" w:rsidTr="008B73C0">
        <w:trPr>
          <w:gridAfter w:val="1"/>
          <w:wAfter w:w="2266" w:type="dxa"/>
          <w:trHeight w:val="8631"/>
        </w:trPr>
        <w:tc>
          <w:tcPr>
            <w:tcW w:w="3265" w:type="dxa"/>
          </w:tcPr>
          <w:p w14:paraId="2D66A925" w14:textId="77777777" w:rsidR="00A52801" w:rsidRPr="00C003A0" w:rsidRDefault="00A52801" w:rsidP="00A52801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Skills</w:t>
            </w:r>
          </w:p>
          <w:p w14:paraId="0CEA46C9" w14:textId="77777777" w:rsidR="00A52801" w:rsidRDefault="00A52801" w:rsidP="00A52801">
            <w:pPr>
              <w:spacing w:after="100"/>
              <w:rPr>
                <w:rFonts w:asciiTheme="majorHAnsi" w:hAnsiTheme="majorHAnsi"/>
                <w:b/>
                <w:bCs/>
              </w:rPr>
            </w:pPr>
          </w:p>
          <w:p w14:paraId="0C439AA9" w14:textId="24F77FA3" w:rsidR="005E380B" w:rsidRPr="00A56917" w:rsidRDefault="00A56917" w:rsidP="00A56917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React</w:t>
            </w:r>
            <w:r>
              <w:rPr>
                <w:rFonts w:asciiTheme="majorHAnsi" w:hAnsiTheme="majorHAnsi"/>
                <w:color w:val="3B3838" w:themeColor="background2" w:themeShade="40"/>
              </w:rPr>
              <w:t xml:space="preserve"> JS</w:t>
            </w:r>
            <w:r w:rsidRPr="00874106">
              <w:rPr>
                <w:rFonts w:asciiTheme="majorHAnsi" w:hAnsiTheme="majorHAnsi"/>
                <w:color w:val="3B3838" w:themeColor="background2" w:themeShade="40"/>
              </w:rPr>
              <w:t xml:space="preserve"> / </w:t>
            </w:r>
            <w:r>
              <w:rPr>
                <w:rFonts w:asciiTheme="majorHAnsi" w:hAnsiTheme="majorHAnsi"/>
                <w:color w:val="3B3838" w:themeColor="background2" w:themeShade="40"/>
              </w:rPr>
              <w:t>Next JS</w:t>
            </w:r>
          </w:p>
          <w:p w14:paraId="0957A817" w14:textId="5980039B" w:rsidR="00A52801" w:rsidRPr="005E380B" w:rsidRDefault="005E380B" w:rsidP="005E380B">
            <w:pPr>
              <w:rPr>
                <w:rFonts w:asciiTheme="majorHAnsi" w:hAnsiTheme="majorHAnsi"/>
                <w:color w:val="767171" w:themeColor="background2" w:themeShade="80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F36AC1" wp14:editId="40DAD068">
                      <wp:simplePos x="0" y="0"/>
                      <wp:positionH relativeFrom="column">
                        <wp:posOffset>225456</wp:posOffset>
                      </wp:positionH>
                      <wp:positionV relativeFrom="paragraph">
                        <wp:posOffset>24885</wp:posOffset>
                      </wp:positionV>
                      <wp:extent cx="1553460" cy="56952"/>
                      <wp:effectExtent l="0" t="0" r="8890" b="635"/>
                      <wp:wrapNone/>
                      <wp:docPr id="48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1AE354" id="Rectángulo: esquinas redondeadas 12" o:spid="_x0000_s1026" style="position:absolute;margin-left:17.75pt;margin-top:1.95pt;width:122.3pt;height: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D3C39C" wp14:editId="016ABEF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24765</wp:posOffset>
                      </wp:positionV>
                      <wp:extent cx="1554480" cy="57934"/>
                      <wp:effectExtent l="0" t="0" r="7620" b="0"/>
                      <wp:wrapNone/>
                      <wp:docPr id="49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8889A6" w14:textId="1A5A641A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3C39C" id="Rectángulo: esquinas redondeadas 13" o:spid="_x0000_s1026" style="position:absolute;margin-left:.05pt;margin-top:1.95pt;width:122.4pt;height: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" fillcolor="#747070 [1614]" stroked="f" strokeweight="1pt">
                      <v:stroke joinstyle="miter"/>
                      <v:textbox>
                        <w:txbxContent>
                          <w:p w14:paraId="6A8889A6" w14:textId="1A5A641A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6B662B" w14:textId="71FE7DC6" w:rsidR="005E380B" w:rsidRPr="00874106" w:rsidRDefault="000E670D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React Native, Flutter</w:t>
            </w:r>
          </w:p>
          <w:p w14:paraId="445C3963" w14:textId="123A9431" w:rsidR="00A52801" w:rsidRDefault="005E380B" w:rsidP="005E380B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4D2775" wp14:editId="0BEF9C0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541188463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233C5C" id="Rectángulo: esquinas redondeadas 12" o:spid="_x0000_s1026" style="position:absolute;margin-left:17.7pt;margin-top:.15pt;width:122.3pt;height: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41A14C" wp14:editId="395FF7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371600" cy="57934"/>
                      <wp:effectExtent l="0" t="0" r="0" b="0"/>
                      <wp:wrapNone/>
                      <wp:docPr id="970024636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01BD16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41A14C" id="_x0000_s1027" style="position:absolute;margin-left:0;margin-top:.15pt;width:108pt;height: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3B01BD16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3AB018E" w14:textId="6AACA2DB" w:rsidR="005E380B" w:rsidRPr="00874106" w:rsidRDefault="00A56917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Mongo DB, MySQL</w:t>
            </w:r>
          </w:p>
          <w:p w14:paraId="0CC6D064" w14:textId="54D3D75C" w:rsidR="00A52801" w:rsidRDefault="00A52801" w:rsidP="00A52801">
            <w:pPr>
              <w:spacing w:before="3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="005E380B"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A525EB" wp14:editId="74AC8342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645441686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8ED36D" id="Rectángulo: esquinas redondeadas 12" o:spid="_x0000_s1026" style="position:absolute;margin-left:17.7pt;margin-top:.2pt;width:122.3pt;height: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="005E380B"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934617B" wp14:editId="489052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188720" cy="57934"/>
                      <wp:effectExtent l="0" t="0" r="0" b="0"/>
                      <wp:wrapNone/>
                      <wp:docPr id="87368151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E3998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34617B" id="_x0000_s1028" style="position:absolute;margin-left:0;margin-top:.25pt;width:93.6pt;height:4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43E3998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64FFBE3" w14:textId="019C6935" w:rsidR="005E380B" w:rsidRPr="00874106" w:rsidRDefault="00A52801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P</w:t>
            </w:r>
            <w:r w:rsidR="00A56917">
              <w:rPr>
                <w:rFonts w:asciiTheme="majorHAnsi" w:hAnsiTheme="majorHAnsi"/>
                <w:color w:val="3B3838" w:themeColor="background2" w:themeShade="40"/>
              </w:rPr>
              <w:t>HP / Node JS</w:t>
            </w:r>
            <w:r w:rsidRPr="00874106">
              <w:rPr>
                <w:rFonts w:asciiTheme="majorHAnsi" w:hAnsiTheme="majorHAnsi"/>
                <w:color w:val="3B3838" w:themeColor="background2" w:themeShade="40"/>
              </w:rPr>
              <w:t xml:space="preserve"> </w:t>
            </w:r>
          </w:p>
          <w:p w14:paraId="3D86CDBD" w14:textId="6529144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48C482" wp14:editId="22A76A7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324157384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D74395" id="Rectángulo: esquinas redondeadas 12" o:spid="_x0000_s1026" style="position:absolute;margin-left:17.7pt;margin-top:.15pt;width:122.3pt;height: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AD579E" wp14:editId="54FCB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280160" cy="57934"/>
                      <wp:effectExtent l="0" t="0" r="0" b="0"/>
                      <wp:wrapNone/>
                      <wp:docPr id="2318717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1FF37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D579E" id="_x0000_s1029" style="position:absolute;margin-left:0;margin-top:.2pt;width:100.8pt;height: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721FF37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6D3F99E" w14:textId="4E17E478" w:rsidR="00A56917" w:rsidRPr="00874106" w:rsidRDefault="000E670D" w:rsidP="00A56917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JavaScript</w:t>
            </w:r>
          </w:p>
          <w:p w14:paraId="4610F26B" w14:textId="5DF9B87D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485EEA" wp14:editId="486E1F4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14788486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C56C3" id="Rectángulo: esquinas redondeadas 12" o:spid="_x0000_s1026" style="position:absolute;margin-left:17.7pt;margin-top:.2pt;width:122.3pt;height: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B3ED8B" wp14:editId="02D817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1463040" cy="57934"/>
                      <wp:effectExtent l="0" t="0" r="3810" b="0"/>
                      <wp:wrapNone/>
                      <wp:docPr id="9238201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780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3ED8B" id="_x0000_s1030" style="position:absolute;margin-left:0;margin-top:.3pt;width:115.2pt;height: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LbF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667B780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ACF55EA" w14:textId="3EA258C2" w:rsidR="001342AB" w:rsidRPr="00874106" w:rsidRDefault="00386D17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HTML / CSS</w:t>
            </w:r>
          </w:p>
          <w:p w14:paraId="1517F466" w14:textId="6A71E75D" w:rsidR="005E380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C5CEB3" wp14:editId="759782CA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1950944299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05EF81" id="Rectángulo: esquinas redondeadas 12" o:spid="_x0000_s1026" style="position:absolute;margin-left:17.7pt;margin-top:.15pt;width:122.3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0817073" wp14:editId="1C64E8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645920" cy="57934"/>
                      <wp:effectExtent l="0" t="0" r="0" b="0"/>
                      <wp:wrapNone/>
                      <wp:docPr id="110497630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07B9DB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17073" id="_x0000_s1031" style="position:absolute;margin-left:0;margin-top:.15pt;width:129.6pt;height: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307B9DB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901FEE8" w14:textId="10FE9FA2" w:rsidR="005E380B" w:rsidRPr="00874106" w:rsidRDefault="00386D17" w:rsidP="005E380B">
            <w:pPr>
              <w:spacing w:before="240" w:after="240"/>
              <w:rPr>
                <w:noProof/>
                <w:color w:val="3B3838" w:themeColor="background2" w:themeShade="40"/>
                <w:lang w:val="en-AU" w:eastAsia="en-AU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Git</w:t>
            </w:r>
          </w:p>
          <w:p w14:paraId="3F394175" w14:textId="6E8ADC0E" w:rsidR="001342A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36E28C" wp14:editId="599DECD3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05622517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2826B3" id="Rectángulo: esquinas redondeadas 12" o:spid="_x0000_s1026" style="position:absolute;margin-left:17.7pt;margin-top:.2pt;width:122.3pt;height: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A933DEF" wp14:editId="30F55F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463040" cy="57934"/>
                      <wp:effectExtent l="0" t="0" r="3810" b="0"/>
                      <wp:wrapNone/>
                      <wp:docPr id="924403190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CE7F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33DEF" id="_x0000_s1032" style="position:absolute;margin-left:0;margin-top:.2pt;width:115.2pt;height: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cF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0C9CE7F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598C46E" w14:textId="77777777" w:rsidR="000E670D" w:rsidRPr="00874106" w:rsidRDefault="000E670D" w:rsidP="000E670D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WordPress</w:t>
            </w:r>
          </w:p>
          <w:p w14:paraId="3A9E3316" w14:textId="53C2DC2A" w:rsidR="001342AB" w:rsidRPr="004A38D7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FFA3ED5" wp14:editId="7E49525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3175</wp:posOffset>
                      </wp:positionV>
                      <wp:extent cx="1553460" cy="56952"/>
                      <wp:effectExtent l="0" t="0" r="8890" b="635"/>
                      <wp:wrapNone/>
                      <wp:docPr id="1408279516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503F35" id="Rectángulo: esquinas redondeadas 12" o:spid="_x0000_s1026" style="position:absolute;margin-left:17.7pt;margin-top:.25pt;width:122.3pt;height: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Fab4Db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DE888BA" wp14:editId="257854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645920" cy="57934"/>
                      <wp:effectExtent l="0" t="0" r="0" b="0"/>
                      <wp:wrapNone/>
                      <wp:docPr id="1140620247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17019A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E888BA" id="_x0000_s1033" style="position:absolute;margin-left:0;margin-top:.25pt;width:129.6pt;height: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3B17019A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90" w:type="dxa"/>
            <w:tcBorders>
              <w:right w:val="single" w:sz="12" w:space="0" w:color="F4B083" w:themeColor="accent2" w:themeTint="99"/>
            </w:tcBorders>
          </w:tcPr>
          <w:p w14:paraId="621AAC15" w14:textId="77777777" w:rsidR="00A52801" w:rsidRDefault="00A52801" w:rsidP="00A52801"/>
        </w:tc>
        <w:tc>
          <w:tcPr>
            <w:tcW w:w="287" w:type="dxa"/>
            <w:tcBorders>
              <w:left w:val="single" w:sz="12" w:space="0" w:color="F4B083" w:themeColor="accent2" w:themeTint="99"/>
            </w:tcBorders>
          </w:tcPr>
          <w:p w14:paraId="34487A58" w14:textId="77777777" w:rsidR="00A52801" w:rsidRDefault="00A52801" w:rsidP="00A52801"/>
        </w:tc>
        <w:tc>
          <w:tcPr>
            <w:tcW w:w="6964" w:type="dxa"/>
            <w:gridSpan w:val="2"/>
          </w:tcPr>
          <w:p w14:paraId="0B2ED5FD" w14:textId="77777777" w:rsidR="001251EA" w:rsidRPr="00C003A0" w:rsidRDefault="001251EA" w:rsidP="003E0122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Work Experience</w:t>
            </w:r>
          </w:p>
          <w:p w14:paraId="1ED4097A" w14:textId="348A1815" w:rsidR="001251EA" w:rsidRPr="00874106" w:rsidRDefault="001251EA" w:rsidP="001251EA">
            <w:pPr>
              <w:rPr>
                <w:b/>
                <w:bCs/>
                <w:color w:val="3B3838" w:themeColor="background2" w:themeShade="4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Front End Developer, Symmetry </w:t>
            </w:r>
            <w:r w:rsidR="002C25B8">
              <w:rPr>
                <w:b/>
                <w:bCs/>
                <w:color w:val="3B3838" w:themeColor="background2" w:themeShade="40"/>
              </w:rPr>
              <w:t>Group</w:t>
            </w:r>
          </w:p>
          <w:p w14:paraId="477C5A7F" w14:textId="77777777" w:rsidR="001251EA" w:rsidRPr="007F4863" w:rsidRDefault="001251EA" w:rsidP="00837D80">
            <w:pPr>
              <w:spacing w:after="100"/>
              <w:rPr>
                <w:color w:val="767171" w:themeColor="background2" w:themeShade="80"/>
                <w:sz w:val="20"/>
                <w:szCs w:val="22"/>
              </w:rPr>
            </w:pPr>
            <w:r w:rsidRPr="007F4863">
              <w:rPr>
                <w:color w:val="767171" w:themeColor="background2" w:themeShade="80"/>
                <w:sz w:val="20"/>
                <w:szCs w:val="22"/>
              </w:rPr>
              <w:t>October 2021 - Present</w:t>
            </w:r>
          </w:p>
          <w:p w14:paraId="08A8976D" w14:textId="107F35F1" w:rsidR="001251EA" w:rsidRDefault="001251EA" w:rsidP="001251EA">
            <w:pPr>
              <w:spacing w:after="120"/>
            </w:pPr>
            <w:r w:rsidRPr="001251EA">
              <w:t xml:space="preserve">- </w:t>
            </w:r>
            <w:r w:rsidR="00FC0C8E">
              <w:t xml:space="preserve">Developed </w:t>
            </w:r>
            <w:r w:rsidR="008B5A75">
              <w:t>award-winning</w:t>
            </w:r>
            <w:r w:rsidR="00FC0C8E">
              <w:t xml:space="preserve"> websites for brands</w:t>
            </w:r>
            <w:r w:rsidRPr="001251EA">
              <w:t xml:space="preserve"> </w:t>
            </w:r>
            <w:r w:rsidR="008B5A75">
              <w:t>such as</w:t>
            </w:r>
            <w:r w:rsidRPr="001251EA">
              <w:t xml:space="preserve"> HBL</w:t>
            </w:r>
            <w:r w:rsidR="00D9033B">
              <w:t xml:space="preserve"> MFB</w:t>
            </w:r>
            <w:r w:rsidRPr="001251EA">
              <w:t>, Jazz</w:t>
            </w:r>
            <w:r w:rsidR="00D9033B">
              <w:t xml:space="preserve"> Business</w:t>
            </w:r>
            <w:r w:rsidRPr="001251EA">
              <w:t>,</w:t>
            </w:r>
            <w:r w:rsidR="009217D8">
              <w:t xml:space="preserve"> Sanofi,</w:t>
            </w:r>
            <w:r w:rsidRPr="001251EA">
              <w:t xml:space="preserve"> MCB</w:t>
            </w:r>
            <w:r w:rsidR="00D9033B">
              <w:t xml:space="preserve"> Bank</w:t>
            </w:r>
            <w:r w:rsidRPr="001251EA">
              <w:t xml:space="preserve">, </w:t>
            </w:r>
            <w:r w:rsidR="00D9033B">
              <w:t>BML</w:t>
            </w:r>
            <w:r w:rsidRPr="001251EA">
              <w:t xml:space="preserve"> Bank, Martin Dow, EBM, </w:t>
            </w:r>
            <w:r w:rsidR="0082786E">
              <w:t>Massoun</w:t>
            </w:r>
            <w:r w:rsidR="0082786E" w:rsidRPr="001251EA">
              <w:t xml:space="preserve"> (Qatar)</w:t>
            </w:r>
            <w:r w:rsidR="009217D8">
              <w:t xml:space="preserve"> </w:t>
            </w:r>
            <w:r w:rsidRPr="001251EA">
              <w:t xml:space="preserve">and </w:t>
            </w:r>
            <w:r w:rsidR="009217D8" w:rsidRPr="001251EA">
              <w:t xml:space="preserve">iamHBL portal for the HBL </w:t>
            </w:r>
            <w:r w:rsidR="009217D8">
              <w:t>team</w:t>
            </w:r>
            <w:r w:rsidR="000D2895">
              <w:t>.</w:t>
            </w:r>
          </w:p>
          <w:p w14:paraId="2D09BC65" w14:textId="353D6CAF" w:rsidR="00D9033B" w:rsidRDefault="001251EA" w:rsidP="001251EA">
            <w:pPr>
              <w:spacing w:after="120"/>
            </w:pPr>
            <w:r w:rsidRPr="001251EA">
              <w:t xml:space="preserve">- </w:t>
            </w:r>
            <w:r w:rsidR="009217D8">
              <w:t>Maintain websites of top brands such as PSX, HBL, MCB,</w:t>
            </w:r>
            <w:r w:rsidR="009217D8" w:rsidRPr="001251EA">
              <w:t xml:space="preserve"> MyCashdfs (West</w:t>
            </w:r>
            <w:r w:rsidR="009217D8">
              <w:t xml:space="preserve"> I</w:t>
            </w:r>
            <w:r w:rsidR="009217D8" w:rsidRPr="001251EA">
              <w:t>ndies)</w:t>
            </w:r>
            <w:r w:rsidR="009217D8">
              <w:t xml:space="preserve"> which includes developing new pages and fixing issues on current website</w:t>
            </w:r>
            <w:r w:rsidR="004F7CCA">
              <w:t>.</w:t>
            </w:r>
          </w:p>
          <w:p w14:paraId="22A566C6" w14:textId="61CB3208" w:rsidR="001251EA" w:rsidRDefault="001251EA" w:rsidP="00D9033B">
            <w:pPr>
              <w:spacing w:after="120"/>
            </w:pPr>
            <w:r w:rsidRPr="001251EA">
              <w:t xml:space="preserve">- </w:t>
            </w:r>
            <w:r w:rsidR="004F7CCA">
              <w:t>Developed r</w:t>
            </w:r>
            <w:r w:rsidR="00D9033B" w:rsidRPr="001251EA">
              <w:t xml:space="preserve">eimbursement portal for Symmetry </w:t>
            </w:r>
            <w:r w:rsidR="004F7CCA">
              <w:t>Group</w:t>
            </w:r>
            <w:r w:rsidR="00D9033B" w:rsidRPr="001251EA">
              <w:t xml:space="preserve"> based on PHP, MySQL, jQuery, AJAX, JavaScript.</w:t>
            </w:r>
          </w:p>
          <w:p w14:paraId="4E002B53" w14:textId="0C979C5F" w:rsidR="00837D80" w:rsidRPr="00874106" w:rsidRDefault="007C4083" w:rsidP="00837D80">
            <w:pPr>
              <w:spacing w:before="260"/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Full Stack</w:t>
            </w:r>
            <w:r w:rsidR="00837D80" w:rsidRPr="00874106">
              <w:rPr>
                <w:b/>
                <w:bCs/>
                <w:color w:val="3B3838" w:themeColor="background2" w:themeShade="40"/>
              </w:rPr>
              <w:t xml:space="preserve"> Developer, Upwork</w:t>
            </w:r>
          </w:p>
          <w:p w14:paraId="21F4715E" w14:textId="5D88445D" w:rsidR="00837D80" w:rsidRDefault="00837D80" w:rsidP="00837D80">
            <w:pPr>
              <w:spacing w:after="120"/>
              <w:rPr>
                <w:color w:val="767171" w:themeColor="background2" w:themeShade="80"/>
                <w:sz w:val="20"/>
                <w:szCs w:val="22"/>
              </w:rPr>
            </w:pP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February 2019 </w:t>
            </w:r>
            <w:r>
              <w:rPr>
                <w:color w:val="767171" w:themeColor="background2" w:themeShade="80"/>
                <w:sz w:val="20"/>
                <w:szCs w:val="22"/>
              </w:rPr>
              <w:t>–</w:t>
            </w: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 Present</w:t>
            </w:r>
          </w:p>
          <w:p w14:paraId="5085A530" w14:textId="00762113" w:rsidR="00837D80" w:rsidRDefault="00837D80" w:rsidP="00837D80">
            <w:pPr>
              <w:spacing w:after="120"/>
            </w:pPr>
            <w:r w:rsidRPr="00837D80">
              <w:t xml:space="preserve">- Developed </w:t>
            </w:r>
            <w:r w:rsidR="00A1149F">
              <w:t xml:space="preserve">modern </w:t>
            </w:r>
            <w:r w:rsidRPr="00837D80">
              <w:t>websites for international clients</w:t>
            </w:r>
            <w:r w:rsidR="004A6A97">
              <w:t>.</w:t>
            </w:r>
          </w:p>
          <w:p w14:paraId="7AABB4C6" w14:textId="30083783" w:rsidR="00837D80" w:rsidRDefault="00837D80" w:rsidP="00837D80">
            <w:pPr>
              <w:spacing w:after="120"/>
            </w:pPr>
            <w:r>
              <w:t>- Solve complex problems in the code of the website.</w:t>
            </w:r>
          </w:p>
          <w:p w14:paraId="48FFDDEF" w14:textId="78498505" w:rsidR="004A6A97" w:rsidRDefault="00837D80" w:rsidP="00C003A0">
            <w:r>
              <w:t>- Hosted website on international servers</w:t>
            </w:r>
            <w:r w:rsidR="00A946A5">
              <w:t xml:space="preserve"> </w:t>
            </w:r>
            <w:r w:rsidR="00431C76">
              <w:t>with</w:t>
            </w:r>
            <w:r w:rsidR="00A946A5">
              <w:t xml:space="preserve"> Firebase and Hostinger</w:t>
            </w:r>
            <w:r>
              <w:t>.</w:t>
            </w:r>
          </w:p>
          <w:p w14:paraId="2DDE60EF" w14:textId="47398199" w:rsidR="00FD7C3F" w:rsidRPr="00FD7C3F" w:rsidRDefault="001251EA" w:rsidP="001251EA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CD19C28" wp14:editId="6D7B3CD4">
                      <wp:extent cx="3941064" cy="0"/>
                      <wp:effectExtent l="0" t="0" r="0" b="0"/>
                      <wp:docPr id="135505993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6E8D4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4BB945" w14:textId="25A9F45A" w:rsidR="00C003A0" w:rsidRPr="00C003A0" w:rsidRDefault="00C003A0" w:rsidP="00C003A0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Courses</w:t>
            </w:r>
          </w:p>
          <w:p w14:paraId="556FB7C0" w14:textId="12962670" w:rsidR="00A52801" w:rsidRDefault="00B85D15" w:rsidP="00A52801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AI</w:t>
            </w:r>
            <w:r w:rsidR="00FD7C3F" w:rsidRPr="006A18AD">
              <w:rPr>
                <w:color w:val="3B3838" w:themeColor="background2" w:themeShade="40"/>
              </w:rPr>
              <w:t xml:space="preserve"> Develop</w:t>
            </w:r>
            <w:r w:rsidRPr="006A18AD">
              <w:rPr>
                <w:color w:val="3B3838" w:themeColor="background2" w:themeShade="40"/>
              </w:rPr>
              <w:t xml:space="preserve">er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PIAIC,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January 2023)</w:t>
            </w:r>
          </w:p>
          <w:p w14:paraId="084B87B2" w14:textId="688013DC" w:rsidR="00B85D15" w:rsidRDefault="00B85D15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Flutter Mobile App Development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Jawan Pakistan,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September 2021)</w:t>
            </w:r>
          </w:p>
          <w:p w14:paraId="517E01A2" w14:textId="2DE75D18" w:rsid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Android Application Development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NAVTTC,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2021)</w:t>
            </w:r>
          </w:p>
          <w:p w14:paraId="77434E4A" w14:textId="4D2543EB" w:rsidR="00146803" w:rsidRPr="00146803" w:rsidRDefault="00146803" w:rsidP="00146803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Web &amp; Mobile Hybrid App Development</w:t>
            </w:r>
            <w:r>
              <w:t xml:space="preserve">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(SMIT, 202</w:t>
            </w:r>
            <w:r w:rsidR="00FE7036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  <w:p w14:paraId="5DE93836" w14:textId="4D7A466F" w:rsidR="00B85D15" w:rsidRP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874106">
              <w:rPr>
                <w:color w:val="3B3838" w:themeColor="background2" w:themeShade="40"/>
              </w:rPr>
              <w:t xml:space="preserve">Certified Python Developer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CISCO,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</w:tc>
      </w:tr>
    </w:tbl>
    <w:p w14:paraId="435EB7DC" w14:textId="77777777" w:rsidR="00A438FB" w:rsidRDefault="00A438FB"/>
    <w:sectPr w:rsidR="00A438FB" w:rsidSect="0023560C"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AE264" w14:textId="77777777" w:rsidR="00892D92" w:rsidRDefault="00892D92" w:rsidP="00A438FB">
      <w:r>
        <w:separator/>
      </w:r>
    </w:p>
  </w:endnote>
  <w:endnote w:type="continuationSeparator" w:id="0">
    <w:p w14:paraId="1EC4915B" w14:textId="77777777" w:rsidR="00892D92" w:rsidRDefault="00892D92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BA0A8" w14:textId="77777777" w:rsidR="00892D92" w:rsidRDefault="00892D92" w:rsidP="00A438FB">
      <w:r>
        <w:separator/>
      </w:r>
    </w:p>
  </w:footnote>
  <w:footnote w:type="continuationSeparator" w:id="0">
    <w:p w14:paraId="5D480BE8" w14:textId="77777777" w:rsidR="00892D92" w:rsidRDefault="00892D92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30"/>
    <w:rsid w:val="00000611"/>
    <w:rsid w:val="0001561F"/>
    <w:rsid w:val="00015DBD"/>
    <w:rsid w:val="0002242A"/>
    <w:rsid w:val="000D0C84"/>
    <w:rsid w:val="000D2895"/>
    <w:rsid w:val="000E0F4F"/>
    <w:rsid w:val="000E61D3"/>
    <w:rsid w:val="000E670D"/>
    <w:rsid w:val="001053D8"/>
    <w:rsid w:val="001251EA"/>
    <w:rsid w:val="00132439"/>
    <w:rsid w:val="00133128"/>
    <w:rsid w:val="001342AB"/>
    <w:rsid w:val="001378A4"/>
    <w:rsid w:val="00145126"/>
    <w:rsid w:val="00146803"/>
    <w:rsid w:val="001D4137"/>
    <w:rsid w:val="001E4E91"/>
    <w:rsid w:val="001E7EBD"/>
    <w:rsid w:val="00213A69"/>
    <w:rsid w:val="00215E8D"/>
    <w:rsid w:val="0023560C"/>
    <w:rsid w:val="00254993"/>
    <w:rsid w:val="00275F9D"/>
    <w:rsid w:val="002A476E"/>
    <w:rsid w:val="002C25B8"/>
    <w:rsid w:val="00324507"/>
    <w:rsid w:val="00341E79"/>
    <w:rsid w:val="003726CA"/>
    <w:rsid w:val="00386D17"/>
    <w:rsid w:val="003B1BAC"/>
    <w:rsid w:val="003E0122"/>
    <w:rsid w:val="003F324E"/>
    <w:rsid w:val="003F5F05"/>
    <w:rsid w:val="00431C76"/>
    <w:rsid w:val="0046094A"/>
    <w:rsid w:val="00473644"/>
    <w:rsid w:val="004869DC"/>
    <w:rsid w:val="004A38D7"/>
    <w:rsid w:val="004A6A97"/>
    <w:rsid w:val="004E01BE"/>
    <w:rsid w:val="004F217D"/>
    <w:rsid w:val="004F7CCA"/>
    <w:rsid w:val="005041D5"/>
    <w:rsid w:val="00512499"/>
    <w:rsid w:val="00542DCA"/>
    <w:rsid w:val="0054749E"/>
    <w:rsid w:val="00572ADD"/>
    <w:rsid w:val="0058338B"/>
    <w:rsid w:val="00597F2E"/>
    <w:rsid w:val="005B6A9D"/>
    <w:rsid w:val="005E380B"/>
    <w:rsid w:val="005E6440"/>
    <w:rsid w:val="0060352F"/>
    <w:rsid w:val="00670098"/>
    <w:rsid w:val="00676A45"/>
    <w:rsid w:val="00676A61"/>
    <w:rsid w:val="0068661D"/>
    <w:rsid w:val="006900FA"/>
    <w:rsid w:val="0069332F"/>
    <w:rsid w:val="0069476D"/>
    <w:rsid w:val="006A18AD"/>
    <w:rsid w:val="006C769F"/>
    <w:rsid w:val="006D5236"/>
    <w:rsid w:val="006E2F67"/>
    <w:rsid w:val="00712F0B"/>
    <w:rsid w:val="00746127"/>
    <w:rsid w:val="007977BD"/>
    <w:rsid w:val="007A248A"/>
    <w:rsid w:val="007A3CC7"/>
    <w:rsid w:val="007A5BEC"/>
    <w:rsid w:val="007C4083"/>
    <w:rsid w:val="007C447B"/>
    <w:rsid w:val="007E23D6"/>
    <w:rsid w:val="007E52AF"/>
    <w:rsid w:val="007F3574"/>
    <w:rsid w:val="007F4863"/>
    <w:rsid w:val="00802B08"/>
    <w:rsid w:val="0082786E"/>
    <w:rsid w:val="0082799D"/>
    <w:rsid w:val="00837D80"/>
    <w:rsid w:val="00850043"/>
    <w:rsid w:val="00864D97"/>
    <w:rsid w:val="00874106"/>
    <w:rsid w:val="00892D92"/>
    <w:rsid w:val="008B5A75"/>
    <w:rsid w:val="008B73C0"/>
    <w:rsid w:val="008D5B64"/>
    <w:rsid w:val="008E1751"/>
    <w:rsid w:val="008F100F"/>
    <w:rsid w:val="009217D8"/>
    <w:rsid w:val="00970964"/>
    <w:rsid w:val="00A053AC"/>
    <w:rsid w:val="00A1149F"/>
    <w:rsid w:val="00A14E9F"/>
    <w:rsid w:val="00A3679F"/>
    <w:rsid w:val="00A438FB"/>
    <w:rsid w:val="00A47395"/>
    <w:rsid w:val="00A51153"/>
    <w:rsid w:val="00A52801"/>
    <w:rsid w:val="00A56917"/>
    <w:rsid w:val="00A626D2"/>
    <w:rsid w:val="00A667E4"/>
    <w:rsid w:val="00A946A5"/>
    <w:rsid w:val="00AB2BCB"/>
    <w:rsid w:val="00AF7C92"/>
    <w:rsid w:val="00B12107"/>
    <w:rsid w:val="00B51E22"/>
    <w:rsid w:val="00B54727"/>
    <w:rsid w:val="00B56501"/>
    <w:rsid w:val="00B60727"/>
    <w:rsid w:val="00B74A30"/>
    <w:rsid w:val="00B85D15"/>
    <w:rsid w:val="00BB6871"/>
    <w:rsid w:val="00BE2EFD"/>
    <w:rsid w:val="00BF303A"/>
    <w:rsid w:val="00C003A0"/>
    <w:rsid w:val="00C00C0E"/>
    <w:rsid w:val="00C459CD"/>
    <w:rsid w:val="00C55679"/>
    <w:rsid w:val="00C57E62"/>
    <w:rsid w:val="00CD021B"/>
    <w:rsid w:val="00CD6E82"/>
    <w:rsid w:val="00CF4A3F"/>
    <w:rsid w:val="00D15FF2"/>
    <w:rsid w:val="00D21E35"/>
    <w:rsid w:val="00D23941"/>
    <w:rsid w:val="00D9033B"/>
    <w:rsid w:val="00DB7617"/>
    <w:rsid w:val="00DC1012"/>
    <w:rsid w:val="00DD0A7F"/>
    <w:rsid w:val="00DE159C"/>
    <w:rsid w:val="00DE499C"/>
    <w:rsid w:val="00E37ADD"/>
    <w:rsid w:val="00E44A7D"/>
    <w:rsid w:val="00E74202"/>
    <w:rsid w:val="00E95E06"/>
    <w:rsid w:val="00ED441E"/>
    <w:rsid w:val="00EE75DF"/>
    <w:rsid w:val="00EF6803"/>
    <w:rsid w:val="00F46C24"/>
    <w:rsid w:val="00F65859"/>
    <w:rsid w:val="00F91DF4"/>
    <w:rsid w:val="00FB493B"/>
    <w:rsid w:val="00FB5CF6"/>
    <w:rsid w:val="00FC0C8E"/>
    <w:rsid w:val="00FD7C3F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B31BD"/>
  <w15:chartTrackingRefBased/>
  <w15:docId w15:val="{F416F704-7BC0-488D-8FA2-BA3B354A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0D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76E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76E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character" w:styleId="Hyperlink">
    <w:name w:val="Hyperlink"/>
    <w:basedOn w:val="DefaultParagraphFont"/>
    <w:uiPriority w:val="99"/>
    <w:semiHidden/>
    <w:rsid w:val="00B74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huzaifaakram2000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qri%20Raza\AppData\Roaming\Microsoft\Templates\CV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4B2A62-7639-437B-8055-E228A7E42F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3711E-D4E0-4338-8FAB-D8909DDC54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D20CED-4F96-40E8-A976-410ABD8D3A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5D19CBE-39CE-4DA5-87E0-478A685BE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1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Xain Khan</cp:lastModifiedBy>
  <cp:revision>2</cp:revision>
  <dcterms:created xsi:type="dcterms:W3CDTF">2024-02-19T10:48:00Z</dcterms:created>
  <dcterms:modified xsi:type="dcterms:W3CDTF">2024-11-11T10:49:00Z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