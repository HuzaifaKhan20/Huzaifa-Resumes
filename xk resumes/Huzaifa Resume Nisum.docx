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4C6102E5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CBFF"/>
                            </a:gs>
                            <a:gs pos="100000">
                              <a:srgbClr val="0019FF"/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9D61D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" fillcolor="#00cbff" strokecolor="#747070 [1614]" strokeweight="1pt">
                <v:fill color2="#0019ff" rotate="t" angle="45" focus="100%" type="gradient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6B2898D1" w14:textId="6047D026" w:rsidR="00A14E9F" w:rsidRPr="00501E3F" w:rsidRDefault="00A14E9F" w:rsidP="00A14E9F">
            <w:pPr>
              <w:pStyle w:val="Title"/>
              <w:rPr>
                <w:rFonts w:ascii="Arial Rounded MT Bold" w:hAnsi="Arial Rounded MT Bold"/>
                <w:color w:val="FFFFFF" w:themeColor="background1"/>
                <w:sz w:val="56"/>
                <w:szCs w:val="48"/>
              </w:rPr>
            </w:pPr>
            <w:r w:rsidRPr="00501E3F">
              <w:rPr>
                <w:rFonts w:ascii="Arial Rounded MT Bold" w:hAnsi="Arial Rounded MT Bold"/>
                <w:color w:val="FFFFFF" w:themeColor="background1"/>
                <w:sz w:val="56"/>
                <w:szCs w:val="48"/>
              </w:rPr>
              <w:t>Huzaifa</w:t>
            </w:r>
          </w:p>
          <w:p w14:paraId="353B72BA" w14:textId="1A5DDD49" w:rsidR="008B73C0" w:rsidRPr="00501E3F" w:rsidRDefault="00A14E9F" w:rsidP="00CF4A3F">
            <w:pPr>
              <w:pStyle w:val="Title"/>
              <w:rPr>
                <w:rFonts w:ascii="Arial Rounded MT Bold" w:hAnsi="Arial Rounded MT Bold"/>
                <w:color w:val="FFFFFF" w:themeColor="background1"/>
                <w:sz w:val="56"/>
                <w:szCs w:val="48"/>
              </w:rPr>
            </w:pPr>
            <w:r w:rsidRPr="00501E3F">
              <w:rPr>
                <w:rFonts w:ascii="Arial Rounded MT Bold" w:hAnsi="Arial Rounded MT Bold"/>
                <w:color w:val="FFFFFF" w:themeColor="background1"/>
                <w:sz w:val="56"/>
                <w:szCs w:val="48"/>
              </w:rPr>
              <w:t>Khan</w:t>
            </w:r>
          </w:p>
          <w:p w14:paraId="4189D944" w14:textId="788233F7" w:rsidR="00A053AC" w:rsidRPr="00C003A0" w:rsidRDefault="008B73C0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 w:rsidRPr="00501E3F">
              <w:rPr>
                <w:rFonts w:ascii="Arial Rounded MT Bold" w:hAnsi="Arial Rounded MT Bold"/>
                <w:color w:val="F2F2F2" w:themeColor="background1" w:themeShade="F2"/>
                <w:sz w:val="28"/>
                <w:szCs w:val="18"/>
              </w:rPr>
              <w:t>Front End Web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237CBB71" w14:textId="120B6361" w:rsidR="00A52801" w:rsidRPr="0060352F" w:rsidRDefault="0080620B" w:rsidP="00A053AC">
            <w:r w:rsidRPr="0080620B">
              <w:t xml:space="preserve">Highly skilled Frontend Developer with over 5 years of hands-on experience in software development, specializing in HTML/CSS, JavaScript, React, and Angular. Adept at providing technical guidance, implementing efficient solutions. Strong analytical mindset with excellent problem-solving abilities and communication skills. Ready to contribute to Nisum's digital transformation initiatives and deliver seamless, immersive </w:t>
            </w:r>
            <w:r w:rsidR="00501E3F">
              <w:t>UX</w:t>
            </w:r>
            <w:r w:rsidRPr="0080620B">
              <w:t>.</w:t>
            </w:r>
            <w:r w:rsidR="00A52801"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Pr="00501E3F" w:rsidRDefault="00E37ADD" w:rsidP="00E37ADD">
            <w:pPr>
              <w:spacing w:after="100"/>
              <w:rPr>
                <w:color w:val="FFFFFF" w:themeColor="background1"/>
              </w:rPr>
            </w:pPr>
            <w:r w:rsidRPr="00501E3F">
              <w:rPr>
                <w:b/>
                <w:bCs/>
                <w:color w:val="FFFFFF" w:themeColor="background1"/>
              </w:rPr>
              <w:t>Cell:</w:t>
            </w:r>
            <w:r w:rsidRPr="00501E3F">
              <w:rPr>
                <w:color w:val="FFFFFF" w:themeColor="background1"/>
              </w:rPr>
              <w:t xml:space="preserve"> </w:t>
            </w:r>
            <w:r w:rsidR="00BB6871" w:rsidRPr="00501E3F">
              <w:rPr>
                <w:color w:val="FFFFFF" w:themeColor="background1"/>
              </w:rPr>
              <w:t>+92</w:t>
            </w:r>
            <w:r w:rsidRPr="00501E3F">
              <w:rPr>
                <w:color w:val="FFFFFF" w:themeColor="background1"/>
              </w:rPr>
              <w:t>3</w:t>
            </w:r>
            <w:r w:rsidR="00C55679" w:rsidRPr="00501E3F">
              <w:rPr>
                <w:color w:val="FFFFFF" w:themeColor="background1"/>
              </w:rPr>
              <w:t>342215265</w:t>
            </w:r>
          </w:p>
          <w:p w14:paraId="23F1888C" w14:textId="77777777" w:rsidR="00E37ADD" w:rsidRPr="00501E3F" w:rsidRDefault="00E37ADD" w:rsidP="00E37ADD">
            <w:pPr>
              <w:spacing w:after="100"/>
              <w:rPr>
                <w:color w:val="FFFFFF" w:themeColor="background1"/>
              </w:rPr>
            </w:pPr>
            <w:r w:rsidRPr="00501E3F">
              <w:rPr>
                <w:b/>
                <w:bCs/>
                <w:color w:val="FFFFFF" w:themeColor="background1"/>
              </w:rPr>
              <w:t xml:space="preserve">Mail: </w:t>
            </w:r>
            <w:hyperlink r:id="rId10" w:history="1">
              <w:r w:rsidRPr="00501E3F">
                <w:rPr>
                  <w:rStyle w:val="Hyperlink"/>
                  <w:color w:val="FFFFFF" w:themeColor="background1"/>
                  <w:u w:val="none"/>
                </w:rPr>
                <w:t>huzaifaakram2000@gmail.com</w:t>
              </w:r>
            </w:hyperlink>
          </w:p>
          <w:p w14:paraId="4500A286" w14:textId="4467CB5E" w:rsidR="008B73C0" w:rsidRPr="00501E3F" w:rsidRDefault="00E37ADD" w:rsidP="00FC0C8E">
            <w:pPr>
              <w:spacing w:after="100"/>
              <w:rPr>
                <w:color w:val="FFFFFF" w:themeColor="background1"/>
              </w:rPr>
            </w:pPr>
            <w:r w:rsidRPr="00501E3F">
              <w:rPr>
                <w:b/>
                <w:bCs/>
                <w:color w:val="FFFFFF" w:themeColor="background1"/>
              </w:rPr>
              <w:t>CNIC:</w:t>
            </w:r>
            <w:r w:rsidRPr="00501E3F">
              <w:rPr>
                <w:color w:val="FFFFFF" w:themeColor="background1"/>
              </w:rPr>
              <w:t xml:space="preserve"> 42201-8957068-1</w:t>
            </w:r>
          </w:p>
          <w:p w14:paraId="6FE714FC" w14:textId="7B7A815D" w:rsidR="008B73C0" w:rsidRPr="00501E3F" w:rsidRDefault="00FC0C8E" w:rsidP="00E37ADD">
            <w:pPr>
              <w:spacing w:after="160"/>
              <w:rPr>
                <w:color w:val="FFFFFF" w:themeColor="background1"/>
              </w:rPr>
            </w:pPr>
            <w:r w:rsidRPr="00501E3F">
              <w:rPr>
                <w:b/>
                <w:bCs/>
                <w:color w:val="FFFFFF" w:themeColor="background1"/>
              </w:rPr>
              <w:t>Address</w:t>
            </w:r>
            <w:r w:rsidRPr="00501E3F">
              <w:rPr>
                <w:color w:val="FFFFFF" w:themeColor="background1"/>
              </w:rPr>
              <w:t>: Karachi, 75160, Pakistan</w:t>
            </w:r>
          </w:p>
          <w:p w14:paraId="7CDF444D" w14:textId="2EFE1B15" w:rsidR="00E37ADD" w:rsidRDefault="00E37ADD" w:rsidP="00E37ADD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CBBE58" w14:textId="77777777" w:rsidR="00E37ADD" w:rsidRPr="00E37ADD" w:rsidRDefault="00E37ADD" w:rsidP="00E37ADD"/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2D66A925" w14:textId="77777777" w:rsidR="00A52801" w:rsidRPr="00501E3F" w:rsidRDefault="00A52801" w:rsidP="00A52801">
            <w:pPr>
              <w:spacing w:after="100"/>
              <w:rPr>
                <w:rFonts w:ascii="Arial Rounded MT Bold" w:hAnsi="Arial Rounded MT Bold"/>
                <w:color w:val="FFFFFF" w:themeColor="background1"/>
                <w:sz w:val="32"/>
                <w:szCs w:val="36"/>
              </w:rPr>
            </w:pPr>
            <w:r w:rsidRPr="00501E3F">
              <w:rPr>
                <w:rFonts w:ascii="Arial Rounded MT Bold" w:hAnsi="Arial Rounded MT Bold"/>
                <w:color w:val="FFFFFF" w:themeColor="background1"/>
                <w:sz w:val="32"/>
                <w:szCs w:val="36"/>
              </w:rPr>
              <w:t>Skills</w:t>
            </w:r>
          </w:p>
          <w:p w14:paraId="0CEA46C9" w14:textId="77777777" w:rsidR="00A52801" w:rsidRPr="00501E3F" w:rsidRDefault="00A52801" w:rsidP="00A52801">
            <w:pPr>
              <w:spacing w:after="100"/>
              <w:rPr>
                <w:rFonts w:asciiTheme="majorHAnsi" w:hAnsiTheme="majorHAnsi"/>
                <w:b/>
                <w:bCs/>
                <w:color w:val="FFFFFF" w:themeColor="background1"/>
              </w:rPr>
            </w:pPr>
          </w:p>
          <w:p w14:paraId="0869F605" w14:textId="5F8DC6D4" w:rsidR="00A52801" w:rsidRPr="00501E3F" w:rsidRDefault="00501E3F" w:rsidP="00A52801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 xml:space="preserve">React JS / Angular </w:t>
            </w:r>
          </w:p>
          <w:p w14:paraId="0C439AA9" w14:textId="77777777" w:rsidR="005E380B" w:rsidRDefault="005E380B" w:rsidP="00A52801">
            <w:pPr>
              <w:rPr>
                <w:rFonts w:asciiTheme="majorHAnsi" w:hAnsiTheme="majorHAnsi"/>
              </w:rPr>
            </w:pP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21C7ADC0" w:rsidR="005E380B" w:rsidRPr="00501E3F" w:rsidRDefault="00501E3F" w:rsidP="005E380B">
            <w:pPr>
              <w:spacing w:before="240" w:after="240"/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JavaScript</w:t>
            </w:r>
          </w:p>
          <w:p w14:paraId="445C3963" w14:textId="123A9431" w:rsidR="00A52801" w:rsidRDefault="005E380B" w:rsidP="005E380B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AB018E" w14:textId="598F1F78" w:rsidR="005E380B" w:rsidRPr="00501E3F" w:rsidRDefault="00501E3F" w:rsidP="005E380B">
            <w:pPr>
              <w:spacing w:before="240" w:after="240"/>
              <w:rPr>
                <w:rFonts w:asciiTheme="majorHAnsi" w:hAnsiTheme="majorHAnsi"/>
                <w:color w:val="FFFFFF" w:themeColor="background1"/>
              </w:rPr>
            </w:pPr>
            <w:r w:rsidRPr="00501E3F">
              <w:rPr>
                <w:rFonts w:asciiTheme="majorHAnsi" w:hAnsiTheme="majorHAnsi"/>
                <w:color w:val="FFFFFF" w:themeColor="background1"/>
              </w:rPr>
              <w:t>HTML / CSS</w:t>
            </w:r>
          </w:p>
          <w:p w14:paraId="0CC6D064" w14:textId="1B5546FF" w:rsidR="00A52801" w:rsidRDefault="00A52801" w:rsidP="00A52801">
            <w:pPr>
              <w:spacing w:before="3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501E3F"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1915A83" wp14:editId="304A1E12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3175</wp:posOffset>
                      </wp:positionV>
                      <wp:extent cx="1553460" cy="56952"/>
                      <wp:effectExtent l="0" t="0" r="8890" b="635"/>
                      <wp:wrapNone/>
                      <wp:docPr id="1953850530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715721" id="Rectángulo: esquinas redondeadas 12" o:spid="_x0000_s1026" style="position:absolute;margin-left:17.7pt;margin-top:.25pt;width:122.3pt;height: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Fab4Db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="00501E3F"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6706125" wp14:editId="404BA2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554480" cy="57934"/>
                      <wp:effectExtent l="0" t="0" r="7620" b="0"/>
                      <wp:wrapNone/>
                      <wp:docPr id="757974773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97F314" w14:textId="77777777" w:rsidR="00501E3F" w:rsidRDefault="00501E3F" w:rsidP="00501E3F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706125" id="_x0000_s1028" style="position:absolute;margin-left:0;margin-top:.25pt;width:122.4pt;height:4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Dl1owIAAMQ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7797F314" w14:textId="77777777" w:rsidR="00501E3F" w:rsidRDefault="00501E3F" w:rsidP="00501E3F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4FFBE3" w14:textId="3507ACEF" w:rsidR="005E380B" w:rsidRPr="00501E3F" w:rsidRDefault="00501E3F" w:rsidP="005E380B">
            <w:pPr>
              <w:spacing w:before="240" w:after="240"/>
              <w:rPr>
                <w:rFonts w:asciiTheme="majorHAnsi" w:hAnsiTheme="majorHAnsi"/>
                <w:color w:val="FFFFFF" w:themeColor="background1"/>
              </w:rPr>
            </w:pPr>
            <w:r w:rsidRPr="00501E3F">
              <w:rPr>
                <w:rFonts w:asciiTheme="majorHAnsi" w:hAnsiTheme="majorHAnsi"/>
                <w:color w:val="FFFFFF" w:themeColor="background1"/>
              </w:rPr>
              <w:t>Node JS</w:t>
            </w:r>
            <w:r w:rsidR="00B62704">
              <w:rPr>
                <w:rFonts w:asciiTheme="majorHAnsi" w:hAnsiTheme="majorHAnsi"/>
                <w:color w:val="FFFFFF" w:themeColor="background1"/>
              </w:rPr>
              <w:t xml:space="preserve"> / PHP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9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6E91299" w14:textId="24FB8C79" w:rsidR="005E380B" w:rsidRPr="00501E3F" w:rsidRDefault="00501E3F" w:rsidP="005E380B">
            <w:pPr>
              <w:spacing w:before="240" w:after="240"/>
              <w:rPr>
                <w:rFonts w:asciiTheme="majorHAnsi" w:hAnsiTheme="majorHAnsi"/>
                <w:color w:val="FFFFFF" w:themeColor="background1"/>
              </w:rPr>
            </w:pPr>
            <w:r w:rsidRPr="00501E3F">
              <w:rPr>
                <w:rFonts w:asciiTheme="majorHAnsi" w:hAnsiTheme="majorHAnsi"/>
                <w:color w:val="FFFFFF" w:themeColor="background1"/>
              </w:rPr>
              <w:t>MongoDB</w:t>
            </w:r>
            <w:r w:rsidR="00B62704">
              <w:rPr>
                <w:rFonts w:asciiTheme="majorHAnsi" w:hAnsiTheme="majorHAnsi"/>
                <w:color w:val="FFFFFF" w:themeColor="background1"/>
              </w:rPr>
              <w:t xml:space="preserve"> / MySQL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30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b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6148B2EE" w:rsidR="001342AB" w:rsidRPr="00600079" w:rsidRDefault="00600079" w:rsidP="005E380B">
            <w:pPr>
              <w:spacing w:before="240" w:after="240"/>
              <w:rPr>
                <w:rFonts w:asciiTheme="majorHAnsi" w:hAnsiTheme="majorHAnsi"/>
                <w:color w:val="FFFFFF" w:themeColor="background1"/>
              </w:rPr>
            </w:pPr>
            <w:r w:rsidRPr="00600079">
              <w:rPr>
                <w:rFonts w:asciiTheme="majorHAnsi" w:hAnsiTheme="majorHAnsi"/>
                <w:color w:val="FFFFFF" w:themeColor="background1"/>
              </w:rPr>
              <w:t>Rest API</w:t>
            </w:r>
            <w:r w:rsidR="00B62704">
              <w:rPr>
                <w:rFonts w:asciiTheme="majorHAnsi" w:hAnsiTheme="majorHAnsi"/>
                <w:color w:val="FFFFFF" w:themeColor="background1"/>
              </w:rPr>
              <w:t>s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1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s1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Btsj&#10;WaaXFYjdvSceukEMjl/X2B03LMR75vHTYz/hNol3eCgNTUmhlyipwP947T3Z40CglpIGJ7mk4fuG&#10;eUmJ/mxxVM7G02ka/XyZzj6knvXHmtWxxm7MJWAHjXFvOZ7FZB/1XlQezDMunWWKiipmOcYuKY9+&#10;f7mM3YbBtcXlcpnNcNwdizf20fEEnnhOzfzUPjPv+hGJOFu3sJ96Ns9933F8sE2eFpabCKqOSXng&#10;tb/gqkDpxS46vmerw/Jd/AQ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PjSOzW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01FEE8" w14:textId="1D963588" w:rsidR="005E380B" w:rsidRPr="00600079" w:rsidRDefault="00600079" w:rsidP="005E380B">
            <w:pPr>
              <w:spacing w:before="240" w:after="240"/>
              <w:rPr>
                <w:noProof/>
                <w:color w:val="FFFFFF" w:themeColor="background1"/>
                <w:lang w:val="en-AU" w:eastAsia="en-AU"/>
              </w:rPr>
            </w:pPr>
            <w:r w:rsidRPr="00600079">
              <w:rPr>
                <w:rFonts w:asciiTheme="majorHAnsi" w:hAnsiTheme="majorHAnsi"/>
                <w:color w:val="FFFFFF" w:themeColor="background1"/>
              </w:rPr>
              <w:t>Git</w:t>
            </w:r>
          </w:p>
          <w:p w14:paraId="3A9E3316" w14:textId="6A81AD9B" w:rsidR="001342AB" w:rsidRPr="004A38D7" w:rsidRDefault="005E380B" w:rsidP="00600079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2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c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e&#10;R8v4soJy9+CIg24QveXLGrvjlvnwwBx+euwn3CbhHg+poCko9BIlFbgfb71HexwI1FLS4CQX1H/f&#10;MCcoUZ8NjsrlaBLbNKTL5OxijBd3rFkda8xGLwA7aIR7y/IkRvug9qJ0oF9w6cxjVFQxwzF2QXlw&#10;+8sidBsG1xYX83kyw3G3LNyaJ8sjeOQ5NvNz+8Kc7Uck4GzdwX7q2TT1fcfxwTZ6GphvAsg6ROWB&#10;1/6CqwKlV7vo+J6sDst39hM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BNLVwW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66623C17" w14:textId="77777777" w:rsidR="00600079" w:rsidRPr="00782BC1" w:rsidRDefault="00600079" w:rsidP="00600079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 xml:space="preserve">- Developed award-winning websites for brands such as </w:t>
            </w:r>
            <w:hyperlink r:id="rId11" w:history="1">
              <w:r w:rsidRPr="00782BC1">
                <w:rPr>
                  <w:rStyle w:val="Hyperlink"/>
                  <w:color w:val="auto"/>
                </w:rPr>
                <w:t>HBL MFB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2" w:history="1">
              <w:r w:rsidRPr="00782BC1">
                <w:rPr>
                  <w:rStyle w:val="Hyperlink"/>
                  <w:color w:val="auto"/>
                </w:rPr>
                <w:t>Jazz Business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3" w:history="1">
              <w:r w:rsidRPr="00782BC1">
                <w:rPr>
                  <w:rStyle w:val="Hyperlink"/>
                  <w:color w:val="auto"/>
                </w:rPr>
                <w:t>Hoechst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4" w:history="1">
              <w:r w:rsidRPr="00782BC1">
                <w:rPr>
                  <w:rStyle w:val="Hyperlink"/>
                  <w:color w:val="auto"/>
                </w:rPr>
                <w:t>MCB Bank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5" w:history="1">
              <w:r w:rsidRPr="00782BC1">
                <w:rPr>
                  <w:rStyle w:val="Hyperlink"/>
                  <w:color w:val="auto"/>
                </w:rPr>
                <w:t>BML Bank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6" w:history="1">
              <w:r w:rsidRPr="00782BC1">
                <w:rPr>
                  <w:rStyle w:val="Hyperlink"/>
                  <w:color w:val="auto"/>
                </w:rPr>
                <w:t>Martin Dow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7" w:history="1">
              <w:r w:rsidRPr="00782BC1">
                <w:rPr>
                  <w:rStyle w:val="Hyperlink"/>
                  <w:color w:val="auto"/>
                </w:rPr>
                <w:t>EBM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8" w:history="1">
              <w:r w:rsidRPr="00782BC1">
                <w:rPr>
                  <w:rStyle w:val="Hyperlink"/>
                  <w:color w:val="auto"/>
                </w:rPr>
                <w:t>QLM (Qatar)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9" w:history="1">
              <w:r w:rsidRPr="00782BC1">
                <w:rPr>
                  <w:rStyle w:val="Hyperlink"/>
                  <w:color w:val="auto"/>
                </w:rPr>
                <w:t>Massoun (Qatar)</w:t>
              </w:r>
            </w:hyperlink>
            <w:r w:rsidRPr="00782BC1">
              <w:rPr>
                <w:color w:val="auto"/>
              </w:rPr>
              <w:t xml:space="preserve"> and iamHBL portal for the HBL team.</w:t>
            </w:r>
          </w:p>
          <w:p w14:paraId="61A831F8" w14:textId="77777777" w:rsidR="00600079" w:rsidRPr="00782BC1" w:rsidRDefault="00600079" w:rsidP="00600079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 xml:space="preserve">- Maintain and update websites of top brands such as </w:t>
            </w:r>
            <w:hyperlink r:id="rId20" w:history="1">
              <w:r w:rsidRPr="00782BC1">
                <w:rPr>
                  <w:rStyle w:val="Hyperlink"/>
                  <w:color w:val="auto"/>
                </w:rPr>
                <w:t>PSX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21" w:history="1">
              <w:r w:rsidRPr="00782BC1">
                <w:rPr>
                  <w:rStyle w:val="Hyperlink"/>
                  <w:color w:val="auto"/>
                </w:rPr>
                <w:t>HBL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22" w:history="1">
              <w:r w:rsidRPr="00782BC1">
                <w:rPr>
                  <w:rStyle w:val="Hyperlink"/>
                  <w:color w:val="auto"/>
                </w:rPr>
                <w:t>MCB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23" w:history="1">
              <w:r w:rsidRPr="00782BC1">
                <w:rPr>
                  <w:rStyle w:val="Hyperlink"/>
                  <w:color w:val="auto"/>
                </w:rPr>
                <w:t>MyCashdfs (West Indies)</w:t>
              </w:r>
            </w:hyperlink>
            <w:r w:rsidRPr="00782BC1">
              <w:rPr>
                <w:color w:val="auto"/>
              </w:rPr>
              <w:t xml:space="preserve"> which includes developing new pages and fixing issues on current website.</w:t>
            </w:r>
          </w:p>
          <w:p w14:paraId="4E002B53" w14:textId="5C754E9D" w:rsidR="00837D80" w:rsidRPr="00874106" w:rsidRDefault="00837D80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>Front End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328C57E9" w14:textId="77777777" w:rsidR="00600079" w:rsidRDefault="00600079" w:rsidP="00600079">
            <w:pPr>
              <w:spacing w:after="120"/>
            </w:pPr>
            <w:r w:rsidRPr="00837D80">
              <w:t>- Developed</w:t>
            </w:r>
            <w:r>
              <w:t xml:space="preserve"> </w:t>
            </w:r>
            <w:r w:rsidRPr="00837D80">
              <w:t>websites</w:t>
            </w:r>
            <w:r>
              <w:t xml:space="preserve"> with modern animations</w:t>
            </w:r>
            <w:r w:rsidRPr="00837D80">
              <w:t xml:space="preserve"> for international clients</w:t>
            </w:r>
            <w:r>
              <w:t>.</w:t>
            </w:r>
          </w:p>
          <w:p w14:paraId="4D156447" w14:textId="77777777" w:rsidR="00600079" w:rsidRDefault="00600079" w:rsidP="00600079">
            <w:pPr>
              <w:spacing w:after="120"/>
            </w:pPr>
            <w:r>
              <w:t>- Solve complex problems in the code of the website.</w:t>
            </w:r>
          </w:p>
          <w:p w14:paraId="48B4E171" w14:textId="77777777" w:rsidR="00600079" w:rsidRDefault="00600079" w:rsidP="00600079">
            <w:pPr>
              <w:spacing w:after="120"/>
            </w:pPr>
            <w:r>
              <w:t>- Hosted website on international servers with Firebase and Hostinger.</w:t>
            </w:r>
          </w:p>
          <w:p w14:paraId="2DDE60EF" w14:textId="47398199" w:rsidR="00FD7C3F" w:rsidRPr="00FD7C3F" w:rsidRDefault="001251EA" w:rsidP="001251EA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517E01A2" w14:textId="2DE75D18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4D2543EB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Web &amp; Mobile Hybrid App Development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(SMIT, 202</w:t>
            </w:r>
            <w:r w:rsidR="00FE7036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874106">
              <w:rPr>
                <w:color w:val="3B3838" w:themeColor="background2" w:themeShade="40"/>
              </w:rPr>
              <w:t xml:space="preserve">Certified Python Developer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CISCO,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4C0201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19F5E" w14:textId="77777777" w:rsidR="00931AF1" w:rsidRDefault="00931AF1" w:rsidP="00A438FB">
      <w:r>
        <w:separator/>
      </w:r>
    </w:p>
  </w:endnote>
  <w:endnote w:type="continuationSeparator" w:id="0">
    <w:p w14:paraId="242E447A" w14:textId="77777777" w:rsidR="00931AF1" w:rsidRDefault="00931AF1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2E72A" w14:textId="77777777" w:rsidR="00931AF1" w:rsidRDefault="00931AF1" w:rsidP="00A438FB">
      <w:r>
        <w:separator/>
      </w:r>
    </w:p>
  </w:footnote>
  <w:footnote w:type="continuationSeparator" w:id="0">
    <w:p w14:paraId="392A0261" w14:textId="77777777" w:rsidR="00931AF1" w:rsidRDefault="00931AF1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C72BD"/>
    <w:rsid w:val="000D0C84"/>
    <w:rsid w:val="000D2895"/>
    <w:rsid w:val="000E0F4F"/>
    <w:rsid w:val="000E61D3"/>
    <w:rsid w:val="001053D8"/>
    <w:rsid w:val="001251EA"/>
    <w:rsid w:val="00132439"/>
    <w:rsid w:val="00133128"/>
    <w:rsid w:val="001342AB"/>
    <w:rsid w:val="001378A4"/>
    <w:rsid w:val="00145126"/>
    <w:rsid w:val="00146803"/>
    <w:rsid w:val="001E4E91"/>
    <w:rsid w:val="001E7EBD"/>
    <w:rsid w:val="00215E8D"/>
    <w:rsid w:val="00254993"/>
    <w:rsid w:val="00275F9D"/>
    <w:rsid w:val="002A476E"/>
    <w:rsid w:val="002C25B8"/>
    <w:rsid w:val="00324507"/>
    <w:rsid w:val="00341E79"/>
    <w:rsid w:val="003726CA"/>
    <w:rsid w:val="00386D17"/>
    <w:rsid w:val="003E0122"/>
    <w:rsid w:val="003F324E"/>
    <w:rsid w:val="003F5F05"/>
    <w:rsid w:val="00431C76"/>
    <w:rsid w:val="00473644"/>
    <w:rsid w:val="004869DC"/>
    <w:rsid w:val="004A38D7"/>
    <w:rsid w:val="004A6A97"/>
    <w:rsid w:val="004C0201"/>
    <w:rsid w:val="004E01BE"/>
    <w:rsid w:val="004F217D"/>
    <w:rsid w:val="004F7CCA"/>
    <w:rsid w:val="00501E3F"/>
    <w:rsid w:val="005041D5"/>
    <w:rsid w:val="00512499"/>
    <w:rsid w:val="00542DCA"/>
    <w:rsid w:val="0054749E"/>
    <w:rsid w:val="00572ADD"/>
    <w:rsid w:val="0058338B"/>
    <w:rsid w:val="00597F2E"/>
    <w:rsid w:val="005B6A9D"/>
    <w:rsid w:val="005E380B"/>
    <w:rsid w:val="005E6440"/>
    <w:rsid w:val="00600079"/>
    <w:rsid w:val="0060352F"/>
    <w:rsid w:val="00670098"/>
    <w:rsid w:val="00676A45"/>
    <w:rsid w:val="00676A61"/>
    <w:rsid w:val="0068661D"/>
    <w:rsid w:val="0069332F"/>
    <w:rsid w:val="0069476D"/>
    <w:rsid w:val="006A18AD"/>
    <w:rsid w:val="006C769F"/>
    <w:rsid w:val="006D5236"/>
    <w:rsid w:val="00712F0B"/>
    <w:rsid w:val="00746127"/>
    <w:rsid w:val="007977BD"/>
    <w:rsid w:val="007A248A"/>
    <w:rsid w:val="007A3CC7"/>
    <w:rsid w:val="007A5BEC"/>
    <w:rsid w:val="007C4083"/>
    <w:rsid w:val="007C447B"/>
    <w:rsid w:val="007E23D6"/>
    <w:rsid w:val="007E52AF"/>
    <w:rsid w:val="007F3574"/>
    <w:rsid w:val="007F4863"/>
    <w:rsid w:val="00802B08"/>
    <w:rsid w:val="0080620B"/>
    <w:rsid w:val="0082786E"/>
    <w:rsid w:val="0082799D"/>
    <w:rsid w:val="00837D80"/>
    <w:rsid w:val="00850043"/>
    <w:rsid w:val="00864D97"/>
    <w:rsid w:val="00874106"/>
    <w:rsid w:val="008B5A75"/>
    <w:rsid w:val="008B73C0"/>
    <w:rsid w:val="008D5B64"/>
    <w:rsid w:val="008E1751"/>
    <w:rsid w:val="008F100F"/>
    <w:rsid w:val="009217D8"/>
    <w:rsid w:val="00931AF1"/>
    <w:rsid w:val="00970964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946A5"/>
    <w:rsid w:val="00AB2BCB"/>
    <w:rsid w:val="00AF7C92"/>
    <w:rsid w:val="00B12107"/>
    <w:rsid w:val="00B51E22"/>
    <w:rsid w:val="00B54727"/>
    <w:rsid w:val="00B56501"/>
    <w:rsid w:val="00B60727"/>
    <w:rsid w:val="00B62704"/>
    <w:rsid w:val="00B74A30"/>
    <w:rsid w:val="00B85D15"/>
    <w:rsid w:val="00BB6871"/>
    <w:rsid w:val="00BE2EFD"/>
    <w:rsid w:val="00BF303A"/>
    <w:rsid w:val="00C003A0"/>
    <w:rsid w:val="00C00C0E"/>
    <w:rsid w:val="00C459CD"/>
    <w:rsid w:val="00C55679"/>
    <w:rsid w:val="00C57E62"/>
    <w:rsid w:val="00CD6E82"/>
    <w:rsid w:val="00CF4A3F"/>
    <w:rsid w:val="00D21E35"/>
    <w:rsid w:val="00D9033B"/>
    <w:rsid w:val="00DB7617"/>
    <w:rsid w:val="00DD0A7F"/>
    <w:rsid w:val="00DE159C"/>
    <w:rsid w:val="00DE2403"/>
    <w:rsid w:val="00DE499C"/>
    <w:rsid w:val="00E37ADD"/>
    <w:rsid w:val="00E44A7D"/>
    <w:rsid w:val="00E74202"/>
    <w:rsid w:val="00E95E06"/>
    <w:rsid w:val="00ED441E"/>
    <w:rsid w:val="00EE75DF"/>
    <w:rsid w:val="00F01B1E"/>
    <w:rsid w:val="00F46C24"/>
    <w:rsid w:val="00F65859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BD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oechst.com.pk/" TargetMode="External"/><Relationship Id="rId18" Type="http://schemas.openxmlformats.org/officeDocument/2006/relationships/hyperlink" Target="https://qlm.com.q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hbl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jazz.com.pk/business/" TargetMode="External"/><Relationship Id="rId17" Type="http://schemas.openxmlformats.org/officeDocument/2006/relationships/hyperlink" Target="https://ebm.com.pk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artindow.com/" TargetMode="External"/><Relationship Id="rId20" Type="http://schemas.openxmlformats.org/officeDocument/2006/relationships/hyperlink" Target="https://psx.com.pk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blmfb.com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bankmakramah.com/" TargetMode="External"/><Relationship Id="rId23" Type="http://schemas.openxmlformats.org/officeDocument/2006/relationships/hyperlink" Target="https://mycashdfs.com/" TargetMode="External"/><Relationship Id="rId10" Type="http://schemas.openxmlformats.org/officeDocument/2006/relationships/hyperlink" Target="mailto:huzaifaakram2000@gmail.com" TargetMode="External"/><Relationship Id="rId19" Type="http://schemas.openxmlformats.org/officeDocument/2006/relationships/hyperlink" Target="https://massounv2.symmetrydigital-labs.com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mcb.com.pk/" TargetMode="External"/><Relationship Id="rId22" Type="http://schemas.openxmlformats.org/officeDocument/2006/relationships/hyperlink" Target="https://mcb.com.p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2024-05-21T08:04:00Z</dcterms:created>
  <dcterms:modified xsi:type="dcterms:W3CDTF">2024-05-21T08:05:00Z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