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4BAD" w14:textId="77777777" w:rsidR="00F959A9" w:rsidRPr="00F959A9" w:rsidRDefault="00F959A9" w:rsidP="00F959A9">
      <w:pPr>
        <w:rPr>
          <w:rFonts w:ascii="Times New Roman" w:hAnsi="Times New Roman" w:cs="Times New Roman"/>
        </w:rPr>
      </w:pPr>
      <w:r w:rsidRPr="00F959A9">
        <w:rPr>
          <w:rFonts w:ascii="Times New Roman" w:hAnsi="Times New Roman" w:cs="Times New Roman"/>
        </w:rPr>
        <w:t>Dear Hiring Team,</w:t>
      </w:r>
    </w:p>
    <w:p w14:paraId="4DAC0AB5" w14:textId="77777777" w:rsidR="00F959A9" w:rsidRPr="00F959A9" w:rsidRDefault="00F959A9" w:rsidP="00F959A9">
      <w:pPr>
        <w:rPr>
          <w:rFonts w:ascii="Times New Roman" w:hAnsi="Times New Roman" w:cs="Times New Roman"/>
        </w:rPr>
      </w:pPr>
    </w:p>
    <w:p w14:paraId="5C2399F1" w14:textId="0461D1EB" w:rsidR="00F959A9" w:rsidRPr="00F959A9" w:rsidRDefault="00F959A9" w:rsidP="00F959A9">
      <w:pPr>
        <w:rPr>
          <w:rFonts w:ascii="Times New Roman" w:hAnsi="Times New Roman" w:cs="Times New Roman"/>
        </w:rPr>
      </w:pPr>
      <w:r w:rsidRPr="00F959A9">
        <w:rPr>
          <w:rFonts w:ascii="Times New Roman" w:hAnsi="Times New Roman" w:cs="Times New Roman"/>
        </w:rPr>
        <w:t xml:space="preserve">I am writing to express my strong interest in the </w:t>
      </w:r>
      <w:r w:rsidR="002E25A2" w:rsidRPr="002E25A2">
        <w:rPr>
          <w:rFonts w:ascii="Times New Roman" w:hAnsi="Times New Roman" w:cs="Times New Roman"/>
        </w:rPr>
        <w:t>Senior WordPress Developer</w:t>
      </w:r>
      <w:r w:rsidR="002E25A2">
        <w:rPr>
          <w:rFonts w:ascii="Times New Roman" w:hAnsi="Times New Roman" w:cs="Times New Roman"/>
        </w:rPr>
        <w:t xml:space="preserve"> </w:t>
      </w:r>
      <w:r w:rsidRPr="00F959A9">
        <w:rPr>
          <w:rFonts w:ascii="Times New Roman" w:hAnsi="Times New Roman" w:cs="Times New Roman"/>
        </w:rPr>
        <w:t xml:space="preserve">position at </w:t>
      </w:r>
      <w:r w:rsidR="002E25A2" w:rsidRPr="002E25A2">
        <w:rPr>
          <w:rFonts w:ascii="Times New Roman" w:hAnsi="Times New Roman" w:cs="Times New Roman"/>
        </w:rPr>
        <w:t>Curotec</w:t>
      </w:r>
      <w:r w:rsidRPr="00F959A9">
        <w:rPr>
          <w:rFonts w:ascii="Times New Roman" w:hAnsi="Times New Roman" w:cs="Times New Roman"/>
        </w:rPr>
        <w:t>, as advertised. With a solid background in WordPress Plugin and Theme Development, along with my proficiency in JavaScript/jQuery, CSS, HTML, PHP, and SQL, I am confident in my ability to contribute effectively to your team.</w:t>
      </w:r>
    </w:p>
    <w:p w14:paraId="5CD5AABC" w14:textId="77777777" w:rsidR="00F959A9" w:rsidRPr="00F959A9" w:rsidRDefault="00F959A9" w:rsidP="00F959A9">
      <w:pPr>
        <w:rPr>
          <w:rFonts w:ascii="Times New Roman" w:hAnsi="Times New Roman" w:cs="Times New Roman"/>
        </w:rPr>
      </w:pPr>
    </w:p>
    <w:p w14:paraId="0C03D5A0" w14:textId="77777777" w:rsidR="00F959A9" w:rsidRPr="00F959A9" w:rsidRDefault="00F959A9" w:rsidP="00F959A9">
      <w:pPr>
        <w:rPr>
          <w:rFonts w:ascii="Times New Roman" w:hAnsi="Times New Roman" w:cs="Times New Roman"/>
        </w:rPr>
      </w:pPr>
      <w:r w:rsidRPr="00F959A9">
        <w:rPr>
          <w:rFonts w:ascii="Times New Roman" w:hAnsi="Times New Roman" w:cs="Times New Roman"/>
        </w:rPr>
        <w:t>Over the past 3 to 4 years, I have honed my skills in WordPress development, consistently delivering high-quality code adhering to modern standards. My experience includes troubleshooting and debugging WordPress plugin issues, architecting and implementing plugins, and optimizing websites for improved performance, speed, and SEO. I am well-versed in collaborating with cross-functional teams to understand and address technical issues raised by customers promptly, ensuring a seamless user experience.</w:t>
      </w:r>
    </w:p>
    <w:p w14:paraId="0A27211D" w14:textId="77777777" w:rsidR="00F959A9" w:rsidRPr="00F959A9" w:rsidRDefault="00F959A9" w:rsidP="00F959A9">
      <w:pPr>
        <w:rPr>
          <w:rFonts w:ascii="Times New Roman" w:hAnsi="Times New Roman" w:cs="Times New Roman"/>
        </w:rPr>
      </w:pPr>
    </w:p>
    <w:p w14:paraId="1A2DFBAD" w14:textId="77777777" w:rsidR="00F959A9" w:rsidRPr="00F959A9" w:rsidRDefault="00F959A9" w:rsidP="00F959A9">
      <w:pPr>
        <w:rPr>
          <w:rFonts w:ascii="Times New Roman" w:hAnsi="Times New Roman" w:cs="Times New Roman"/>
        </w:rPr>
      </w:pPr>
      <w:r w:rsidRPr="00F959A9">
        <w:rPr>
          <w:rFonts w:ascii="Times New Roman" w:hAnsi="Times New Roman" w:cs="Times New Roman"/>
        </w:rPr>
        <w:t>My expertise extends to comprehensive documentation of WordPress projects, integrating with third-party APIs, and unit testing new features to meet quality standards. I am self-motivated, capable of managing multiple tasks efficiently, and possess excellent communication skills that enable smooth collaboration within a team.</w:t>
      </w:r>
    </w:p>
    <w:p w14:paraId="711CE0C7" w14:textId="77777777" w:rsidR="00F959A9" w:rsidRPr="00F959A9" w:rsidRDefault="00F959A9" w:rsidP="00F959A9">
      <w:pPr>
        <w:rPr>
          <w:rFonts w:ascii="Times New Roman" w:hAnsi="Times New Roman" w:cs="Times New Roman"/>
        </w:rPr>
      </w:pPr>
    </w:p>
    <w:p w14:paraId="7BE836B0" w14:textId="77EEDA37" w:rsidR="00F959A9" w:rsidRPr="00F959A9" w:rsidRDefault="00F959A9" w:rsidP="00F959A9">
      <w:pPr>
        <w:rPr>
          <w:rFonts w:ascii="Times New Roman" w:hAnsi="Times New Roman" w:cs="Times New Roman"/>
        </w:rPr>
      </w:pPr>
      <w:r w:rsidRPr="00F959A9">
        <w:rPr>
          <w:rFonts w:ascii="Times New Roman" w:hAnsi="Times New Roman" w:cs="Times New Roman"/>
        </w:rPr>
        <w:t xml:space="preserve">What I bring to </w:t>
      </w:r>
      <w:r w:rsidR="002E25A2">
        <w:rPr>
          <w:rFonts w:ascii="Times New Roman" w:hAnsi="Times New Roman" w:cs="Times New Roman"/>
        </w:rPr>
        <w:t>Curotec</w:t>
      </w:r>
      <w:r w:rsidRPr="00F959A9">
        <w:rPr>
          <w:rFonts w:ascii="Times New Roman" w:hAnsi="Times New Roman" w:cs="Times New Roman"/>
        </w:rPr>
        <w:t>:</w:t>
      </w:r>
    </w:p>
    <w:p w14:paraId="1686FCA5" w14:textId="77777777" w:rsidR="00F959A9" w:rsidRPr="00F959A9" w:rsidRDefault="00F959A9" w:rsidP="00F959A9">
      <w:pPr>
        <w:rPr>
          <w:rFonts w:ascii="Times New Roman" w:hAnsi="Times New Roman" w:cs="Times New Roman"/>
        </w:rPr>
      </w:pPr>
    </w:p>
    <w:p w14:paraId="5396FF69" w14:textId="77777777" w:rsidR="00F959A9" w:rsidRPr="00F959A9" w:rsidRDefault="00F959A9" w:rsidP="00F959A9">
      <w:pPr>
        <w:rPr>
          <w:rFonts w:ascii="Times New Roman" w:hAnsi="Times New Roman" w:cs="Times New Roman"/>
        </w:rPr>
      </w:pPr>
      <w:r w:rsidRPr="00F959A9">
        <w:rPr>
          <w:rFonts w:ascii="Times New Roman" w:hAnsi="Times New Roman" w:cs="Times New Roman"/>
        </w:rPr>
        <w:t>3 to 4 years of hands-on experience: I have a proven track record in WordPress Plugin and Theme Development, making me well-equipped to tackle the challenges of this role.</w:t>
      </w:r>
    </w:p>
    <w:p w14:paraId="62D14532" w14:textId="77777777" w:rsidR="00F959A9" w:rsidRPr="00F959A9" w:rsidRDefault="00F959A9" w:rsidP="00F959A9">
      <w:pPr>
        <w:rPr>
          <w:rFonts w:ascii="Times New Roman" w:hAnsi="Times New Roman" w:cs="Times New Roman"/>
        </w:rPr>
      </w:pPr>
    </w:p>
    <w:p w14:paraId="11587824" w14:textId="77777777" w:rsidR="00F959A9" w:rsidRPr="00F959A9" w:rsidRDefault="00F959A9" w:rsidP="00F959A9">
      <w:pPr>
        <w:rPr>
          <w:rFonts w:ascii="Times New Roman" w:hAnsi="Times New Roman" w:cs="Times New Roman"/>
        </w:rPr>
      </w:pPr>
      <w:r w:rsidRPr="00F959A9">
        <w:rPr>
          <w:rFonts w:ascii="Times New Roman" w:hAnsi="Times New Roman" w:cs="Times New Roman"/>
        </w:rPr>
        <w:t>Technical proficiency: My skills in JavaScript/jQuery, CSS, HTML, PHP, and SQL align perfectly with the requirements of the position, ensuring that I can contribute effectively to the development of WordPress plugins.</w:t>
      </w:r>
    </w:p>
    <w:p w14:paraId="0A05C2EA" w14:textId="77777777" w:rsidR="00F959A9" w:rsidRPr="00F959A9" w:rsidRDefault="00F959A9" w:rsidP="00F959A9">
      <w:pPr>
        <w:rPr>
          <w:rFonts w:ascii="Times New Roman" w:hAnsi="Times New Roman" w:cs="Times New Roman"/>
        </w:rPr>
      </w:pPr>
    </w:p>
    <w:p w14:paraId="1A134993" w14:textId="77777777" w:rsidR="00F959A9" w:rsidRPr="00F959A9" w:rsidRDefault="00F959A9" w:rsidP="00F959A9">
      <w:pPr>
        <w:rPr>
          <w:rFonts w:ascii="Times New Roman" w:hAnsi="Times New Roman" w:cs="Times New Roman"/>
        </w:rPr>
      </w:pPr>
      <w:r w:rsidRPr="00F959A9">
        <w:rPr>
          <w:rFonts w:ascii="Times New Roman" w:hAnsi="Times New Roman" w:cs="Times New Roman"/>
        </w:rPr>
        <w:t>Collaborative mindset: I thrive in team environments and believe in open communication and cooperation. My experience has taught me the value of working together to achieve common goals.</w:t>
      </w:r>
    </w:p>
    <w:p w14:paraId="70FA5993" w14:textId="77777777" w:rsidR="00F959A9" w:rsidRPr="00F959A9" w:rsidRDefault="00F959A9" w:rsidP="00F959A9">
      <w:pPr>
        <w:rPr>
          <w:rFonts w:ascii="Times New Roman" w:hAnsi="Times New Roman" w:cs="Times New Roman"/>
        </w:rPr>
      </w:pPr>
    </w:p>
    <w:p w14:paraId="4F4B600D" w14:textId="40974B87" w:rsidR="00F959A9" w:rsidRPr="00F959A9" w:rsidRDefault="00F959A9" w:rsidP="00F959A9">
      <w:pPr>
        <w:rPr>
          <w:rFonts w:ascii="Times New Roman" w:hAnsi="Times New Roman" w:cs="Times New Roman"/>
        </w:rPr>
      </w:pPr>
      <w:r w:rsidRPr="00F959A9">
        <w:rPr>
          <w:rFonts w:ascii="Times New Roman" w:hAnsi="Times New Roman" w:cs="Times New Roman"/>
        </w:rPr>
        <w:t xml:space="preserve">Problem-solving skills: My ability to troubleshoot and debug, coupled with my commitment to identifying and resolving technical issues promptly, will contribute to maintaining the high standards set by </w:t>
      </w:r>
      <w:r w:rsidR="002E25A2">
        <w:rPr>
          <w:rFonts w:ascii="Times New Roman" w:hAnsi="Times New Roman" w:cs="Times New Roman"/>
        </w:rPr>
        <w:t>Curotec</w:t>
      </w:r>
      <w:r w:rsidRPr="00F959A9">
        <w:rPr>
          <w:rFonts w:ascii="Times New Roman" w:hAnsi="Times New Roman" w:cs="Times New Roman"/>
        </w:rPr>
        <w:t>.</w:t>
      </w:r>
    </w:p>
    <w:p w14:paraId="19B0B21C" w14:textId="77777777" w:rsidR="00F959A9" w:rsidRPr="00F959A9" w:rsidRDefault="00F959A9" w:rsidP="00F959A9">
      <w:pPr>
        <w:rPr>
          <w:rFonts w:ascii="Times New Roman" w:hAnsi="Times New Roman" w:cs="Times New Roman"/>
        </w:rPr>
      </w:pPr>
    </w:p>
    <w:p w14:paraId="2AAD986A" w14:textId="476471F4" w:rsidR="00F959A9" w:rsidRPr="00F959A9" w:rsidRDefault="00F959A9" w:rsidP="00F959A9">
      <w:pPr>
        <w:rPr>
          <w:rFonts w:ascii="Times New Roman" w:hAnsi="Times New Roman" w:cs="Times New Roman"/>
        </w:rPr>
      </w:pPr>
      <w:r w:rsidRPr="00F959A9">
        <w:rPr>
          <w:rFonts w:ascii="Times New Roman" w:hAnsi="Times New Roman" w:cs="Times New Roman"/>
        </w:rPr>
        <w:t xml:space="preserve">I am excited about the opportunity to join </w:t>
      </w:r>
      <w:r w:rsidR="002E25A2">
        <w:rPr>
          <w:rFonts w:ascii="Times New Roman" w:hAnsi="Times New Roman" w:cs="Times New Roman"/>
        </w:rPr>
        <w:t>Curotec</w:t>
      </w:r>
      <w:r w:rsidRPr="00F959A9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n </w:t>
      </w:r>
      <w:r w:rsidRPr="00F959A9">
        <w:rPr>
          <w:rFonts w:ascii="Times New Roman" w:hAnsi="Times New Roman" w:cs="Times New Roman"/>
        </w:rPr>
        <w:t>organization that aligns with my values of innovation and global collaboration. Your commitment to employee development, well-being, and diversity further resonates with me, and I am eager to contribute to the success of your mission-critical infrastructure and fully managed offerings.</w:t>
      </w:r>
    </w:p>
    <w:p w14:paraId="60BCF5D8" w14:textId="77777777" w:rsidR="00F959A9" w:rsidRPr="00F959A9" w:rsidRDefault="00F959A9" w:rsidP="00F959A9">
      <w:pPr>
        <w:rPr>
          <w:rFonts w:ascii="Times New Roman" w:hAnsi="Times New Roman" w:cs="Times New Roman"/>
        </w:rPr>
      </w:pPr>
    </w:p>
    <w:p w14:paraId="4C30496B" w14:textId="58D5DBCC" w:rsidR="00F959A9" w:rsidRPr="00F959A9" w:rsidRDefault="00F959A9" w:rsidP="00F959A9">
      <w:pPr>
        <w:rPr>
          <w:rFonts w:ascii="Times New Roman" w:hAnsi="Times New Roman" w:cs="Times New Roman"/>
        </w:rPr>
      </w:pPr>
      <w:r w:rsidRPr="00F959A9">
        <w:rPr>
          <w:rFonts w:ascii="Times New Roman" w:hAnsi="Times New Roman" w:cs="Times New Roman"/>
        </w:rPr>
        <w:t xml:space="preserve">Thank you for considering my application. I look forward to the possibility of discussing how my skills and experiences align with </w:t>
      </w:r>
      <w:r w:rsidR="002E25A2">
        <w:rPr>
          <w:rFonts w:ascii="Times New Roman" w:hAnsi="Times New Roman" w:cs="Times New Roman"/>
        </w:rPr>
        <w:t>Curotec</w:t>
      </w:r>
      <w:r w:rsidRPr="00F959A9">
        <w:rPr>
          <w:rFonts w:ascii="Times New Roman" w:hAnsi="Times New Roman" w:cs="Times New Roman"/>
        </w:rPr>
        <w:t>' objectives in more detail.</w:t>
      </w:r>
    </w:p>
    <w:p w14:paraId="737D6190" w14:textId="77777777" w:rsidR="00F959A9" w:rsidRPr="00F959A9" w:rsidRDefault="00F959A9" w:rsidP="00F959A9">
      <w:pPr>
        <w:rPr>
          <w:rFonts w:ascii="Times New Roman" w:hAnsi="Times New Roman" w:cs="Times New Roman"/>
        </w:rPr>
      </w:pPr>
    </w:p>
    <w:p w14:paraId="2C14CD65" w14:textId="77777777" w:rsidR="00F959A9" w:rsidRPr="00F959A9" w:rsidRDefault="00F959A9" w:rsidP="00F959A9">
      <w:pPr>
        <w:rPr>
          <w:rFonts w:ascii="Times New Roman" w:hAnsi="Times New Roman" w:cs="Times New Roman"/>
        </w:rPr>
      </w:pPr>
      <w:r w:rsidRPr="00F959A9">
        <w:rPr>
          <w:rFonts w:ascii="Times New Roman" w:hAnsi="Times New Roman" w:cs="Times New Roman"/>
        </w:rPr>
        <w:t>Sincerely,</w:t>
      </w:r>
    </w:p>
    <w:p w14:paraId="35186DBD" w14:textId="77777777" w:rsidR="00F959A9" w:rsidRPr="00F959A9" w:rsidRDefault="00F959A9" w:rsidP="00F959A9">
      <w:pPr>
        <w:rPr>
          <w:rFonts w:ascii="Times New Roman" w:hAnsi="Times New Roman" w:cs="Times New Roman"/>
        </w:rPr>
      </w:pPr>
    </w:p>
    <w:p w14:paraId="6D664D73" w14:textId="4FB1233A" w:rsidR="00F959A9" w:rsidRDefault="00F959A9" w:rsidP="00F95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Muhammad Huzaifa Khan,</w:t>
      </w:r>
    </w:p>
    <w:p w14:paraId="5ED18AF7" w14:textId="3218F3F0" w:rsidR="00F959A9" w:rsidRDefault="00000000" w:rsidP="00F959A9">
      <w:pPr>
        <w:rPr>
          <w:rFonts w:ascii="Times New Roman" w:hAnsi="Times New Roman" w:cs="Times New Roman"/>
        </w:rPr>
      </w:pPr>
      <w:hyperlink r:id="rId10" w:history="1">
        <w:r w:rsidR="004F058F" w:rsidRPr="00CC02AE">
          <w:rPr>
            <w:rStyle w:val="Hyperlink"/>
            <w:rFonts w:ascii="Times New Roman" w:hAnsi="Times New Roman" w:cs="Times New Roman"/>
          </w:rPr>
          <w:t>huzaifaakram2000@gmail.com</w:t>
        </w:r>
      </w:hyperlink>
      <w:r w:rsidR="00F959A9">
        <w:rPr>
          <w:rFonts w:ascii="Times New Roman" w:hAnsi="Times New Roman" w:cs="Times New Roman"/>
        </w:rPr>
        <w:t>,</w:t>
      </w:r>
    </w:p>
    <w:p w14:paraId="08F417C9" w14:textId="2D7B673B" w:rsidR="00F959A9" w:rsidRPr="00F959A9" w:rsidRDefault="00F959A9" w:rsidP="00F95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+923342215265,</w:t>
      </w:r>
    </w:p>
    <w:sectPr w:rsidR="00F959A9" w:rsidRPr="00F959A9" w:rsidSect="001251EA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C5872" w14:textId="77777777" w:rsidR="00DE275B" w:rsidRDefault="00DE275B" w:rsidP="00A438FB">
      <w:r>
        <w:separator/>
      </w:r>
    </w:p>
  </w:endnote>
  <w:endnote w:type="continuationSeparator" w:id="0">
    <w:p w14:paraId="7A82E2E4" w14:textId="77777777" w:rsidR="00DE275B" w:rsidRDefault="00DE275B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6924" w14:textId="77777777" w:rsidR="00DE275B" w:rsidRDefault="00DE275B" w:rsidP="00A438FB">
      <w:r>
        <w:separator/>
      </w:r>
    </w:p>
  </w:footnote>
  <w:footnote w:type="continuationSeparator" w:id="0">
    <w:p w14:paraId="4EF8F392" w14:textId="77777777" w:rsidR="00DE275B" w:rsidRDefault="00DE275B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561F"/>
    <w:rsid w:val="0002242A"/>
    <w:rsid w:val="000D2895"/>
    <w:rsid w:val="000E0F4F"/>
    <w:rsid w:val="000E61D3"/>
    <w:rsid w:val="001251EA"/>
    <w:rsid w:val="00132439"/>
    <w:rsid w:val="00133128"/>
    <w:rsid w:val="001342AB"/>
    <w:rsid w:val="001378A4"/>
    <w:rsid w:val="00146803"/>
    <w:rsid w:val="001E4E91"/>
    <w:rsid w:val="001E7EBD"/>
    <w:rsid w:val="00254993"/>
    <w:rsid w:val="00275F9D"/>
    <w:rsid w:val="002A476E"/>
    <w:rsid w:val="002C25B8"/>
    <w:rsid w:val="002E25A2"/>
    <w:rsid w:val="00324507"/>
    <w:rsid w:val="00341E79"/>
    <w:rsid w:val="003726CA"/>
    <w:rsid w:val="003E0122"/>
    <w:rsid w:val="003F324E"/>
    <w:rsid w:val="003F5F05"/>
    <w:rsid w:val="00473644"/>
    <w:rsid w:val="004A38D7"/>
    <w:rsid w:val="004A6A97"/>
    <w:rsid w:val="004B24DA"/>
    <w:rsid w:val="004E01BE"/>
    <w:rsid w:val="004F058F"/>
    <w:rsid w:val="004F217D"/>
    <w:rsid w:val="005041D5"/>
    <w:rsid w:val="00512499"/>
    <w:rsid w:val="00542DCA"/>
    <w:rsid w:val="00572ADD"/>
    <w:rsid w:val="00597F2E"/>
    <w:rsid w:val="005A1FA2"/>
    <w:rsid w:val="005B6A9D"/>
    <w:rsid w:val="005D6C3C"/>
    <w:rsid w:val="005E380B"/>
    <w:rsid w:val="005E6440"/>
    <w:rsid w:val="0060352F"/>
    <w:rsid w:val="00676A45"/>
    <w:rsid w:val="00676A61"/>
    <w:rsid w:val="0069332F"/>
    <w:rsid w:val="0069476D"/>
    <w:rsid w:val="006A18AD"/>
    <w:rsid w:val="006C769F"/>
    <w:rsid w:val="00712F0B"/>
    <w:rsid w:val="00746127"/>
    <w:rsid w:val="007977BD"/>
    <w:rsid w:val="007A248A"/>
    <w:rsid w:val="007A3CC7"/>
    <w:rsid w:val="007A5BEC"/>
    <w:rsid w:val="007C447B"/>
    <w:rsid w:val="007E23D6"/>
    <w:rsid w:val="007E52AF"/>
    <w:rsid w:val="007F4863"/>
    <w:rsid w:val="00802B08"/>
    <w:rsid w:val="0082799D"/>
    <w:rsid w:val="00837D80"/>
    <w:rsid w:val="00850043"/>
    <w:rsid w:val="00864D97"/>
    <w:rsid w:val="00874106"/>
    <w:rsid w:val="008B5A75"/>
    <w:rsid w:val="008B73C0"/>
    <w:rsid w:val="008D5B64"/>
    <w:rsid w:val="008E1751"/>
    <w:rsid w:val="008F100F"/>
    <w:rsid w:val="0095430E"/>
    <w:rsid w:val="00970964"/>
    <w:rsid w:val="00A053AC"/>
    <w:rsid w:val="00A1062E"/>
    <w:rsid w:val="00A14E9F"/>
    <w:rsid w:val="00A3679F"/>
    <w:rsid w:val="00A438FB"/>
    <w:rsid w:val="00A47395"/>
    <w:rsid w:val="00A51153"/>
    <w:rsid w:val="00A52801"/>
    <w:rsid w:val="00A626D2"/>
    <w:rsid w:val="00A667E4"/>
    <w:rsid w:val="00A867CA"/>
    <w:rsid w:val="00AB2BCB"/>
    <w:rsid w:val="00AF7C92"/>
    <w:rsid w:val="00B12107"/>
    <w:rsid w:val="00B51E22"/>
    <w:rsid w:val="00B54727"/>
    <w:rsid w:val="00B56501"/>
    <w:rsid w:val="00B60727"/>
    <w:rsid w:val="00B74A30"/>
    <w:rsid w:val="00B85D15"/>
    <w:rsid w:val="00BB6871"/>
    <w:rsid w:val="00C003A0"/>
    <w:rsid w:val="00C00C0E"/>
    <w:rsid w:val="00C459CD"/>
    <w:rsid w:val="00C55679"/>
    <w:rsid w:val="00C57E62"/>
    <w:rsid w:val="00CD6E82"/>
    <w:rsid w:val="00CF4A3F"/>
    <w:rsid w:val="00D21E35"/>
    <w:rsid w:val="00D8656B"/>
    <w:rsid w:val="00DB7617"/>
    <w:rsid w:val="00DE159C"/>
    <w:rsid w:val="00DE275B"/>
    <w:rsid w:val="00DE499C"/>
    <w:rsid w:val="00E30BAE"/>
    <w:rsid w:val="00E37ADD"/>
    <w:rsid w:val="00E44A7D"/>
    <w:rsid w:val="00E74202"/>
    <w:rsid w:val="00E95E06"/>
    <w:rsid w:val="00ED441E"/>
    <w:rsid w:val="00EE75DF"/>
    <w:rsid w:val="00F46C24"/>
    <w:rsid w:val="00F65859"/>
    <w:rsid w:val="00F91DF4"/>
    <w:rsid w:val="00F959A9"/>
    <w:rsid w:val="00FB493B"/>
    <w:rsid w:val="00FB5CF6"/>
    <w:rsid w:val="00FC0C8E"/>
    <w:rsid w:val="00FD7C3F"/>
    <w:rsid w:val="00FE6337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30E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huzaifaakram2000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2023-12-01T10:25:00Z</dcterms:created>
  <dcterms:modified xsi:type="dcterms:W3CDTF">2023-12-01T11:15:00Z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