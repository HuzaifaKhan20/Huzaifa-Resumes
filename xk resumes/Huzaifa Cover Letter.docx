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5808" w14:textId="77777777" w:rsidR="00053C17" w:rsidRPr="00E30BAE" w:rsidRDefault="00053C17" w:rsidP="00053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Muhammad Huzaifa Khan</w:t>
      </w:r>
    </w:p>
    <w:p w14:paraId="282A0678" w14:textId="77777777" w:rsidR="00053C17" w:rsidRPr="00E30BAE" w:rsidRDefault="00053C17" w:rsidP="00053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Karachi, 75160, Pakistan</w:t>
      </w:r>
    </w:p>
    <w:p w14:paraId="6F470215" w14:textId="77777777" w:rsidR="00053C17" w:rsidRPr="00E30BAE" w:rsidRDefault="00053C17" w:rsidP="00053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huzaifaakram2000@gmail.com</w:t>
      </w:r>
    </w:p>
    <w:p w14:paraId="1227CD54" w14:textId="77777777" w:rsidR="00053C17" w:rsidRPr="00E30BAE" w:rsidRDefault="00053C17" w:rsidP="00053C17">
      <w:pPr>
        <w:rPr>
          <w:rFonts w:ascii="Times New Roman" w:hAnsi="Times New Roman" w:cs="Times New Roman"/>
        </w:rPr>
      </w:pPr>
    </w:p>
    <w:p w14:paraId="4A5E611E" w14:textId="384F5144" w:rsidR="00053C17" w:rsidRPr="00E30BAE" w:rsidRDefault="004C4A7A" w:rsidP="00053C17">
      <w:pPr>
        <w:rPr>
          <w:rFonts w:ascii="Times New Roman" w:hAnsi="Times New Roman" w:cs="Times New Roman"/>
        </w:rPr>
      </w:pPr>
      <w:r w:rsidRPr="004C4A7A">
        <w:rPr>
          <w:rFonts w:ascii="Times New Roman" w:hAnsi="Times New Roman" w:cs="Times New Roman"/>
        </w:rPr>
        <w:t>WE ARE CRISP</w:t>
      </w:r>
    </w:p>
    <w:p w14:paraId="21C0A0AE" w14:textId="77777777" w:rsidR="00053C17" w:rsidRPr="00E30BAE" w:rsidRDefault="00053C17" w:rsidP="00053C17">
      <w:pPr>
        <w:rPr>
          <w:rFonts w:ascii="Times New Roman" w:hAnsi="Times New Roman" w:cs="Times New Roman"/>
        </w:rPr>
      </w:pPr>
    </w:p>
    <w:p w14:paraId="68FEC696" w14:textId="77777777" w:rsidR="004C4A7A" w:rsidRPr="004C4A7A" w:rsidRDefault="004C4A7A" w:rsidP="004C4A7A">
      <w:pPr>
        <w:rPr>
          <w:rFonts w:ascii="Times New Roman" w:hAnsi="Times New Roman" w:cs="Times New Roman"/>
        </w:rPr>
      </w:pPr>
      <w:r w:rsidRPr="004C4A7A">
        <w:rPr>
          <w:rFonts w:ascii="Times New Roman" w:hAnsi="Times New Roman" w:cs="Times New Roman"/>
        </w:rPr>
        <w:t>Dear Hiring Team,</w:t>
      </w:r>
    </w:p>
    <w:p w14:paraId="11155BA9" w14:textId="77777777" w:rsidR="004C4A7A" w:rsidRPr="004C4A7A" w:rsidRDefault="004C4A7A" w:rsidP="004C4A7A">
      <w:pPr>
        <w:rPr>
          <w:rFonts w:ascii="Times New Roman" w:hAnsi="Times New Roman" w:cs="Times New Roman"/>
        </w:rPr>
      </w:pPr>
    </w:p>
    <w:p w14:paraId="7B6A1CD6" w14:textId="00A8F0CC" w:rsidR="004C4A7A" w:rsidRPr="004C4A7A" w:rsidRDefault="004C4A7A" w:rsidP="004C4A7A">
      <w:pPr>
        <w:rPr>
          <w:rFonts w:ascii="Times New Roman" w:hAnsi="Times New Roman" w:cs="Times New Roman"/>
        </w:rPr>
      </w:pPr>
      <w:r w:rsidRPr="004C4A7A">
        <w:rPr>
          <w:rFonts w:ascii="Times New Roman" w:hAnsi="Times New Roman" w:cs="Times New Roman"/>
        </w:rPr>
        <w:t xml:space="preserve">I am writing to express my </w:t>
      </w:r>
      <w:r>
        <w:rPr>
          <w:rFonts w:ascii="Times New Roman" w:hAnsi="Times New Roman" w:cs="Times New Roman"/>
        </w:rPr>
        <w:t>interest</w:t>
      </w:r>
      <w:r w:rsidRPr="004C4A7A">
        <w:rPr>
          <w:rFonts w:ascii="Times New Roman" w:hAnsi="Times New Roman" w:cs="Times New Roman"/>
        </w:rPr>
        <w:t xml:space="preserve"> for the Frontend Developer position at WE ARE CRISP, as advertised. With a passion for creating visually stunning and highly functional ecommerce websites, I am excited about the opportunity to contribute to your team and help transform online stores from ordinary to extraordinary.</w:t>
      </w:r>
    </w:p>
    <w:p w14:paraId="30E131A8" w14:textId="77777777" w:rsidR="004C4A7A" w:rsidRPr="004C4A7A" w:rsidRDefault="004C4A7A" w:rsidP="004C4A7A">
      <w:pPr>
        <w:rPr>
          <w:rFonts w:ascii="Times New Roman" w:hAnsi="Times New Roman" w:cs="Times New Roman"/>
        </w:rPr>
      </w:pPr>
    </w:p>
    <w:p w14:paraId="4A3AD3DF" w14:textId="32F97829" w:rsidR="004C4A7A" w:rsidRPr="004C4A7A" w:rsidRDefault="004C4A7A" w:rsidP="004C4A7A">
      <w:pPr>
        <w:rPr>
          <w:rFonts w:ascii="Times New Roman" w:hAnsi="Times New Roman" w:cs="Times New Roman"/>
        </w:rPr>
      </w:pPr>
      <w:r w:rsidRPr="004C4A7A">
        <w:rPr>
          <w:rFonts w:ascii="Times New Roman" w:hAnsi="Times New Roman" w:cs="Times New Roman"/>
        </w:rPr>
        <w:t xml:space="preserve">In my current role and over the past </w:t>
      </w:r>
      <w:r>
        <w:rPr>
          <w:rFonts w:ascii="Times New Roman" w:hAnsi="Times New Roman" w:cs="Times New Roman"/>
        </w:rPr>
        <w:t>4</w:t>
      </w:r>
      <w:r w:rsidRPr="004C4A7A">
        <w:rPr>
          <w:rFonts w:ascii="Times New Roman" w:hAnsi="Times New Roman" w:cs="Times New Roman"/>
        </w:rPr>
        <w:t xml:space="preserve"> years of experience in frontend development, I have honed my skills in HTML, CSS, and JavaScript, consistently delivering projects that not only meet but exceed client expectations. I have a keen eye for detail, ensuring that every element of a website is not just aesthetically pleasing but also optimized for seamless user experience.</w:t>
      </w:r>
    </w:p>
    <w:p w14:paraId="4DDEE3AF" w14:textId="77777777" w:rsidR="004C4A7A" w:rsidRPr="004C4A7A" w:rsidRDefault="004C4A7A" w:rsidP="004C4A7A">
      <w:pPr>
        <w:rPr>
          <w:rFonts w:ascii="Times New Roman" w:hAnsi="Times New Roman" w:cs="Times New Roman"/>
        </w:rPr>
      </w:pPr>
    </w:p>
    <w:p w14:paraId="7AD189F6" w14:textId="77777777" w:rsidR="004C4A7A" w:rsidRPr="004C4A7A" w:rsidRDefault="004C4A7A" w:rsidP="004C4A7A">
      <w:pPr>
        <w:rPr>
          <w:rFonts w:ascii="Times New Roman" w:hAnsi="Times New Roman" w:cs="Times New Roman"/>
        </w:rPr>
      </w:pPr>
      <w:r w:rsidRPr="004C4A7A">
        <w:rPr>
          <w:rFonts w:ascii="Times New Roman" w:hAnsi="Times New Roman" w:cs="Times New Roman"/>
        </w:rPr>
        <w:t>Collaboration is at the heart of my work ethos, and I thrive in team environments where ideas are shared and refined. Working alongside project managers and designers, I have effectively translated concepts into reality, ensuring that the final product aligns with both the client's vision and best industry practices.</w:t>
      </w:r>
    </w:p>
    <w:p w14:paraId="53A696F4" w14:textId="77777777" w:rsidR="004C4A7A" w:rsidRPr="004C4A7A" w:rsidRDefault="004C4A7A" w:rsidP="004C4A7A">
      <w:pPr>
        <w:rPr>
          <w:rFonts w:ascii="Times New Roman" w:hAnsi="Times New Roman" w:cs="Times New Roman"/>
        </w:rPr>
      </w:pPr>
    </w:p>
    <w:p w14:paraId="38FA00C2" w14:textId="77777777" w:rsidR="004C4A7A" w:rsidRPr="004C4A7A" w:rsidRDefault="004C4A7A" w:rsidP="004C4A7A">
      <w:pPr>
        <w:rPr>
          <w:rFonts w:ascii="Times New Roman" w:hAnsi="Times New Roman" w:cs="Times New Roman"/>
        </w:rPr>
      </w:pPr>
      <w:r w:rsidRPr="004C4A7A">
        <w:rPr>
          <w:rFonts w:ascii="Times New Roman" w:hAnsi="Times New Roman" w:cs="Times New Roman"/>
        </w:rPr>
        <w:t>While I do not have direct Shopify experience, I am eager to expand my skill set and believe that my proficiency in frontend development will enable a smooth transition. I am a quick learner, always eager to delve into new technologies and methodologies to deliver innovative solutions.</w:t>
      </w:r>
    </w:p>
    <w:p w14:paraId="69FBDE74" w14:textId="77777777" w:rsidR="004C4A7A" w:rsidRPr="004C4A7A" w:rsidRDefault="004C4A7A" w:rsidP="004C4A7A">
      <w:pPr>
        <w:rPr>
          <w:rFonts w:ascii="Times New Roman" w:hAnsi="Times New Roman" w:cs="Times New Roman"/>
        </w:rPr>
      </w:pPr>
    </w:p>
    <w:p w14:paraId="7E91E905" w14:textId="77777777" w:rsidR="004C4A7A" w:rsidRPr="004C4A7A" w:rsidRDefault="004C4A7A" w:rsidP="004C4A7A">
      <w:pPr>
        <w:rPr>
          <w:rFonts w:ascii="Times New Roman" w:hAnsi="Times New Roman" w:cs="Times New Roman"/>
        </w:rPr>
      </w:pPr>
      <w:r w:rsidRPr="004C4A7A">
        <w:rPr>
          <w:rFonts w:ascii="Times New Roman" w:hAnsi="Times New Roman" w:cs="Times New Roman"/>
        </w:rPr>
        <w:t>Furthermore, my problem-solving skills have been tested and strengthened through various projects, where I have successfully identified issues and implemented practical, efficient solutions. Communication is key in any collaborative environment, and I take pride in my ability to articulate technical solutions clearly and concisely, ensuring effective team understanding and cohesion.</w:t>
      </w:r>
    </w:p>
    <w:p w14:paraId="3EA55FB3" w14:textId="77777777" w:rsidR="004C4A7A" w:rsidRPr="004C4A7A" w:rsidRDefault="004C4A7A" w:rsidP="004C4A7A">
      <w:pPr>
        <w:rPr>
          <w:rFonts w:ascii="Times New Roman" w:hAnsi="Times New Roman" w:cs="Times New Roman"/>
        </w:rPr>
      </w:pPr>
    </w:p>
    <w:p w14:paraId="69552BAB" w14:textId="77777777" w:rsidR="004C4A7A" w:rsidRPr="004C4A7A" w:rsidRDefault="004C4A7A" w:rsidP="004C4A7A">
      <w:pPr>
        <w:rPr>
          <w:rFonts w:ascii="Times New Roman" w:hAnsi="Times New Roman" w:cs="Times New Roman"/>
        </w:rPr>
      </w:pPr>
      <w:r w:rsidRPr="004C4A7A">
        <w:rPr>
          <w:rFonts w:ascii="Times New Roman" w:hAnsi="Times New Roman" w:cs="Times New Roman"/>
        </w:rPr>
        <w:t>What excites me most about the opportunity at WE ARE CRISP is the chance to be part of a dynamic team that values flexibility, growth, and a supportive work culture. The prospect of working on challenging projects while enjoying the freedom of a flexible schedule is truly appealing.</w:t>
      </w:r>
    </w:p>
    <w:p w14:paraId="03793091" w14:textId="77777777" w:rsidR="004C4A7A" w:rsidRPr="004C4A7A" w:rsidRDefault="004C4A7A" w:rsidP="004C4A7A">
      <w:pPr>
        <w:rPr>
          <w:rFonts w:ascii="Times New Roman" w:hAnsi="Times New Roman" w:cs="Times New Roman"/>
        </w:rPr>
      </w:pPr>
    </w:p>
    <w:p w14:paraId="5B48DE4D" w14:textId="77777777" w:rsidR="004C4A7A" w:rsidRPr="004C4A7A" w:rsidRDefault="004C4A7A" w:rsidP="004C4A7A">
      <w:pPr>
        <w:rPr>
          <w:rFonts w:ascii="Times New Roman" w:hAnsi="Times New Roman" w:cs="Times New Roman"/>
        </w:rPr>
      </w:pPr>
      <w:r w:rsidRPr="004C4A7A">
        <w:rPr>
          <w:rFonts w:ascii="Times New Roman" w:hAnsi="Times New Roman" w:cs="Times New Roman"/>
        </w:rPr>
        <w:t>I am eager to bring my technical expertise, creativity, and dedication to the WE ARE CRISP team. Thank you for considering my application. I look forward to the possibility of discussing how my skills and experiences align with the goals of your esteemed company.</w:t>
      </w:r>
    </w:p>
    <w:p w14:paraId="15850F96" w14:textId="77777777" w:rsidR="004C4A7A" w:rsidRDefault="004C4A7A" w:rsidP="004C4A7A">
      <w:pPr>
        <w:rPr>
          <w:rFonts w:ascii="Times New Roman" w:hAnsi="Times New Roman" w:cs="Times New Roman"/>
        </w:rPr>
      </w:pPr>
    </w:p>
    <w:p w14:paraId="11DF035F" w14:textId="77777777" w:rsidR="004C4A7A" w:rsidRPr="004C4A7A" w:rsidRDefault="004C4A7A" w:rsidP="004C4A7A">
      <w:pPr>
        <w:rPr>
          <w:rFonts w:ascii="Times New Roman" w:hAnsi="Times New Roman" w:cs="Times New Roman"/>
        </w:rPr>
      </w:pPr>
    </w:p>
    <w:p w14:paraId="5944C8EC" w14:textId="3390FFDF" w:rsidR="004C4A7A" w:rsidRPr="00E30BAE" w:rsidRDefault="004C4A7A" w:rsidP="004C4A7A">
      <w:pPr>
        <w:rPr>
          <w:rFonts w:ascii="Times New Roman" w:hAnsi="Times New Roman" w:cs="Times New Roman"/>
        </w:rPr>
      </w:pPr>
      <w:r w:rsidRPr="004C4A7A">
        <w:rPr>
          <w:rFonts w:ascii="Times New Roman" w:hAnsi="Times New Roman" w:cs="Times New Roman"/>
        </w:rPr>
        <w:t>Warm regards,</w:t>
      </w:r>
    </w:p>
    <w:p w14:paraId="3E0F9B6C" w14:textId="77777777" w:rsidR="00053C17" w:rsidRPr="00E30BAE" w:rsidRDefault="00053C17" w:rsidP="00053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Muhammad Huzaifa Khan.</w:t>
      </w:r>
    </w:p>
    <w:p w14:paraId="08F417C9" w14:textId="7A16512E" w:rsidR="00F959A9" w:rsidRPr="00053C17" w:rsidRDefault="00F959A9" w:rsidP="00053C17"/>
    <w:sectPr w:rsidR="00F959A9" w:rsidRPr="00053C17" w:rsidSect="00360633">
      <w:pgSz w:w="12240" w:h="15840"/>
      <w:pgMar w:top="576" w:right="720" w:bottom="576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22FBF" w14:textId="77777777" w:rsidR="00360633" w:rsidRDefault="00360633" w:rsidP="00A438FB">
      <w:r>
        <w:separator/>
      </w:r>
    </w:p>
  </w:endnote>
  <w:endnote w:type="continuationSeparator" w:id="0">
    <w:p w14:paraId="4CE265EB" w14:textId="77777777" w:rsidR="00360633" w:rsidRDefault="00360633" w:rsidP="00A4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 Light">
    <w:altName w:val="Calibri"/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Cambria"/>
    <w:charset w:val="00"/>
    <w:family w:val="roman"/>
    <w:pitch w:val="variable"/>
    <w:sig w:usb0="800002AF" w:usb1="00000003" w:usb2="00000000" w:usb3="00000000" w:csb0="0000009F" w:csb1="00000000"/>
  </w:font>
  <w:font w:name="Gill Sans Nova">
    <w:altName w:val="Calibri"/>
    <w:charset w:val="00"/>
    <w:family w:val="swiss"/>
    <w:pitch w:val="variable"/>
    <w:sig w:usb0="8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5E9D5" w14:textId="77777777" w:rsidR="00360633" w:rsidRDefault="00360633" w:rsidP="00A438FB">
      <w:r>
        <w:separator/>
      </w:r>
    </w:p>
  </w:footnote>
  <w:footnote w:type="continuationSeparator" w:id="0">
    <w:p w14:paraId="00853332" w14:textId="77777777" w:rsidR="00360633" w:rsidRDefault="00360633" w:rsidP="00A43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30"/>
    <w:rsid w:val="0001561F"/>
    <w:rsid w:val="0002242A"/>
    <w:rsid w:val="00053C17"/>
    <w:rsid w:val="000D2895"/>
    <w:rsid w:val="000E0F4F"/>
    <w:rsid w:val="000E61D3"/>
    <w:rsid w:val="001251EA"/>
    <w:rsid w:val="00132439"/>
    <w:rsid w:val="00133128"/>
    <w:rsid w:val="001342AB"/>
    <w:rsid w:val="001378A4"/>
    <w:rsid w:val="00146803"/>
    <w:rsid w:val="001E4E91"/>
    <w:rsid w:val="001E7EBD"/>
    <w:rsid w:val="00254993"/>
    <w:rsid w:val="00275F9D"/>
    <w:rsid w:val="002A476E"/>
    <w:rsid w:val="002C25B8"/>
    <w:rsid w:val="00324507"/>
    <w:rsid w:val="00341E79"/>
    <w:rsid w:val="00360633"/>
    <w:rsid w:val="00371D5D"/>
    <w:rsid w:val="003726CA"/>
    <w:rsid w:val="003E0122"/>
    <w:rsid w:val="003F324E"/>
    <w:rsid w:val="003F5F05"/>
    <w:rsid w:val="00473644"/>
    <w:rsid w:val="004A38D7"/>
    <w:rsid w:val="004A6A97"/>
    <w:rsid w:val="004B24DA"/>
    <w:rsid w:val="004C4A7A"/>
    <w:rsid w:val="004E01BE"/>
    <w:rsid w:val="004F217D"/>
    <w:rsid w:val="005041D5"/>
    <w:rsid w:val="00512499"/>
    <w:rsid w:val="00542DCA"/>
    <w:rsid w:val="00572ADD"/>
    <w:rsid w:val="00583097"/>
    <w:rsid w:val="00597F2E"/>
    <w:rsid w:val="005A1FA2"/>
    <w:rsid w:val="005B6A9D"/>
    <w:rsid w:val="005D6C3C"/>
    <w:rsid w:val="005E380B"/>
    <w:rsid w:val="005E6440"/>
    <w:rsid w:val="0060352F"/>
    <w:rsid w:val="00676A45"/>
    <w:rsid w:val="00676A61"/>
    <w:rsid w:val="0069332F"/>
    <w:rsid w:val="0069476D"/>
    <w:rsid w:val="006A18AD"/>
    <w:rsid w:val="006C769F"/>
    <w:rsid w:val="00712F0B"/>
    <w:rsid w:val="00746127"/>
    <w:rsid w:val="007977BD"/>
    <w:rsid w:val="007A248A"/>
    <w:rsid w:val="007A3CC7"/>
    <w:rsid w:val="007A5BEC"/>
    <w:rsid w:val="007C447B"/>
    <w:rsid w:val="007E23D6"/>
    <w:rsid w:val="007E52AF"/>
    <w:rsid w:val="007F4863"/>
    <w:rsid w:val="00802B08"/>
    <w:rsid w:val="0082799D"/>
    <w:rsid w:val="00837D80"/>
    <w:rsid w:val="00850043"/>
    <w:rsid w:val="00864D97"/>
    <w:rsid w:val="00874106"/>
    <w:rsid w:val="008B5A75"/>
    <w:rsid w:val="008B73C0"/>
    <w:rsid w:val="008D5B64"/>
    <w:rsid w:val="008E1751"/>
    <w:rsid w:val="008F100F"/>
    <w:rsid w:val="0095430E"/>
    <w:rsid w:val="00970964"/>
    <w:rsid w:val="00A053AC"/>
    <w:rsid w:val="00A1062E"/>
    <w:rsid w:val="00A14E9F"/>
    <w:rsid w:val="00A3679F"/>
    <w:rsid w:val="00A438FB"/>
    <w:rsid w:val="00A47395"/>
    <w:rsid w:val="00A51153"/>
    <w:rsid w:val="00A52801"/>
    <w:rsid w:val="00A626D2"/>
    <w:rsid w:val="00A667E4"/>
    <w:rsid w:val="00A867CA"/>
    <w:rsid w:val="00AB2BCB"/>
    <w:rsid w:val="00AF7C92"/>
    <w:rsid w:val="00B07CEF"/>
    <w:rsid w:val="00B12107"/>
    <w:rsid w:val="00B51E22"/>
    <w:rsid w:val="00B54727"/>
    <w:rsid w:val="00B56501"/>
    <w:rsid w:val="00B60727"/>
    <w:rsid w:val="00B74A30"/>
    <w:rsid w:val="00B85D15"/>
    <w:rsid w:val="00BB6871"/>
    <w:rsid w:val="00C003A0"/>
    <w:rsid w:val="00C00C0E"/>
    <w:rsid w:val="00C459CD"/>
    <w:rsid w:val="00C55679"/>
    <w:rsid w:val="00C57E62"/>
    <w:rsid w:val="00CD6E82"/>
    <w:rsid w:val="00CF4A3F"/>
    <w:rsid w:val="00D21E35"/>
    <w:rsid w:val="00D349C4"/>
    <w:rsid w:val="00D824FE"/>
    <w:rsid w:val="00DB7617"/>
    <w:rsid w:val="00DE159C"/>
    <w:rsid w:val="00DE499C"/>
    <w:rsid w:val="00E30BAE"/>
    <w:rsid w:val="00E37ADD"/>
    <w:rsid w:val="00E44A7D"/>
    <w:rsid w:val="00E737AF"/>
    <w:rsid w:val="00E74202"/>
    <w:rsid w:val="00E95E06"/>
    <w:rsid w:val="00ED441E"/>
    <w:rsid w:val="00EE75DF"/>
    <w:rsid w:val="00F46C24"/>
    <w:rsid w:val="00F65859"/>
    <w:rsid w:val="00F91DF4"/>
    <w:rsid w:val="00F959A9"/>
    <w:rsid w:val="00FB493B"/>
    <w:rsid w:val="00FB5CF6"/>
    <w:rsid w:val="00FC0C8E"/>
    <w:rsid w:val="00FD7C3F"/>
    <w:rsid w:val="00FE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B31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5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C17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F2E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0352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476E"/>
    <w:pPr>
      <w:keepNext/>
      <w:keepLines/>
      <w:tabs>
        <w:tab w:val="left" w:pos="4320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476E"/>
    <w:rPr>
      <w:rFonts w:ascii="Gill Sans Nova" w:eastAsiaTheme="majorEastAsia" w:hAnsi="Gill Sans Nova" w:cstheme="majorBidi"/>
      <w:noProof/>
      <w:color w:val="000000" w:themeColor="text1"/>
      <w:sz w:val="22"/>
    </w:rPr>
  </w:style>
  <w:style w:type="table" w:styleId="TableGrid">
    <w:name w:val="Table Grid"/>
    <w:basedOn w:val="TableNormal"/>
    <w:uiPriority w:val="39"/>
    <w:rsid w:val="00473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EBD"/>
    <w:rPr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EBD"/>
    <w:rPr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E61D3"/>
    <w:pPr>
      <w:contextualSpacing/>
    </w:pPr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D3"/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7F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2E"/>
    <w:pPr>
      <w:numPr>
        <w:ilvl w:val="1"/>
      </w:numPr>
      <w:spacing w:after="120"/>
    </w:pPr>
    <w:rPr>
      <w:rFonts w:asciiTheme="majorHAnsi" w:eastAsiaTheme="minorEastAsia" w:hAnsiTheme="majorHAnsi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7F2E"/>
    <w:rPr>
      <w:rFonts w:asciiTheme="majorHAnsi" w:eastAsiaTheme="minorEastAsia" w:hAnsiTheme="majorHAnsi"/>
      <w:color w:val="000000" w:themeColor="text1"/>
      <w:sz w:val="3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E7EBD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7A5BEC"/>
    <w:rPr>
      <w:color w:val="808080"/>
    </w:rPr>
  </w:style>
  <w:style w:type="character" w:styleId="Hyperlink">
    <w:name w:val="Hyperlink"/>
    <w:basedOn w:val="DefaultParagraphFont"/>
    <w:uiPriority w:val="99"/>
    <w:semiHidden/>
    <w:rsid w:val="00B74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qri%20Raza\AppData\Roaming\Microsoft\Templates\CV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33">
      <a:majorFont>
        <a:latin typeface="Georgia Pro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C3711E-D4E0-4338-8FAB-D8909DDC54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D20CED-4F96-40E8-A976-410ABD8D3AC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5D19CBE-39CE-4DA5-87E0-478A685BE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4B2A62-7639-437B-8055-E228A7E42FD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0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2023-10-06T07:23:00Z</dcterms:created>
  <dcterms:modified xsi:type="dcterms:W3CDTF">2024-02-23T07:46:00Z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