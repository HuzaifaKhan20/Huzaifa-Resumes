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C003A0" w:rsidRDefault="00A14E9F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788233F7" w:rsidR="00A053AC" w:rsidRPr="00C003A0" w:rsidRDefault="008B73C0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Front End Web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355B1955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4+ years of related experience </w:t>
            </w:r>
            <w:r w:rsidR="00A053AC">
              <w:t>in HTML/CSS, JavaScript, and React with a track record of success in developing high-quality websites and applications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869F605" w14:textId="745DB447" w:rsidR="00A52801" w:rsidRPr="00874106" w:rsidRDefault="00A52801" w:rsidP="00A52801">
            <w:pPr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HTML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CSS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JS</w:t>
            </w:r>
          </w:p>
          <w:p w14:paraId="0C439AA9" w14:textId="77777777" w:rsidR="005E380B" w:rsidRDefault="005E380B" w:rsidP="00A52801">
            <w:pPr>
              <w:rPr>
                <w:rFonts w:asciiTheme="majorHAnsi" w:hAnsiTheme="majorHAnsi"/>
              </w:rPr>
            </w:pP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49D9EFDE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React Native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079EC62B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PHP</w:t>
            </w:r>
            <w:r w:rsidR="006A18AD" w:rsidRPr="00874106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>/ MySQL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48905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599F8DC5" w:rsidR="005E380B" w:rsidRPr="00874106" w:rsidRDefault="00A52801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Python, Flutter 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6E91299" w14:textId="71825BF2" w:rsidR="005E380B" w:rsidRPr="00874106" w:rsidRDefault="001342AB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GitHub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b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28C7133A" w:rsidR="001342AB" w:rsidRPr="00874106" w:rsidRDefault="001342AB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Code Debugging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1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s1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Btsj&#10;WaaXFYjdvSceukEMjl/X2B03LMR75vHTYz/hNol3eCgNTUmhlyipwP947T3Z40CglpIGJ7mk4fuG&#10;eUmJ/mxxVM7G02ka/XyZzj6knvXHmtWxxm7MJWAHjXFvOZ7FZB/1XlQezDMunWWKiipmOcYuKY9+&#10;f7mM3YbBtcXlcpnNcNwdizf20fEEnnhOzfzUPjPv+hGJOFu3sJ96Ns9933F8sE2eFpabCKqOSXng&#10;tb/gqkDpxS46vmerw/Jd/AQ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PjSOzW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77777777" w:rsidR="005E380B" w:rsidRPr="00874106" w:rsidRDefault="001342AB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Time Management</w:t>
            </w:r>
            <w:r w:rsidRPr="00874106">
              <w:rPr>
                <w:noProof/>
                <w:color w:val="3B3838" w:themeColor="background2" w:themeShade="40"/>
                <w:lang w:val="en-AU" w:eastAsia="en-AU"/>
              </w:rPr>
              <w:t xml:space="preserve"> 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2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D54724" w14:textId="77777777" w:rsidR="005E380B" w:rsidRPr="00874106" w:rsidRDefault="001342AB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Team Work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BUR2vW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6DA53884" w:rsidR="001251EA" w:rsidRDefault="001251EA" w:rsidP="001251EA">
            <w:pPr>
              <w:spacing w:after="120"/>
            </w:pPr>
            <w:r w:rsidRPr="001251EA">
              <w:t xml:space="preserve">- </w:t>
            </w:r>
            <w:r w:rsidR="00FC0C8E">
              <w:t xml:space="preserve">Developed </w:t>
            </w:r>
            <w:r w:rsidR="008B5A75">
              <w:t>award-winning</w:t>
            </w:r>
            <w:r w:rsidR="00FC0C8E">
              <w:t xml:space="preserve"> websites for brands</w:t>
            </w:r>
            <w:r w:rsidRPr="001251EA">
              <w:t xml:space="preserve"> </w:t>
            </w:r>
            <w:r w:rsidR="008B5A75">
              <w:t>such as</w:t>
            </w:r>
            <w:r w:rsidRPr="001251EA">
              <w:t xml:space="preserve"> HBL, PSX, Jazz, MCB, Faysal Bank, Martin Dow, EBM, MyCashdfs (West</w:t>
            </w:r>
            <w:r w:rsidR="00FD7C3F">
              <w:t xml:space="preserve"> I</w:t>
            </w:r>
            <w:r w:rsidRPr="001251EA">
              <w:t>ndies) and QLM (Qatar) website development.</w:t>
            </w:r>
            <w:r w:rsidR="000D2895">
              <w:t xml:space="preserve"> Engaged with clients to plan and optimize site issues and queries.</w:t>
            </w:r>
          </w:p>
          <w:p w14:paraId="46C5E98B" w14:textId="2E083D64" w:rsidR="001251EA" w:rsidRDefault="001251EA" w:rsidP="001251EA">
            <w:pPr>
              <w:spacing w:after="120"/>
            </w:pPr>
            <w:r w:rsidRPr="001251EA">
              <w:t>- Developed UI/UX of iamHBL portal for the HBL and reimbursement portal for Symmetry Digital based on PHP, MySQL, jQuery, AJAX, JavaScript.</w:t>
            </w:r>
          </w:p>
          <w:p w14:paraId="22A566C6" w14:textId="50B6DE0F" w:rsidR="001251EA" w:rsidRDefault="001251EA" w:rsidP="001251EA">
            <w:pPr>
              <w:spacing w:after="100"/>
            </w:pPr>
            <w:r w:rsidRPr="001251EA">
              <w:t xml:space="preserve">- </w:t>
            </w:r>
            <w:r w:rsidR="000D2895" w:rsidRPr="000D2895">
              <w:t>Researche</w:t>
            </w:r>
            <w:r w:rsidR="000D2895">
              <w:t>d</w:t>
            </w:r>
            <w:r w:rsidR="000D2895" w:rsidRPr="000D2895">
              <w:t xml:space="preserve"> emerging web technologies</w:t>
            </w:r>
            <w:r w:rsidR="000D2895">
              <w:t xml:space="preserve"> such as</w:t>
            </w:r>
            <w:r w:rsidRPr="001251EA">
              <w:t xml:space="preserve"> Augmented Reality by using mind AR, Three.JS, aframe, air cards. Actively contributing on mind AR on GitHub (</w:t>
            </w:r>
            <w:hyperlink r:id="rId11" w:history="1">
              <w:r w:rsidRPr="003E0122">
                <w:rPr>
                  <w:rStyle w:val="Hyperlink"/>
                  <w:color w:val="767171" w:themeColor="background2" w:themeShade="80"/>
                  <w:u w:val="none"/>
                </w:rPr>
                <w:t>https://github.com/hiukim/mind-ar-js-doc</w:t>
              </w:r>
            </w:hyperlink>
            <w:r w:rsidRPr="001251EA">
              <w:t>).</w:t>
            </w:r>
          </w:p>
          <w:p w14:paraId="4E002B53" w14:textId="5C754E9D" w:rsidR="00837D80" w:rsidRPr="00874106" w:rsidRDefault="00837D80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>Front End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085A530" w14:textId="3D555232" w:rsidR="00837D80" w:rsidRDefault="00837D80" w:rsidP="00837D80">
            <w:pPr>
              <w:spacing w:after="120"/>
            </w:pPr>
            <w:r w:rsidRPr="00837D80">
              <w:t>- Developed UI/UX of websites for international clients</w:t>
            </w:r>
            <w:r w:rsidR="004A6A97">
              <w:t>.</w:t>
            </w:r>
          </w:p>
          <w:p w14:paraId="7AABB4C6" w14:textId="30083783" w:rsidR="00837D80" w:rsidRDefault="00837D80" w:rsidP="00837D80">
            <w:pPr>
              <w:spacing w:after="120"/>
            </w:pPr>
            <w:r>
              <w:t>- Solve complex problems in the code of the website.</w:t>
            </w:r>
          </w:p>
          <w:p w14:paraId="48FFDDEF" w14:textId="1AF1EEB8" w:rsidR="004A6A97" w:rsidRDefault="00837D80" w:rsidP="00C003A0">
            <w:r>
              <w:t>- Hosted website on international servers.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4C0201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F7AA2" w14:textId="77777777" w:rsidR="004C0201" w:rsidRDefault="004C0201" w:rsidP="00A438FB">
      <w:r>
        <w:separator/>
      </w:r>
    </w:p>
  </w:endnote>
  <w:endnote w:type="continuationSeparator" w:id="0">
    <w:p w14:paraId="30C3448F" w14:textId="77777777" w:rsidR="004C0201" w:rsidRDefault="004C0201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AAD3" w14:textId="77777777" w:rsidR="004C0201" w:rsidRDefault="004C0201" w:rsidP="00A438FB">
      <w:r>
        <w:separator/>
      </w:r>
    </w:p>
  </w:footnote>
  <w:footnote w:type="continuationSeparator" w:id="0">
    <w:p w14:paraId="129CD20C" w14:textId="77777777" w:rsidR="004C0201" w:rsidRDefault="004C0201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D0C84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5126"/>
    <w:rsid w:val="00146803"/>
    <w:rsid w:val="001E4E91"/>
    <w:rsid w:val="001E7EBD"/>
    <w:rsid w:val="00215E8D"/>
    <w:rsid w:val="00254993"/>
    <w:rsid w:val="00275F9D"/>
    <w:rsid w:val="002A476E"/>
    <w:rsid w:val="002C25B8"/>
    <w:rsid w:val="00324507"/>
    <w:rsid w:val="00341E79"/>
    <w:rsid w:val="003726CA"/>
    <w:rsid w:val="00386D17"/>
    <w:rsid w:val="003E0122"/>
    <w:rsid w:val="003F324E"/>
    <w:rsid w:val="003F5F05"/>
    <w:rsid w:val="00431C76"/>
    <w:rsid w:val="00473644"/>
    <w:rsid w:val="004869DC"/>
    <w:rsid w:val="004A38D7"/>
    <w:rsid w:val="004A6A97"/>
    <w:rsid w:val="004C0201"/>
    <w:rsid w:val="004E01BE"/>
    <w:rsid w:val="004F217D"/>
    <w:rsid w:val="004F7CCA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12F0B"/>
    <w:rsid w:val="00746127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217D8"/>
    <w:rsid w:val="00970964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946A5"/>
    <w:rsid w:val="00AB2BCB"/>
    <w:rsid w:val="00AF7C92"/>
    <w:rsid w:val="00B12107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6E82"/>
    <w:rsid w:val="00CF4A3F"/>
    <w:rsid w:val="00D21E35"/>
    <w:rsid w:val="00D9033B"/>
    <w:rsid w:val="00DB7617"/>
    <w:rsid w:val="00DD0A7F"/>
    <w:rsid w:val="00DE159C"/>
    <w:rsid w:val="00DE499C"/>
    <w:rsid w:val="00E37ADD"/>
    <w:rsid w:val="00E44A7D"/>
    <w:rsid w:val="00E74202"/>
    <w:rsid w:val="00E95E06"/>
    <w:rsid w:val="00ED441E"/>
    <w:rsid w:val="00EE75DF"/>
    <w:rsid w:val="00F01B1E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iukim/mind-ar-js-doc" TargetMode="External"/><Relationship Id="rId5" Type="http://schemas.openxmlformats.org/officeDocument/2006/relationships/styles" Target="styles.xml"/><Relationship Id="rId10" Type="http://schemas.openxmlformats.org/officeDocument/2006/relationships/hyperlink" Target="mailto:huzaifaakram2000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2024-02-19T06:19:00Z</dcterms:created>
  <dcterms:modified xsi:type="dcterms:W3CDTF">2024-02-19T06:19:00Z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