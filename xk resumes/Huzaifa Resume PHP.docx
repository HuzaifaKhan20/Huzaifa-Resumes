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64A3B6D2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8A17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GclAIAAM8FAAAOAAAAZHJzL2Uyb0RvYy54bWysVE1PGzEQvVfqf7B8L/sBN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353B72BA" w14:textId="530BEC06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  <w:r w:rsidR="001B2D1D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 xml:space="preserve"> </w:t>
            </w: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1D8A2244" w:rsidR="00A053AC" w:rsidRPr="00C003A0" w:rsidRDefault="00C046D1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PHP</w:t>
            </w:r>
            <w:r w:rsidR="008B73C0"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 xml:space="preserve">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66C689B5" w14:textId="7FD9DE10" w:rsidR="00A053AC" w:rsidRDefault="00AB2BCB" w:rsidP="00A053AC">
            <w:r>
              <w:t>Highly s</w:t>
            </w:r>
            <w:r w:rsidR="00A053AC">
              <w:t xml:space="preserve">killed </w:t>
            </w:r>
            <w:r>
              <w:t xml:space="preserve">at developing and standardizing mobile-friendly websites </w:t>
            </w:r>
            <w:r w:rsidR="00CD6D6C">
              <w:t xml:space="preserve">and applications </w:t>
            </w:r>
            <w:r>
              <w:t>according to brand requirements</w:t>
            </w:r>
            <w:r w:rsidR="00C00C0E">
              <w:t xml:space="preserve">. Ready to bring 4+ years of experience </w:t>
            </w:r>
            <w:r w:rsidR="00A053AC">
              <w:t>in</w:t>
            </w:r>
            <w:r w:rsidR="00CD6D6C">
              <w:t xml:space="preserve"> PHP, MySQL</w:t>
            </w:r>
            <w:r w:rsidR="00A053AC">
              <w:t xml:space="preserve"> </w:t>
            </w:r>
            <w:r w:rsidR="007C4083">
              <w:t>React</w:t>
            </w:r>
            <w:r w:rsidR="00701D56">
              <w:t xml:space="preserve"> JS</w:t>
            </w:r>
            <w:r w:rsidR="007F3574">
              <w:t>,</w:t>
            </w:r>
            <w:r w:rsidR="00A053AC">
              <w:t xml:space="preserve"> JavaScript, and </w:t>
            </w:r>
            <w:r w:rsidR="007C4083">
              <w:t>HTML/CSS</w:t>
            </w:r>
            <w:r w:rsidR="00A56917">
              <w:t xml:space="preserve">, </w:t>
            </w:r>
            <w:r w:rsidR="00A56917" w:rsidRPr="00A56917">
              <w:t>WordPress</w:t>
            </w:r>
            <w:r w:rsidR="00701D56">
              <w:t>, jQuery</w:t>
            </w:r>
            <w:r w:rsidR="00A053AC">
              <w:t xml:space="preserve"> with a track record of developing high-quality </w:t>
            </w:r>
            <w:r w:rsidR="00CD6D6C">
              <w:t>software</w:t>
            </w:r>
            <w:r w:rsidR="00701D56">
              <w:t xml:space="preserve"> and web</w:t>
            </w:r>
            <w:r w:rsidR="007C4083">
              <w:t xml:space="preserve"> a</w:t>
            </w:r>
            <w:r w:rsidR="00A053AC">
              <w:t>pplications along with excellent problem-solving and communication skills.</w:t>
            </w:r>
          </w:p>
          <w:p w14:paraId="237CBB71" w14:textId="699DDA50" w:rsidR="00A52801" w:rsidRPr="0060352F" w:rsidRDefault="00A52801" w:rsidP="00A053AC"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Cell: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 w:rsidR="00BB6871">
              <w:rPr>
                <w:color w:val="000000" w:themeColor="text1" w:themeShade="80"/>
              </w:rPr>
              <w:t>+92</w:t>
            </w:r>
            <w:r w:rsidRPr="00B74A30">
              <w:t>3</w:t>
            </w:r>
            <w:r w:rsidR="00C55679">
              <w:t>342215265</w:t>
            </w:r>
          </w:p>
          <w:p w14:paraId="23F1888C" w14:textId="77777777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 xml:space="preserve">Mail: </w:t>
            </w:r>
            <w:hyperlink r:id="rId10" w:history="1">
              <w:r w:rsidRPr="005E6440">
                <w:rPr>
                  <w:rStyle w:val="Hyperlink"/>
                  <w:color w:val="000000" w:themeColor="text1"/>
                  <w:u w:val="none"/>
                </w:rPr>
                <w:t>huzaifaakram2000@gmail.com</w:t>
              </w:r>
            </w:hyperlink>
          </w:p>
          <w:p w14:paraId="4500A286" w14:textId="4467CB5E" w:rsidR="008B73C0" w:rsidRDefault="00E37ADD" w:rsidP="00FC0C8E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CNIC: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>
              <w:t>42201-8957068-1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8F100F">
              <w:rPr>
                <w:b/>
                <w:bCs/>
                <w:color w:val="3B3838" w:themeColor="background2" w:themeShade="40"/>
              </w:rPr>
              <w:t>Address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>
              <w:t>Karachi, 75160, Pakistan</w:t>
            </w:r>
          </w:p>
          <w:p w14:paraId="44CBBE58" w14:textId="5CB9F909" w:rsidR="002213A4" w:rsidRPr="00E37ADD" w:rsidRDefault="00E37ADD" w:rsidP="002213A4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58AAA318" w14:textId="77777777" w:rsidR="002213A4" w:rsidRDefault="002213A4" w:rsidP="002213A4">
            <w:pPr>
              <w:spacing w:before="100" w:beforeAutospacing="1" w:after="240"/>
              <w:rPr>
                <w:color w:val="auto"/>
              </w:rPr>
            </w:pPr>
            <w:r>
              <w:rPr>
                <w:b/>
                <w:bCs/>
                <w:color w:val="3B3838" w:themeColor="background2" w:themeShade="40"/>
              </w:rPr>
              <w:t>GitHub Link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hyperlink r:id="rId11" w:history="1">
              <w:r w:rsidRPr="00196557">
                <w:rPr>
                  <w:rStyle w:val="Hyperlink"/>
                  <w:color w:val="auto"/>
                </w:rPr>
                <w:t>https://github.com/HuzaifaKhan20</w:t>
              </w:r>
            </w:hyperlink>
          </w:p>
          <w:p w14:paraId="639C036C" w14:textId="733C28B0" w:rsidR="002213A4" w:rsidRDefault="002213A4" w:rsidP="002213A4">
            <w:pPr>
              <w:spacing w:after="16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F1DBB3" wp14:editId="0A86544C">
                      <wp:extent cx="1828800" cy="0"/>
                      <wp:effectExtent l="0" t="0" r="0" b="0"/>
                      <wp:docPr id="167179607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30082A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6A925" w14:textId="6AF47B41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C439AA9" w14:textId="4216BEEC" w:rsidR="005E380B" w:rsidRPr="00A56917" w:rsidRDefault="00C046D1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PHP</w:t>
            </w: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38AA11A0" w:rsidR="005E380B" w:rsidRPr="00874106" w:rsidRDefault="00A5691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JavaScript</w:t>
            </w:r>
          </w:p>
          <w:p w14:paraId="0CC6D064" w14:textId="73D8B2C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EF1CFBA" w14:textId="77777777" w:rsidR="00A82DEA" w:rsidRPr="00874106" w:rsidRDefault="00A82DEA" w:rsidP="00A82DEA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HTML / CSS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8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6D3F99E" w14:textId="422D0849" w:rsidR="00A56917" w:rsidRPr="00874106" w:rsidRDefault="00C046D1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Laravel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29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1B2D1D9C" w:rsidR="001342AB" w:rsidRPr="00874106" w:rsidRDefault="00C046D1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React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0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O4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pqS5&#10;NdLLCsTu3hMP3SAGx69r7I4bFuI98/jpsZ9wm8Q7PJSGpqTQS5RU4H+89p7scSBQS0mDk1zS8H3D&#10;vKREf7Y4Kmfj6TSNfr5MZx9Sz/pjzepYYzfmErCDxri3HM9iso96LyoP5hmXzjJFRRWzHGOXlEe/&#10;v1zGbsPg2uJyucxmOO6OxRv76HgCTzynZn5qn5l3/YhEnK1b2E89m+e+7zg+2CZPC8tNBFXHpDzw&#10;2l9wVaD0Yhcd37PVYfkufgI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C6w87i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01FEE8" w14:textId="10FE9FA2" w:rsidR="005E380B" w:rsidRPr="00874106" w:rsidRDefault="00386D17" w:rsidP="005E380B">
            <w:pPr>
              <w:spacing w:before="240" w:after="240"/>
              <w:rPr>
                <w:noProof/>
                <w:color w:val="3B3838" w:themeColor="background2" w:themeShade="40"/>
                <w:lang w:val="en-AU" w:eastAsia="en-AU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Git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1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5I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G2yP&#10;aBlfVlDuHhxx0A2it3xZY3fcMh8emMNPj/2E2yTc4yEVNAWFXqKkAvfjrfdojwOBWkoanOSC+u8b&#10;5gQl6rPBUbkcTWKbhnSZnF2M8eKONatjjdnoBWAHjXBvWZ7EaB/UXpQO9AsunXmMiipmOMYuKA9u&#10;f1mEbsPg2uJiPk9mOO6WhVvzZHkEjzzHZn5uX5iz/YgEnK072E89m6a+7zg+2EZPA/NNAFmHqDzw&#10;2l9wVaD0ahcd35PVYfnOfgI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Cjqfki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72A1655" w14:textId="2456DB3A" w:rsidR="001D2BED" w:rsidRPr="001B2D1D" w:rsidRDefault="001D2BED" w:rsidP="001B2D1D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</w:p>
          <w:p w14:paraId="3A9E3316" w14:textId="53C2DC2A" w:rsidR="001D2BED" w:rsidRPr="004A38D7" w:rsidRDefault="001D2BED" w:rsidP="00A52801">
            <w:pPr>
              <w:spacing w:before="300"/>
              <w:rPr>
                <w:rFonts w:asciiTheme="majorHAnsi" w:hAnsiTheme="majorHAnsi"/>
              </w:rPr>
            </w:pP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698CCE52" w14:textId="122A9EAD" w:rsidR="00196557" w:rsidRPr="00782BC1" w:rsidRDefault="00196557" w:rsidP="00196557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 xml:space="preserve">- Developed </w:t>
            </w:r>
            <w:r w:rsidR="00C046D1">
              <w:rPr>
                <w:color w:val="auto"/>
              </w:rPr>
              <w:t>UI/UX</w:t>
            </w:r>
            <w:r w:rsidRPr="00782BC1">
              <w:rPr>
                <w:color w:val="auto"/>
              </w:rPr>
              <w:t xml:space="preserve"> for </w:t>
            </w:r>
            <w:r w:rsidR="00C046D1" w:rsidRPr="00782BC1">
              <w:rPr>
                <w:color w:val="auto"/>
              </w:rPr>
              <w:t>website</w:t>
            </w:r>
            <w:r w:rsidR="00C046D1">
              <w:rPr>
                <w:color w:val="auto"/>
              </w:rPr>
              <w:t>s of</w:t>
            </w:r>
            <w:r w:rsidRPr="00782BC1">
              <w:rPr>
                <w:color w:val="auto"/>
              </w:rPr>
              <w:t xml:space="preserve"> </w:t>
            </w:r>
            <w:hyperlink r:id="rId12" w:history="1">
              <w:r w:rsidRPr="00782BC1">
                <w:rPr>
                  <w:rStyle w:val="Hyperlink"/>
                  <w:color w:val="auto"/>
                </w:rPr>
                <w:t>HBL MFB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3" w:history="1">
              <w:r w:rsidRPr="00782BC1">
                <w:rPr>
                  <w:rStyle w:val="Hyperlink"/>
                  <w:color w:val="auto"/>
                </w:rPr>
                <w:t>Jazz Business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4" w:history="1">
              <w:r w:rsidRPr="00782BC1">
                <w:rPr>
                  <w:rStyle w:val="Hyperlink"/>
                  <w:color w:val="auto"/>
                </w:rPr>
                <w:t>Hoechst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5" w:history="1">
              <w:r w:rsidRPr="00782BC1">
                <w:rPr>
                  <w:rStyle w:val="Hyperlink"/>
                  <w:color w:val="auto"/>
                </w:rPr>
                <w:t>MCB Bank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6" w:history="1">
              <w:r w:rsidRPr="00782BC1">
                <w:rPr>
                  <w:rStyle w:val="Hyperlink"/>
                  <w:color w:val="auto"/>
                </w:rPr>
                <w:t>BML Bank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7" w:history="1">
              <w:r w:rsidRPr="00782BC1">
                <w:rPr>
                  <w:rStyle w:val="Hyperlink"/>
                  <w:color w:val="auto"/>
                </w:rPr>
                <w:t>Martin Dow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8" w:history="1">
              <w:r w:rsidRPr="00782BC1">
                <w:rPr>
                  <w:rStyle w:val="Hyperlink"/>
                  <w:color w:val="auto"/>
                </w:rPr>
                <w:t>EBM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9" w:history="1">
              <w:r w:rsidRPr="00782BC1">
                <w:rPr>
                  <w:rStyle w:val="Hyperlink"/>
                  <w:color w:val="auto"/>
                </w:rPr>
                <w:t>QLM (Qatar)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20" w:history="1">
              <w:r w:rsidRPr="00782BC1">
                <w:rPr>
                  <w:rStyle w:val="Hyperlink"/>
                  <w:color w:val="auto"/>
                </w:rPr>
                <w:t>Massoun (Qatar)</w:t>
              </w:r>
            </w:hyperlink>
            <w:r w:rsidRPr="00782BC1">
              <w:rPr>
                <w:color w:val="auto"/>
              </w:rPr>
              <w:t xml:space="preserve"> and iamHBL portal for the HBL team.</w:t>
            </w:r>
          </w:p>
          <w:p w14:paraId="59D41700" w14:textId="0709CD4E" w:rsidR="00196557" w:rsidRPr="00782BC1" w:rsidRDefault="00196557" w:rsidP="00C046D1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 xml:space="preserve">- </w:t>
            </w:r>
            <w:r w:rsidR="00C046D1">
              <w:rPr>
                <w:color w:val="auto"/>
              </w:rPr>
              <w:t xml:space="preserve">Developed </w:t>
            </w:r>
            <w:r w:rsidR="00C046D1" w:rsidRPr="00C046D1">
              <w:rPr>
                <w:color w:val="auto"/>
              </w:rPr>
              <w:t>reimbursement portal</w:t>
            </w:r>
            <w:r w:rsidR="00C046D1">
              <w:rPr>
                <w:color w:val="auto"/>
              </w:rPr>
              <w:t xml:space="preserve"> </w:t>
            </w:r>
            <w:r w:rsidR="00C046D1" w:rsidRPr="00C046D1">
              <w:rPr>
                <w:color w:val="auto"/>
              </w:rPr>
              <w:t xml:space="preserve">for Symmetry </w:t>
            </w:r>
            <w:r w:rsidR="00C046D1">
              <w:rPr>
                <w:color w:val="auto"/>
              </w:rPr>
              <w:t>Group</w:t>
            </w:r>
            <w:r w:rsidR="00C046D1" w:rsidRPr="00C046D1">
              <w:rPr>
                <w:color w:val="auto"/>
              </w:rPr>
              <w:t xml:space="preserve"> based on PHP, MySQL, jQuery, AJAX, JavaScript</w:t>
            </w:r>
          </w:p>
          <w:p w14:paraId="4E002B53" w14:textId="0C979C5F" w:rsidR="00837D80" w:rsidRPr="00874106" w:rsidRDefault="007C4083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Full Stack</w:t>
            </w:r>
            <w:r w:rsidR="00837D80" w:rsidRPr="00874106">
              <w:rPr>
                <w:b/>
                <w:bCs/>
                <w:color w:val="3B3838" w:themeColor="background2" w:themeShade="40"/>
              </w:rPr>
              <w:t xml:space="preserve"> Developer, Upwork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513E32E8" w14:textId="65F95010" w:rsidR="001B2D1D" w:rsidRDefault="001B2D1D" w:rsidP="001B2D1D">
            <w:pPr>
              <w:spacing w:after="120"/>
            </w:pPr>
            <w:r w:rsidRPr="00837D80">
              <w:t>- Developed</w:t>
            </w:r>
            <w:r>
              <w:t xml:space="preserve"> </w:t>
            </w:r>
            <w:r w:rsidRPr="00837D80">
              <w:t>websites</w:t>
            </w:r>
            <w:r>
              <w:t xml:space="preserve"> with modern animations</w:t>
            </w:r>
            <w:r w:rsidR="00C046D1">
              <w:t xml:space="preserve"> (GSAP)</w:t>
            </w:r>
            <w:r w:rsidRPr="00837D80">
              <w:t xml:space="preserve"> for international clients</w:t>
            </w:r>
            <w:r>
              <w:t>.</w:t>
            </w:r>
          </w:p>
          <w:p w14:paraId="5A33BCA8" w14:textId="77777777" w:rsidR="001B2D1D" w:rsidRDefault="001B2D1D" w:rsidP="001B2D1D">
            <w:pPr>
              <w:spacing w:after="120"/>
            </w:pPr>
            <w:r>
              <w:t>- Solve complex problems in the code of the website.</w:t>
            </w:r>
          </w:p>
          <w:p w14:paraId="654746F1" w14:textId="66CCCA28" w:rsidR="001B2D1D" w:rsidRDefault="001B2D1D" w:rsidP="00606D74">
            <w:pPr>
              <w:spacing w:after="120"/>
            </w:pPr>
            <w:r>
              <w:t>- Hosted website on international servers with Firebase and Hostinger.</w:t>
            </w:r>
          </w:p>
          <w:p w14:paraId="2DDE60EF" w14:textId="47398199" w:rsidR="00FD7C3F" w:rsidRPr="00FD7C3F" w:rsidRDefault="001251EA" w:rsidP="001251EA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084B87B2" w14:textId="688013DC" w:rsidR="00B85D15" w:rsidRDefault="00B85D15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Flutter Mobile App Development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Jawan Pakistan,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September 2021)</w:t>
            </w:r>
          </w:p>
          <w:p w14:paraId="517E01A2" w14:textId="2DE75D18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4D2543EB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Web &amp; Mobile Hybrid App Development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(SMIT, 202</w:t>
            </w:r>
            <w:r w:rsidR="00FE7036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D7A466F" w:rsidR="00B85D15" w:rsidRP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874106">
              <w:rPr>
                <w:color w:val="3B3838" w:themeColor="background2" w:themeShade="40"/>
              </w:rPr>
              <w:t xml:space="preserve">Certified Python Developer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CISCO,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775F65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0A1C4" w14:textId="77777777" w:rsidR="00775F65" w:rsidRDefault="00775F65" w:rsidP="00A438FB">
      <w:r>
        <w:separator/>
      </w:r>
    </w:p>
  </w:endnote>
  <w:endnote w:type="continuationSeparator" w:id="0">
    <w:p w14:paraId="1ABBC254" w14:textId="77777777" w:rsidR="00775F65" w:rsidRDefault="00775F65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E0C8B" w14:textId="77777777" w:rsidR="00775F65" w:rsidRDefault="00775F65" w:rsidP="00A438FB">
      <w:r>
        <w:separator/>
      </w:r>
    </w:p>
  </w:footnote>
  <w:footnote w:type="continuationSeparator" w:id="0">
    <w:p w14:paraId="38F916B6" w14:textId="77777777" w:rsidR="00775F65" w:rsidRDefault="00775F65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D0C84"/>
    <w:rsid w:val="000D2895"/>
    <w:rsid w:val="000E0F4F"/>
    <w:rsid w:val="000E61D3"/>
    <w:rsid w:val="001053D8"/>
    <w:rsid w:val="001251EA"/>
    <w:rsid w:val="00132439"/>
    <w:rsid w:val="00133128"/>
    <w:rsid w:val="001342AB"/>
    <w:rsid w:val="001378A4"/>
    <w:rsid w:val="00145126"/>
    <w:rsid w:val="00146803"/>
    <w:rsid w:val="00196557"/>
    <w:rsid w:val="001B2D1D"/>
    <w:rsid w:val="001D2BED"/>
    <w:rsid w:val="001D4137"/>
    <w:rsid w:val="001E4E91"/>
    <w:rsid w:val="001E7EBD"/>
    <w:rsid w:val="00215E8D"/>
    <w:rsid w:val="002213A4"/>
    <w:rsid w:val="00254993"/>
    <w:rsid w:val="00275F9D"/>
    <w:rsid w:val="002A476E"/>
    <w:rsid w:val="002C25B8"/>
    <w:rsid w:val="00324507"/>
    <w:rsid w:val="00341E79"/>
    <w:rsid w:val="003726CA"/>
    <w:rsid w:val="00386D17"/>
    <w:rsid w:val="003E0122"/>
    <w:rsid w:val="003F324E"/>
    <w:rsid w:val="003F5F05"/>
    <w:rsid w:val="00400CFE"/>
    <w:rsid w:val="00431C76"/>
    <w:rsid w:val="00473644"/>
    <w:rsid w:val="004869DC"/>
    <w:rsid w:val="004A38D7"/>
    <w:rsid w:val="004A6A97"/>
    <w:rsid w:val="004E01BE"/>
    <w:rsid w:val="004F217D"/>
    <w:rsid w:val="004F7CCA"/>
    <w:rsid w:val="005041D5"/>
    <w:rsid w:val="00512499"/>
    <w:rsid w:val="00542DCA"/>
    <w:rsid w:val="0054749E"/>
    <w:rsid w:val="00572ADD"/>
    <w:rsid w:val="0058338B"/>
    <w:rsid w:val="00597F2E"/>
    <w:rsid w:val="005B6A9D"/>
    <w:rsid w:val="005E380B"/>
    <w:rsid w:val="005E6440"/>
    <w:rsid w:val="0060352F"/>
    <w:rsid w:val="00606D74"/>
    <w:rsid w:val="00641F35"/>
    <w:rsid w:val="00670098"/>
    <w:rsid w:val="00676A45"/>
    <w:rsid w:val="00676A61"/>
    <w:rsid w:val="0068661D"/>
    <w:rsid w:val="0069332F"/>
    <w:rsid w:val="0069476D"/>
    <w:rsid w:val="006A18AD"/>
    <w:rsid w:val="006C769F"/>
    <w:rsid w:val="006D5236"/>
    <w:rsid w:val="00701D56"/>
    <w:rsid w:val="00712F0B"/>
    <w:rsid w:val="00746127"/>
    <w:rsid w:val="00775F65"/>
    <w:rsid w:val="007977BD"/>
    <w:rsid w:val="007A248A"/>
    <w:rsid w:val="007A3CC7"/>
    <w:rsid w:val="007A5BEC"/>
    <w:rsid w:val="007C4083"/>
    <w:rsid w:val="007C447B"/>
    <w:rsid w:val="007E23D6"/>
    <w:rsid w:val="007E52AF"/>
    <w:rsid w:val="007F3574"/>
    <w:rsid w:val="007F4863"/>
    <w:rsid w:val="00802B08"/>
    <w:rsid w:val="0082786E"/>
    <w:rsid w:val="0082799D"/>
    <w:rsid w:val="00837D80"/>
    <w:rsid w:val="00850043"/>
    <w:rsid w:val="00864D97"/>
    <w:rsid w:val="00874106"/>
    <w:rsid w:val="008A37B7"/>
    <w:rsid w:val="008B5A75"/>
    <w:rsid w:val="008B73C0"/>
    <w:rsid w:val="008D5B64"/>
    <w:rsid w:val="008E1751"/>
    <w:rsid w:val="008F100F"/>
    <w:rsid w:val="009217D8"/>
    <w:rsid w:val="00970964"/>
    <w:rsid w:val="009834B2"/>
    <w:rsid w:val="00A053AC"/>
    <w:rsid w:val="00A1149F"/>
    <w:rsid w:val="00A14E9F"/>
    <w:rsid w:val="00A3679F"/>
    <w:rsid w:val="00A438FB"/>
    <w:rsid w:val="00A47395"/>
    <w:rsid w:val="00A51153"/>
    <w:rsid w:val="00A52801"/>
    <w:rsid w:val="00A56917"/>
    <w:rsid w:val="00A626D2"/>
    <w:rsid w:val="00A667E4"/>
    <w:rsid w:val="00A82DEA"/>
    <w:rsid w:val="00A946A5"/>
    <w:rsid w:val="00AB2BCB"/>
    <w:rsid w:val="00AF7C92"/>
    <w:rsid w:val="00B12107"/>
    <w:rsid w:val="00B377D0"/>
    <w:rsid w:val="00B51E22"/>
    <w:rsid w:val="00B54727"/>
    <w:rsid w:val="00B56501"/>
    <w:rsid w:val="00B60727"/>
    <w:rsid w:val="00B74A30"/>
    <w:rsid w:val="00B85D15"/>
    <w:rsid w:val="00BB6871"/>
    <w:rsid w:val="00BE2EFD"/>
    <w:rsid w:val="00BF303A"/>
    <w:rsid w:val="00C003A0"/>
    <w:rsid w:val="00C00C0E"/>
    <w:rsid w:val="00C046D1"/>
    <w:rsid w:val="00C459CD"/>
    <w:rsid w:val="00C55679"/>
    <w:rsid w:val="00C57E62"/>
    <w:rsid w:val="00CD6D6C"/>
    <w:rsid w:val="00CD6E82"/>
    <w:rsid w:val="00CF4A3F"/>
    <w:rsid w:val="00D21E35"/>
    <w:rsid w:val="00D9033B"/>
    <w:rsid w:val="00DB7617"/>
    <w:rsid w:val="00DD0A7F"/>
    <w:rsid w:val="00DE159C"/>
    <w:rsid w:val="00DE499C"/>
    <w:rsid w:val="00E37ADD"/>
    <w:rsid w:val="00E44A7D"/>
    <w:rsid w:val="00E72928"/>
    <w:rsid w:val="00E74202"/>
    <w:rsid w:val="00E95E06"/>
    <w:rsid w:val="00EB678D"/>
    <w:rsid w:val="00ED441E"/>
    <w:rsid w:val="00EE75DF"/>
    <w:rsid w:val="00F46C24"/>
    <w:rsid w:val="00F65859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BED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jazz.com.pk/business/" TargetMode="External"/><Relationship Id="rId18" Type="http://schemas.openxmlformats.org/officeDocument/2006/relationships/hyperlink" Target="https://ebm.com.pk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hblmfb.com/" TargetMode="External"/><Relationship Id="rId17" Type="http://schemas.openxmlformats.org/officeDocument/2006/relationships/hyperlink" Target="https://www.martindow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ankmakramah.com/" TargetMode="External"/><Relationship Id="rId20" Type="http://schemas.openxmlformats.org/officeDocument/2006/relationships/hyperlink" Target="https://massounv2.symmetrydigital-labs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uzaifaKhan20" TargetMode="External"/><Relationship Id="rId5" Type="http://schemas.openxmlformats.org/officeDocument/2006/relationships/styles" Target="styles.xml"/><Relationship Id="rId15" Type="http://schemas.openxmlformats.org/officeDocument/2006/relationships/hyperlink" Target="https://mcb.com.pk/" TargetMode="External"/><Relationship Id="rId10" Type="http://schemas.openxmlformats.org/officeDocument/2006/relationships/hyperlink" Target="mailto:huzaifaakram2000@gmail.com" TargetMode="External"/><Relationship Id="rId19" Type="http://schemas.openxmlformats.org/officeDocument/2006/relationships/hyperlink" Target="https://qlm.com.qa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hoechst.com.pk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2024-05-10T07:00:00Z</dcterms:created>
  <dcterms:modified xsi:type="dcterms:W3CDTF">2024-05-10T07:02:00Z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