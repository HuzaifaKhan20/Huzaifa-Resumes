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3D743889" w:rsidR="00F65859" w:rsidRDefault="00254993">
      <w:r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32A6AC00">
                <wp:simplePos x="0" y="0"/>
                <wp:positionH relativeFrom="page">
                  <wp:align>left</wp:align>
                </wp:positionH>
                <wp:positionV relativeFrom="paragraph">
                  <wp:posOffset>-575310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4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E6FD" id="Rectangle 1" o:spid="_x0000_s1026" alt="&quot;&quot;" style="position:absolute;margin-left:0;margin-top:-45.3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RQlAIAAM8FAAAOAAAAZHJzL2Uyb0RvYy54bWysVE1PGzEQvVfqf7B8L/tBK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169"/>
        <w:gridCol w:w="281"/>
        <w:gridCol w:w="284"/>
        <w:gridCol w:w="7318"/>
        <w:gridCol w:w="51"/>
        <w:gridCol w:w="1969"/>
      </w:tblGrid>
      <w:tr w:rsidR="00E37ADD" w14:paraId="53CEEFA0" w14:textId="77777777" w:rsidTr="000D7E9C">
        <w:trPr>
          <w:trHeight w:val="1521"/>
        </w:trPr>
        <w:tc>
          <w:tcPr>
            <w:tcW w:w="3169" w:type="dxa"/>
          </w:tcPr>
          <w:p w14:paraId="6B2898D1" w14:textId="6047D026" w:rsidR="00A14E9F" w:rsidRPr="00C003A0" w:rsidRDefault="00A14E9F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2F114581" w:rsidR="00A053AC" w:rsidRPr="00C003A0" w:rsidRDefault="008B73C0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F</w:t>
            </w:r>
            <w:r w:rsidR="00DD0A7F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lutter </w:t>
            </w:r>
            <w:r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Developer</w:t>
            </w:r>
          </w:p>
        </w:tc>
        <w:tc>
          <w:tcPr>
            <w:tcW w:w="565" w:type="dxa"/>
            <w:gridSpan w:val="2"/>
          </w:tcPr>
          <w:p w14:paraId="6060D161" w14:textId="71A97445" w:rsidR="00A053AC" w:rsidRPr="0060352F" w:rsidRDefault="00A053AC" w:rsidP="00254993"/>
        </w:tc>
        <w:tc>
          <w:tcPr>
            <w:tcW w:w="7318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30EBAE46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 xml:space="preserve">at developing and standardizing </w:t>
            </w:r>
            <w:r w:rsidR="00DD0A7F">
              <w:t>mobile apps with attractive UI/UX based on Flutter</w:t>
            </w:r>
            <w:r w:rsidR="00C00C0E">
              <w:t xml:space="preserve">. Ready to bring </w:t>
            </w:r>
            <w:r w:rsidR="00DD0A7F">
              <w:t>1</w:t>
            </w:r>
            <w:r w:rsidR="00C00C0E">
              <w:t xml:space="preserve">+ years of related experience </w:t>
            </w:r>
            <w:r w:rsidR="00A053AC">
              <w:t xml:space="preserve">in </w:t>
            </w:r>
            <w:r w:rsidR="00DD0A7F">
              <w:t>Flutter</w:t>
            </w:r>
            <w:r w:rsidR="00A053AC">
              <w:t>,</w:t>
            </w:r>
            <w:r w:rsidR="00DD0A7F">
              <w:t xml:space="preserve"> Dart,</w:t>
            </w:r>
            <w:r w:rsidR="00A053AC">
              <w:t xml:space="preserve"> JavaScript,</w:t>
            </w:r>
            <w:r w:rsidR="00DD0A7F">
              <w:t xml:space="preserve"> React</w:t>
            </w:r>
            <w:r w:rsidR="00A053AC">
              <w:t xml:space="preserve"> and React</w:t>
            </w:r>
            <w:r w:rsidR="00DD0A7F">
              <w:t xml:space="preserve"> Native</w:t>
            </w:r>
            <w:r w:rsidR="00A053AC">
              <w:t xml:space="preserve"> with a track record of success in developing high-quality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020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0D7E9C">
        <w:trPr>
          <w:gridAfter w:val="1"/>
          <w:wAfter w:w="1969" w:type="dxa"/>
          <w:trHeight w:val="2619"/>
        </w:trPr>
        <w:tc>
          <w:tcPr>
            <w:tcW w:w="3734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7369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0D7E9C">
        <w:trPr>
          <w:gridAfter w:val="1"/>
          <w:wAfter w:w="1969" w:type="dxa"/>
          <w:trHeight w:val="8631"/>
        </w:trPr>
        <w:tc>
          <w:tcPr>
            <w:tcW w:w="3169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37243987" w:rsidR="005E380B" w:rsidRDefault="00DD0A7F" w:rsidP="00A52801">
            <w:pPr>
              <w:rPr>
                <w:rFonts w:asciiTheme="majorHAnsi" w:hAnsiTheme="majorHAnsi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Flutter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49D9EFDE" w:rsidR="005E380B" w:rsidRPr="00874106" w:rsidRDefault="00A52801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>/ React Native</w:t>
            </w:r>
          </w:p>
          <w:p w14:paraId="445C3963" w14:textId="123A9431" w:rsidR="00A52801" w:rsidRDefault="005E380B" w:rsidP="005E380B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AB018E" w14:textId="5A8ACFB4" w:rsidR="005E380B" w:rsidRPr="00874106" w:rsidRDefault="00DD0A7F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</w:p>
          <w:p w14:paraId="0CC6D064" w14:textId="54D3D75C" w:rsidR="00A52801" w:rsidRDefault="00A52801" w:rsidP="00A52801">
            <w:pPr>
              <w:spacing w:before="3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5E380B"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A525EB" wp14:editId="74AC834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64544168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ED36D" id="Rectángulo: esquinas redondeadas 12" o:spid="_x0000_s1026" style="position:absolute;margin-left:17.7pt;margin-top:.2pt;width:122.3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="005E380B"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4617B" wp14:editId="489052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188720" cy="57934"/>
                      <wp:effectExtent l="0" t="0" r="0" b="0"/>
                      <wp:wrapNone/>
                      <wp:docPr id="87368151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998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34617B" id="_x0000_s1028" style="position:absolute;margin-left:0;margin-top:.25pt;width:93.6pt;height: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43E3998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317A98C" w14:textId="3E75B656" w:rsidR="00DD0A7F" w:rsidRPr="00874106" w:rsidRDefault="00DD0A7F" w:rsidP="00DD0A7F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Dart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9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56C8E91" w14:textId="65146B9D" w:rsidR="00DD0A7F" w:rsidRPr="00874106" w:rsidRDefault="00623F2E" w:rsidP="00DD0A7F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C33BD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434975</wp:posOffset>
                      </wp:positionV>
                      <wp:extent cx="1463040" cy="57785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7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30" style="position:absolute;margin-left:0;margin-top:34.25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D0A7F" w:rsidRPr="00874106">
              <w:rPr>
                <w:rFonts w:asciiTheme="majorHAnsi" w:hAnsiTheme="majorHAnsi"/>
                <w:color w:val="3B3838" w:themeColor="background2" w:themeShade="40"/>
              </w:rPr>
              <w:t xml:space="preserve">WordPress </w:t>
            </w:r>
          </w:p>
          <w:p w14:paraId="4610F26B" w14:textId="31354E95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5B715CCC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9A2568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0ACF55EA" w14:textId="08B7823A" w:rsidR="001342AB" w:rsidRPr="00874106" w:rsidRDefault="00DD0A7F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HTML/CSS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1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s1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Btsj&#10;WaaXFYjdvSceukEMjl/X2B03LMR75vHTYz/hNol3eCgNTUmhlyipwP947T3Z40CglpIGJ7mk4fuG&#10;eUmJ/mxxVM7G02ka/XyZzj6knvXHmtWxxm7MJWAHjXFvOZ7FZB/1XlQezDMunWWKiipmOcYuKY9+&#10;f7mM3YbBtcXlcpnNcNwdizf20fEEnnhOzfzUPjPv+hGJOFu3sJ96Ns9933F8sE2eFpabCKqOSXng&#10;tb/gqkDpxS46vmerw/Jd/AQ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PjSOzW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FF1C917" w14:textId="77777777" w:rsidR="00DD0A7F" w:rsidRPr="00874106" w:rsidRDefault="00DD0A7F" w:rsidP="00DD0A7F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Python 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2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2D54724" w14:textId="3FE050E1" w:rsidR="005E380B" w:rsidRPr="00874106" w:rsidRDefault="00DD0A7F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Logic Building</w:t>
            </w:r>
          </w:p>
          <w:p w14:paraId="3A9E3316" w14:textId="53C2DC2A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A3ED5" wp14:editId="7E49525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40827951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03F35" id="Rectángulo: esquinas redondeadas 12" o:spid="_x0000_s1026" style="position:absolute;margin-left:17.7pt;margin-top:.25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E888BA" wp14:editId="257854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645920" cy="57934"/>
                      <wp:effectExtent l="0" t="0" r="0" b="0"/>
                      <wp:wrapNone/>
                      <wp:docPr id="1140620247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17019A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888BA" id="_x0000_s1033" style="position:absolute;margin-left:0;margin-top:.25pt;width:129.6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3B17019A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81" w:type="dxa"/>
            <w:tcBorders>
              <w:right w:val="single" w:sz="12" w:space="0" w:color="F4B083" w:themeColor="accent2" w:themeTint="99"/>
            </w:tcBorders>
          </w:tcPr>
          <w:p w14:paraId="621AAC15" w14:textId="4DA17AD5" w:rsidR="00A52801" w:rsidRDefault="00A52801" w:rsidP="00A52801"/>
        </w:tc>
        <w:tc>
          <w:tcPr>
            <w:tcW w:w="284" w:type="dxa"/>
            <w:tcBorders>
              <w:left w:val="single" w:sz="12" w:space="0" w:color="F4B083" w:themeColor="accent2" w:themeTint="99"/>
            </w:tcBorders>
          </w:tcPr>
          <w:p w14:paraId="34487A58" w14:textId="5998B4AD" w:rsidR="00A52801" w:rsidRDefault="000D7E9C" w:rsidP="00A52801">
            <w:r w:rsidRPr="00ED441E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5F0BDE" wp14:editId="03A5771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-3595370</wp:posOffset>
                      </wp:positionV>
                      <wp:extent cx="0" cy="10067925"/>
                      <wp:effectExtent l="0" t="0" r="38100" b="9525"/>
                      <wp:wrapNone/>
                      <wp:docPr id="160682196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067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72337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4pt,-283.1pt" to="-5.4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GnS&#10;px7eAAAADQEAAA8AAAAAAAAAAAAAAAAAMAQAAGRycy9kb3ducmV2LnhtbFBLBQYAAAAABAAEAPMA&#10;AAA7BQAAAAA=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69" w:type="dxa"/>
            <w:gridSpan w:val="2"/>
          </w:tcPr>
          <w:p w14:paraId="0B2ED5FD" w14:textId="2DC42A54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08A8976D" w14:textId="6DA53884" w:rsidR="001251EA" w:rsidRDefault="001251EA" w:rsidP="001251EA">
            <w:pPr>
              <w:spacing w:after="120"/>
            </w:pPr>
            <w:r w:rsidRPr="001251EA">
              <w:t xml:space="preserve">- </w:t>
            </w:r>
            <w:r w:rsidR="00FC0C8E">
              <w:t xml:space="preserve">Developed </w:t>
            </w:r>
            <w:r w:rsidR="008B5A75">
              <w:t>award-winning</w:t>
            </w:r>
            <w:r w:rsidR="00FC0C8E">
              <w:t xml:space="preserve"> websites for brands</w:t>
            </w:r>
            <w:r w:rsidRPr="001251EA">
              <w:t xml:space="preserve"> </w:t>
            </w:r>
            <w:r w:rsidR="008B5A75">
              <w:t>such as</w:t>
            </w:r>
            <w:r w:rsidRPr="001251EA">
              <w:t xml:space="preserve"> HBL, PSX, Jazz, MCB, Faysal Bank, Martin Dow, EBM, </w:t>
            </w:r>
            <w:proofErr w:type="spellStart"/>
            <w:r w:rsidRPr="001251EA">
              <w:t>MyCashdfs</w:t>
            </w:r>
            <w:proofErr w:type="spellEnd"/>
            <w:r w:rsidRPr="001251EA">
              <w:t xml:space="preserve"> (West</w:t>
            </w:r>
            <w:r w:rsidR="00FD7C3F">
              <w:t xml:space="preserve"> I</w:t>
            </w:r>
            <w:r w:rsidRPr="001251EA">
              <w:t>ndies) and QLM (Qatar) website development.</w:t>
            </w:r>
            <w:r w:rsidR="000D2895">
              <w:t xml:space="preserve"> Engaged with clients to plan and optimize site issues and queries.</w:t>
            </w:r>
          </w:p>
          <w:p w14:paraId="46C5E98B" w14:textId="2E083D64" w:rsidR="001251EA" w:rsidRDefault="001251EA" w:rsidP="001251EA">
            <w:pPr>
              <w:spacing w:after="120"/>
            </w:pPr>
            <w:r w:rsidRPr="001251EA">
              <w:t xml:space="preserve">- Developed UI/UX of </w:t>
            </w:r>
            <w:proofErr w:type="spellStart"/>
            <w:r w:rsidRPr="001251EA">
              <w:t>iamHBL</w:t>
            </w:r>
            <w:proofErr w:type="spellEnd"/>
            <w:r w:rsidRPr="001251EA">
              <w:t xml:space="preserve"> portal for the HBL and reimbursement portal for Symmetry Digital based on PHP, MySQL, jQuery, AJAX, JavaScript.</w:t>
            </w:r>
          </w:p>
          <w:p w14:paraId="4E002B53" w14:textId="720560FF" w:rsidR="00837D80" w:rsidRPr="00874106" w:rsidRDefault="00837D80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>F</w:t>
            </w:r>
            <w:r w:rsidR="00DD0A7F">
              <w:rPr>
                <w:b/>
                <w:bCs/>
                <w:color w:val="3B3838" w:themeColor="background2" w:themeShade="40"/>
              </w:rPr>
              <w:t>ull Stack</w:t>
            </w:r>
            <w:r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085A530" w14:textId="3D555232" w:rsidR="00837D80" w:rsidRDefault="00837D80" w:rsidP="00837D80">
            <w:pPr>
              <w:spacing w:after="120"/>
            </w:pPr>
            <w:r w:rsidRPr="00837D80">
              <w:t>- Developed UI/UX of websites for international clients</w:t>
            </w:r>
            <w:r w:rsidR="004A6A97">
              <w:t>.</w:t>
            </w:r>
          </w:p>
          <w:p w14:paraId="7AABB4C6" w14:textId="30083783" w:rsidR="00837D80" w:rsidRDefault="00837D80" w:rsidP="00837D80">
            <w:pPr>
              <w:spacing w:after="120"/>
            </w:pPr>
            <w:r>
              <w:t>- Solve complex problems in the code of the website.</w:t>
            </w:r>
          </w:p>
          <w:p w14:paraId="48FFDDEF" w14:textId="1AF1EEB8" w:rsidR="004A6A97" w:rsidRDefault="00837D80" w:rsidP="00C003A0">
            <w:r>
              <w:t>- Hosted website on international servers.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358306EB" w14:textId="77777777" w:rsidR="00241843" w:rsidRDefault="00146803" w:rsidP="00B85D15">
            <w:pPr>
              <w:pStyle w:val="Heading3"/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EAD27E7" w14:textId="77777777" w:rsidR="00241843" w:rsidRPr="00FD7C3F" w:rsidRDefault="00241843" w:rsidP="00241843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D46A11" wp14:editId="19F5EA0A">
                      <wp:extent cx="3941064" cy="0"/>
                      <wp:effectExtent l="0" t="0" r="0" b="0"/>
                      <wp:docPr id="126933075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2B051B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3E0D482" w14:textId="0043C2D8" w:rsidR="00241843" w:rsidRPr="00C003A0" w:rsidRDefault="00241843" w:rsidP="00241843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Portfolio</w:t>
            </w:r>
          </w:p>
          <w:p w14:paraId="5DE93836" w14:textId="71EDA1F4" w:rsidR="00B85D15" w:rsidRPr="00B85D15" w:rsidRDefault="00241843" w:rsidP="00241843">
            <w:pPr>
              <w:pStyle w:val="Heading3"/>
              <w:rPr>
                <w:color w:val="767171" w:themeColor="background2" w:themeShade="80"/>
              </w:rPr>
            </w:pPr>
            <w:r w:rsidRPr="00241843">
              <w:rPr>
                <w:color w:val="3B3838" w:themeColor="background2" w:themeShade="40"/>
              </w:rPr>
              <w:t>https://drive.google.com/drive/folders/1aks0vBXgI5a6NtQs5oi7WLPIkKCkIHVV</w:t>
            </w:r>
          </w:p>
        </w:tc>
      </w:tr>
    </w:tbl>
    <w:p w14:paraId="435EB7DC" w14:textId="77777777" w:rsidR="00A438FB" w:rsidRDefault="00A438FB"/>
    <w:sectPr w:rsidR="00A438FB" w:rsidSect="001251EA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7FE30" w14:textId="77777777" w:rsidR="00FC3729" w:rsidRDefault="00FC3729" w:rsidP="00A438FB">
      <w:r>
        <w:separator/>
      </w:r>
    </w:p>
  </w:endnote>
  <w:endnote w:type="continuationSeparator" w:id="0">
    <w:p w14:paraId="073DC15C" w14:textId="77777777" w:rsidR="00FC3729" w:rsidRDefault="00FC3729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07C0A" w14:textId="77777777" w:rsidR="00FC3729" w:rsidRDefault="00FC3729" w:rsidP="00A438FB">
      <w:r>
        <w:separator/>
      </w:r>
    </w:p>
  </w:footnote>
  <w:footnote w:type="continuationSeparator" w:id="0">
    <w:p w14:paraId="3D8350B7" w14:textId="77777777" w:rsidR="00FC3729" w:rsidRDefault="00FC3729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32D1E"/>
    <w:rsid w:val="000D2895"/>
    <w:rsid w:val="000D7E9C"/>
    <w:rsid w:val="000E0F4F"/>
    <w:rsid w:val="000E401C"/>
    <w:rsid w:val="000E61D3"/>
    <w:rsid w:val="001053D8"/>
    <w:rsid w:val="001251EA"/>
    <w:rsid w:val="00127260"/>
    <w:rsid w:val="00132439"/>
    <w:rsid w:val="00133128"/>
    <w:rsid w:val="001342AB"/>
    <w:rsid w:val="001378A4"/>
    <w:rsid w:val="00145126"/>
    <w:rsid w:val="00146803"/>
    <w:rsid w:val="001E4E91"/>
    <w:rsid w:val="001E7EBD"/>
    <w:rsid w:val="00241843"/>
    <w:rsid w:val="00254993"/>
    <w:rsid w:val="00275F9D"/>
    <w:rsid w:val="002A476E"/>
    <w:rsid w:val="002C25B8"/>
    <w:rsid w:val="002E0B30"/>
    <w:rsid w:val="00324507"/>
    <w:rsid w:val="00341E79"/>
    <w:rsid w:val="003726CA"/>
    <w:rsid w:val="003E0122"/>
    <w:rsid w:val="003F324E"/>
    <w:rsid w:val="003F5F05"/>
    <w:rsid w:val="00473644"/>
    <w:rsid w:val="004869DC"/>
    <w:rsid w:val="004A38D7"/>
    <w:rsid w:val="004A6A97"/>
    <w:rsid w:val="004E01BE"/>
    <w:rsid w:val="004F217D"/>
    <w:rsid w:val="005041D5"/>
    <w:rsid w:val="00512499"/>
    <w:rsid w:val="00542DCA"/>
    <w:rsid w:val="00572ADD"/>
    <w:rsid w:val="0058338B"/>
    <w:rsid w:val="00597F2E"/>
    <w:rsid w:val="005B6A9D"/>
    <w:rsid w:val="005C32AD"/>
    <w:rsid w:val="005E380B"/>
    <w:rsid w:val="005E6440"/>
    <w:rsid w:val="0060352F"/>
    <w:rsid w:val="00623F2E"/>
    <w:rsid w:val="00670098"/>
    <w:rsid w:val="00676A45"/>
    <w:rsid w:val="00676A61"/>
    <w:rsid w:val="0068661D"/>
    <w:rsid w:val="0069332F"/>
    <w:rsid w:val="0069476D"/>
    <w:rsid w:val="006A18AD"/>
    <w:rsid w:val="006C769F"/>
    <w:rsid w:val="00712F0B"/>
    <w:rsid w:val="00746127"/>
    <w:rsid w:val="007977BD"/>
    <w:rsid w:val="007A248A"/>
    <w:rsid w:val="007A3CC7"/>
    <w:rsid w:val="007A5BEC"/>
    <w:rsid w:val="007C447B"/>
    <w:rsid w:val="007E23D6"/>
    <w:rsid w:val="007E52AF"/>
    <w:rsid w:val="007F4863"/>
    <w:rsid w:val="00802B08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70964"/>
    <w:rsid w:val="00A053AC"/>
    <w:rsid w:val="00A14E9F"/>
    <w:rsid w:val="00A3679F"/>
    <w:rsid w:val="00A438FB"/>
    <w:rsid w:val="00A47395"/>
    <w:rsid w:val="00A51153"/>
    <w:rsid w:val="00A52801"/>
    <w:rsid w:val="00A626D2"/>
    <w:rsid w:val="00A667E4"/>
    <w:rsid w:val="00AB2BCB"/>
    <w:rsid w:val="00AF7C92"/>
    <w:rsid w:val="00B12107"/>
    <w:rsid w:val="00B51E22"/>
    <w:rsid w:val="00B54727"/>
    <w:rsid w:val="00B56501"/>
    <w:rsid w:val="00B60727"/>
    <w:rsid w:val="00B74A30"/>
    <w:rsid w:val="00B85D15"/>
    <w:rsid w:val="00BB6871"/>
    <w:rsid w:val="00C003A0"/>
    <w:rsid w:val="00C00C0E"/>
    <w:rsid w:val="00C2569F"/>
    <w:rsid w:val="00C459CD"/>
    <w:rsid w:val="00C55679"/>
    <w:rsid w:val="00C57E62"/>
    <w:rsid w:val="00CD6E82"/>
    <w:rsid w:val="00CF4A3F"/>
    <w:rsid w:val="00D21E35"/>
    <w:rsid w:val="00DB7617"/>
    <w:rsid w:val="00DD0A7F"/>
    <w:rsid w:val="00DE159C"/>
    <w:rsid w:val="00DE499C"/>
    <w:rsid w:val="00E37ADD"/>
    <w:rsid w:val="00E44A7D"/>
    <w:rsid w:val="00E74202"/>
    <w:rsid w:val="00E95E06"/>
    <w:rsid w:val="00ED441E"/>
    <w:rsid w:val="00EE75DF"/>
    <w:rsid w:val="00F46C24"/>
    <w:rsid w:val="00F65859"/>
    <w:rsid w:val="00F91DF4"/>
    <w:rsid w:val="00FB493B"/>
    <w:rsid w:val="00FB5CF6"/>
    <w:rsid w:val="00FC0C8E"/>
    <w:rsid w:val="00FC3729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43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huzaifaakram2000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2023-12-14T08:51:00Z</dcterms:created>
  <dcterms:modified xsi:type="dcterms:W3CDTF">2024-08-01T10:28:00Z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