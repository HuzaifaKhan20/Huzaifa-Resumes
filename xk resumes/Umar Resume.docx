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341A3" w14:textId="4197A49E" w:rsidR="00F65859" w:rsidRDefault="00A053AC">
      <w:r w:rsidRPr="00ED441E">
        <w:rPr>
          <w:noProof/>
          <w:color w:val="767171" w:themeColor="background2" w:themeShade="80"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5F0BDE" wp14:editId="7C5C768D">
                <wp:simplePos x="0" y="0"/>
                <wp:positionH relativeFrom="column">
                  <wp:posOffset>2257425</wp:posOffset>
                </wp:positionH>
                <wp:positionV relativeFrom="paragraph">
                  <wp:posOffset>-365761</wp:posOffset>
                </wp:positionV>
                <wp:extent cx="0" cy="10067925"/>
                <wp:effectExtent l="0" t="0" r="38100" b="9525"/>
                <wp:wrapNone/>
                <wp:docPr id="16068219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67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BDCBE" id="Straight Connector 1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75pt,-28.8pt" to="177.75pt,7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" strokecolor="#747070 [1614]" strokeweight="1.5pt">
                <v:stroke joinstyle="miter"/>
              </v:line>
            </w:pict>
          </mc:Fallback>
        </mc:AlternateContent>
      </w:r>
      <w:r w:rsidR="00254993" w:rsidRPr="00AF7C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 wp14:anchorId="23C05980" wp14:editId="095B67FC">
                <wp:simplePos x="0" y="0"/>
                <wp:positionH relativeFrom="page">
                  <wp:align>left</wp:align>
                </wp:positionH>
                <wp:positionV relativeFrom="paragraph">
                  <wp:posOffset>-594360</wp:posOffset>
                </wp:positionV>
                <wp:extent cx="2705100" cy="10392410"/>
                <wp:effectExtent l="0" t="0" r="19050" b="27940"/>
                <wp:wrapNone/>
                <wp:docPr id="61257100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03924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3798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FD115" id="Rectangle 1" o:spid="_x0000_s1026" style="position:absolute;margin-left:0;margin-top:-46.8pt;width:213pt;height:818.3pt;z-index:-251633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" fillcolor="#e7e6e6 [3214]" strokecolor="#747070 [1614]" strokeweight="1pt">
                <v:fill opacity="15677f"/>
                <w10:wrap anchorx="page"/>
                <w10:anchorlock/>
              </v:rect>
            </w:pict>
          </mc:Fallback>
        </mc:AlternateContent>
      </w:r>
    </w:p>
    <w:tbl>
      <w:tblPr>
        <w:tblW w:w="6052" w:type="pct"/>
        <w:tblLook w:val="0600" w:firstRow="0" w:lastRow="0" w:firstColumn="0" w:lastColumn="0" w:noHBand="1" w:noVBand="1"/>
      </w:tblPr>
      <w:tblGrid>
        <w:gridCol w:w="3265"/>
        <w:gridCol w:w="290"/>
        <w:gridCol w:w="287"/>
        <w:gridCol w:w="6911"/>
        <w:gridCol w:w="53"/>
        <w:gridCol w:w="2266"/>
      </w:tblGrid>
      <w:tr w:rsidR="00E37ADD" w14:paraId="53CEEFA0" w14:textId="77777777" w:rsidTr="008B73C0">
        <w:trPr>
          <w:trHeight w:val="1521"/>
        </w:trPr>
        <w:tc>
          <w:tcPr>
            <w:tcW w:w="3265" w:type="dxa"/>
          </w:tcPr>
          <w:p w14:paraId="353B72BA" w14:textId="6DD79808" w:rsidR="008B73C0" w:rsidRPr="00C003A0" w:rsidRDefault="00790AB8" w:rsidP="00CF4A3F">
            <w:pPr>
              <w:pStyle w:val="Title"/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</w:pPr>
            <w:r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M.Umar</w:t>
            </w:r>
            <w:r w:rsidR="001B2D1D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 xml:space="preserve"> </w:t>
            </w:r>
            <w:r w:rsidR="00A14E9F"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Khan</w:t>
            </w:r>
          </w:p>
          <w:p w14:paraId="4189D944" w14:textId="562A9231" w:rsidR="00A053AC" w:rsidRPr="00C003A0" w:rsidRDefault="00701D56" w:rsidP="0001561F">
            <w:pPr>
              <w:pStyle w:val="Subtitle"/>
              <w:spacing w:before="200" w:after="80" w:line="276" w:lineRule="auto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>Front End</w:t>
            </w:r>
            <w:r w:rsidR="008B73C0" w:rsidRPr="00C003A0"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 xml:space="preserve"> Developer</w:t>
            </w:r>
          </w:p>
        </w:tc>
        <w:tc>
          <w:tcPr>
            <w:tcW w:w="577" w:type="dxa"/>
            <w:gridSpan w:val="2"/>
          </w:tcPr>
          <w:p w14:paraId="6060D161" w14:textId="77777777" w:rsidR="00A053AC" w:rsidRPr="0060352F" w:rsidRDefault="00A053AC" w:rsidP="00254993"/>
        </w:tc>
        <w:tc>
          <w:tcPr>
            <w:tcW w:w="6911" w:type="dxa"/>
          </w:tcPr>
          <w:p w14:paraId="0469F2C4" w14:textId="6F92EB85" w:rsidR="00A053AC" w:rsidRPr="001E4E91" w:rsidRDefault="00A053AC" w:rsidP="00A053AC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1E4E91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Summary</w:t>
            </w:r>
          </w:p>
          <w:p w14:paraId="237CBB71" w14:textId="3FC07E35" w:rsidR="00A52801" w:rsidRPr="0060352F" w:rsidRDefault="00C55846" w:rsidP="00C55846">
            <w:r>
              <w:t>To secure a challenging role that leverages my development, problem-solving and teamwork skills, while providing opportunities for professional growth. Seeking to contribute to organizational success through strong communication and collaboration.</w:t>
            </w:r>
            <w:r w:rsidR="00A52801"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7CD2F0A" wp14:editId="0C343C58">
                      <wp:extent cx="3941064" cy="0"/>
                      <wp:effectExtent l="0" t="0" r="0" b="0"/>
                      <wp:docPr id="25412018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4176D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319" w:type="dxa"/>
            <w:gridSpan w:val="2"/>
          </w:tcPr>
          <w:p w14:paraId="032F9760" w14:textId="77777777" w:rsidR="00A053AC" w:rsidRPr="0060352F" w:rsidRDefault="00A053AC" w:rsidP="00254993"/>
        </w:tc>
      </w:tr>
      <w:tr w:rsidR="00E37ADD" w14:paraId="028B85FF" w14:textId="77777777" w:rsidTr="00C003A0">
        <w:trPr>
          <w:gridAfter w:val="1"/>
          <w:wAfter w:w="2266" w:type="dxa"/>
          <w:trHeight w:val="2619"/>
        </w:trPr>
        <w:tc>
          <w:tcPr>
            <w:tcW w:w="3842" w:type="dxa"/>
            <w:gridSpan w:val="3"/>
          </w:tcPr>
          <w:p w14:paraId="34D8DB34" w14:textId="6225D713" w:rsidR="00E37ADD" w:rsidRPr="00E44A7D" w:rsidRDefault="00E37ADD" w:rsidP="00E37ADD">
            <w:pPr>
              <w:rPr>
                <w:color w:val="767171" w:themeColor="background2" w:themeShade="80"/>
              </w:rPr>
            </w:pPr>
            <w:r w:rsidRPr="00E44A7D">
              <w:rPr>
                <w:noProof/>
                <w:color w:val="767171" w:themeColor="background2" w:themeShade="80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E8F221" wp14:editId="2C27D0D7">
                      <wp:extent cx="1828800" cy="0"/>
                      <wp:effectExtent l="0" t="0" r="0" b="0"/>
                      <wp:docPr id="760307495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5E832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6BFBAE" w14:textId="77777777" w:rsidR="00E37ADD" w:rsidRPr="00E37ADD" w:rsidRDefault="00E37ADD" w:rsidP="00E37ADD"/>
          <w:p w14:paraId="3DA5FD41" w14:textId="6B6D025E" w:rsidR="00E37ADD" w:rsidRPr="00FF5B9B" w:rsidRDefault="00E37ADD" w:rsidP="00E37ADD">
            <w:pPr>
              <w:spacing w:after="100"/>
              <w:rPr>
                <w:sz w:val="20"/>
                <w:szCs w:val="20"/>
              </w:rPr>
            </w:pPr>
            <w:r w:rsidRPr="00FF5B9B">
              <w:rPr>
                <w:b/>
                <w:bCs/>
                <w:color w:val="3B3838" w:themeColor="background2" w:themeShade="40"/>
                <w:sz w:val="20"/>
                <w:szCs w:val="20"/>
              </w:rPr>
              <w:t>Cell:</w:t>
            </w:r>
            <w:r w:rsidRPr="00FF5B9B">
              <w:rPr>
                <w:color w:val="3B3838" w:themeColor="background2" w:themeShade="40"/>
                <w:sz w:val="20"/>
                <w:szCs w:val="20"/>
              </w:rPr>
              <w:t xml:space="preserve"> </w:t>
            </w:r>
            <w:r w:rsidR="00790AB8" w:rsidRPr="00FF5B9B">
              <w:rPr>
                <w:color w:val="000000" w:themeColor="text1" w:themeShade="80"/>
                <w:sz w:val="20"/>
                <w:szCs w:val="20"/>
              </w:rPr>
              <w:t>+923172381919</w:t>
            </w:r>
          </w:p>
          <w:p w14:paraId="23F1888C" w14:textId="3C49CC0E" w:rsidR="00E37ADD" w:rsidRPr="00FF5B9B" w:rsidRDefault="00E37ADD" w:rsidP="00E37ADD">
            <w:pPr>
              <w:spacing w:after="100"/>
              <w:rPr>
                <w:sz w:val="20"/>
                <w:szCs w:val="20"/>
              </w:rPr>
            </w:pPr>
            <w:r w:rsidRPr="00FF5B9B">
              <w:rPr>
                <w:b/>
                <w:bCs/>
                <w:color w:val="3B3838" w:themeColor="background2" w:themeShade="40"/>
                <w:sz w:val="20"/>
                <w:szCs w:val="20"/>
              </w:rPr>
              <w:t xml:space="preserve">Mail: </w:t>
            </w:r>
            <w:r w:rsidR="00790AB8" w:rsidRPr="00FF5B9B">
              <w:rPr>
                <w:sz w:val="20"/>
                <w:szCs w:val="20"/>
              </w:rPr>
              <w:t>muhammadumarkhan72@gmail.com</w:t>
            </w:r>
          </w:p>
          <w:p w14:paraId="4500A286" w14:textId="2E595EA9" w:rsidR="008B73C0" w:rsidRPr="00FF5B9B" w:rsidRDefault="00E37ADD" w:rsidP="00FC0C8E">
            <w:pPr>
              <w:spacing w:after="100"/>
              <w:rPr>
                <w:sz w:val="20"/>
                <w:szCs w:val="20"/>
              </w:rPr>
            </w:pPr>
            <w:r w:rsidRPr="00FF5B9B">
              <w:rPr>
                <w:b/>
                <w:bCs/>
                <w:color w:val="3B3838" w:themeColor="background2" w:themeShade="40"/>
                <w:sz w:val="20"/>
                <w:szCs w:val="20"/>
              </w:rPr>
              <w:t>CNIC:</w:t>
            </w:r>
            <w:r w:rsidRPr="00FF5B9B">
              <w:rPr>
                <w:color w:val="3B3838" w:themeColor="background2" w:themeShade="40"/>
                <w:sz w:val="20"/>
                <w:szCs w:val="20"/>
              </w:rPr>
              <w:t xml:space="preserve"> </w:t>
            </w:r>
            <w:r w:rsidR="00584507" w:rsidRPr="00584507">
              <w:rPr>
                <w:sz w:val="20"/>
                <w:szCs w:val="20"/>
              </w:rPr>
              <w:t>422</w:t>
            </w:r>
            <w:r w:rsidR="00584507">
              <w:rPr>
                <w:sz w:val="20"/>
                <w:szCs w:val="20"/>
              </w:rPr>
              <w:t>0</w:t>
            </w:r>
            <w:r w:rsidR="00584507" w:rsidRPr="00584507">
              <w:rPr>
                <w:sz w:val="20"/>
                <w:szCs w:val="20"/>
              </w:rPr>
              <w:t>1-246277</w:t>
            </w:r>
            <w:r w:rsidR="00584507">
              <w:rPr>
                <w:sz w:val="20"/>
                <w:szCs w:val="20"/>
              </w:rPr>
              <w:t>7</w:t>
            </w:r>
            <w:r w:rsidR="00584507" w:rsidRPr="00584507">
              <w:rPr>
                <w:sz w:val="20"/>
                <w:szCs w:val="20"/>
              </w:rPr>
              <w:t>-1</w:t>
            </w:r>
          </w:p>
          <w:p w14:paraId="6FE714FC" w14:textId="7B7A815D" w:rsidR="008B73C0" w:rsidRDefault="00FC0C8E" w:rsidP="00E37ADD">
            <w:pPr>
              <w:spacing w:after="160"/>
            </w:pPr>
            <w:r w:rsidRPr="00FF5B9B">
              <w:rPr>
                <w:b/>
                <w:bCs/>
                <w:color w:val="3B3838" w:themeColor="background2" w:themeShade="40"/>
                <w:sz w:val="20"/>
                <w:szCs w:val="20"/>
              </w:rPr>
              <w:t>Address</w:t>
            </w:r>
            <w:r w:rsidRPr="00FF5B9B">
              <w:rPr>
                <w:color w:val="3B3838" w:themeColor="background2" w:themeShade="40"/>
                <w:sz w:val="20"/>
                <w:szCs w:val="20"/>
              </w:rPr>
              <w:t xml:space="preserve">: </w:t>
            </w:r>
            <w:r w:rsidRPr="00FF5B9B">
              <w:rPr>
                <w:sz w:val="20"/>
                <w:szCs w:val="20"/>
              </w:rPr>
              <w:t>Karachi, 75160, Pakistan</w:t>
            </w:r>
          </w:p>
          <w:p w14:paraId="44CBBE58" w14:textId="5CB9F909" w:rsidR="002213A4" w:rsidRPr="00E37ADD" w:rsidRDefault="00E37ADD" w:rsidP="002213A4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561B5F7" wp14:editId="081D761E">
                      <wp:extent cx="1828800" cy="0"/>
                      <wp:effectExtent l="0" t="0" r="0" b="0"/>
                      <wp:docPr id="1819115336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366A6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6964" w:type="dxa"/>
            <w:gridSpan w:val="2"/>
          </w:tcPr>
          <w:p w14:paraId="05A23F99" w14:textId="6F4C1F6D" w:rsidR="00A14E9F" w:rsidRPr="00C003A0" w:rsidRDefault="00A14E9F" w:rsidP="004A6A97">
            <w:pPr>
              <w:spacing w:before="200"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Education</w:t>
            </w:r>
          </w:p>
          <w:p w14:paraId="2DA08EAB" w14:textId="551E17F8" w:rsidR="00A14E9F" w:rsidRDefault="00A14E9F" w:rsidP="001251EA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>H.S.C (</w:t>
            </w:r>
            <w:r w:rsidR="00421F38" w:rsidRPr="00874106">
              <w:rPr>
                <w:b/>
                <w:bCs/>
                <w:color w:val="3B3838" w:themeColor="background2" w:themeShade="40"/>
              </w:rPr>
              <w:t>Computer Science</w:t>
            </w:r>
            <w:r w:rsidRPr="00874106">
              <w:rPr>
                <w:b/>
                <w:bCs/>
                <w:color w:val="3B3838" w:themeColor="background2" w:themeShade="40"/>
              </w:rPr>
              <w:t xml:space="preserve">), BIEK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June 20</w:t>
            </w:r>
            <w:r w:rsidR="00421F38">
              <w:rPr>
                <w:color w:val="767171" w:themeColor="background2" w:themeShade="80"/>
                <w:sz w:val="20"/>
                <w:szCs w:val="22"/>
              </w:rPr>
              <w:t>2</w:t>
            </w:r>
            <w:r w:rsidR="00E327AC">
              <w:rPr>
                <w:color w:val="767171" w:themeColor="background2" w:themeShade="80"/>
                <w:sz w:val="20"/>
                <w:szCs w:val="22"/>
              </w:rPr>
              <w:t>3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 xml:space="preserve"> - </w:t>
            </w:r>
            <w:r w:rsidR="00421F38">
              <w:rPr>
                <w:color w:val="767171" w:themeColor="background2" w:themeShade="80"/>
                <w:sz w:val="20"/>
                <w:szCs w:val="22"/>
              </w:rPr>
              <w:t>Present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75098660" w14:textId="0974F92E" w:rsidR="00B77589" w:rsidRDefault="00A14E9F" w:rsidP="00C003A0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>S.S.C (</w:t>
            </w:r>
            <w:r w:rsidR="00B77589">
              <w:rPr>
                <w:b/>
                <w:bCs/>
                <w:color w:val="3B3838" w:themeColor="background2" w:themeShade="40"/>
              </w:rPr>
              <w:t>Science</w:t>
            </w:r>
            <w:r w:rsidRPr="00874106">
              <w:rPr>
                <w:b/>
                <w:bCs/>
                <w:color w:val="3B3838" w:themeColor="background2" w:themeShade="40"/>
              </w:rPr>
              <w:t xml:space="preserve">), BSEK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March 20</w:t>
            </w:r>
            <w:r w:rsidR="00421F38">
              <w:rPr>
                <w:color w:val="767171" w:themeColor="background2" w:themeShade="80"/>
                <w:sz w:val="20"/>
                <w:szCs w:val="22"/>
              </w:rPr>
              <w:t>21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 xml:space="preserve"> - April 20</w:t>
            </w:r>
            <w:r w:rsidR="00421F38">
              <w:rPr>
                <w:color w:val="767171" w:themeColor="background2" w:themeShade="80"/>
                <w:sz w:val="20"/>
                <w:szCs w:val="22"/>
              </w:rPr>
              <w:t>23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76F0C947" w14:textId="77777777" w:rsidR="00C978FB" w:rsidRPr="004A6A97" w:rsidRDefault="00C978FB" w:rsidP="00C003A0">
            <w:pPr>
              <w:spacing w:after="120"/>
              <w:rPr>
                <w:color w:val="767171" w:themeColor="background2" w:themeShade="80"/>
              </w:rPr>
            </w:pPr>
          </w:p>
          <w:p w14:paraId="5752120E" w14:textId="01C21EB2" w:rsidR="00A14E9F" w:rsidRPr="001251EA" w:rsidRDefault="00A14E9F" w:rsidP="00A52801">
            <w:pPr>
              <w:rPr>
                <w:b/>
                <w:bCs/>
              </w:rPr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F2055BA" wp14:editId="121856B0">
                      <wp:extent cx="3941064" cy="0"/>
                      <wp:effectExtent l="0" t="0" r="0" b="0"/>
                      <wp:docPr id="207149986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1E7921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E37ADD" w14:paraId="571E603C" w14:textId="77777777" w:rsidTr="008B73C0">
        <w:trPr>
          <w:gridAfter w:val="1"/>
          <w:wAfter w:w="2266" w:type="dxa"/>
          <w:trHeight w:val="8631"/>
        </w:trPr>
        <w:tc>
          <w:tcPr>
            <w:tcW w:w="3265" w:type="dxa"/>
          </w:tcPr>
          <w:p w14:paraId="58AAA318" w14:textId="7D69036E" w:rsidR="002213A4" w:rsidRPr="00AF51A8" w:rsidRDefault="00AF51A8" w:rsidP="002213A4">
            <w:pPr>
              <w:spacing w:before="100" w:beforeAutospacing="1" w:after="240"/>
              <w:rPr>
                <w:color w:val="auto"/>
                <w:sz w:val="20"/>
                <w:szCs w:val="22"/>
              </w:rPr>
            </w:pPr>
            <w:r>
              <w:rPr>
                <w:b/>
                <w:bCs/>
                <w:color w:val="3B3838" w:themeColor="background2" w:themeShade="40"/>
                <w:sz w:val="20"/>
                <w:szCs w:val="22"/>
              </w:rPr>
              <w:t>Portfolio</w:t>
            </w:r>
            <w:r w:rsidR="002213A4" w:rsidRPr="00AF51A8">
              <w:rPr>
                <w:b/>
                <w:bCs/>
                <w:color w:val="3B3838" w:themeColor="background2" w:themeShade="40"/>
                <w:sz w:val="20"/>
                <w:szCs w:val="22"/>
              </w:rPr>
              <w:t xml:space="preserve"> Link</w:t>
            </w:r>
            <w:r w:rsidR="002213A4" w:rsidRPr="00AF51A8">
              <w:rPr>
                <w:color w:val="3B3838" w:themeColor="background2" w:themeShade="40"/>
                <w:sz w:val="20"/>
                <w:szCs w:val="22"/>
              </w:rPr>
              <w:t xml:space="preserve">: </w:t>
            </w:r>
            <w:hyperlink r:id="rId10" w:history="1">
              <w:r w:rsidR="00091F90">
                <w:rPr>
                  <w:rStyle w:val="Hyperlink"/>
                  <w:color w:val="000000" w:themeColor="text1"/>
                  <w:sz w:val="20"/>
                  <w:szCs w:val="22"/>
                </w:rPr>
                <w:t>https://dev-umar-portfolio.pantheonsite.io</w:t>
              </w:r>
            </w:hyperlink>
          </w:p>
          <w:p w14:paraId="639C036C" w14:textId="733C28B0" w:rsidR="002213A4" w:rsidRDefault="002213A4" w:rsidP="002213A4">
            <w:pPr>
              <w:spacing w:after="16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5F1DBB3" wp14:editId="0A86544C">
                      <wp:extent cx="1828800" cy="0"/>
                      <wp:effectExtent l="0" t="0" r="0" b="0"/>
                      <wp:docPr id="1671796075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D30082A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66A925" w14:textId="6AF47B41" w:rsidR="00A52801" w:rsidRPr="00C003A0" w:rsidRDefault="00A52801" w:rsidP="00A52801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Skills</w:t>
            </w:r>
          </w:p>
          <w:p w14:paraId="0CEA46C9" w14:textId="77777777" w:rsidR="00A52801" w:rsidRDefault="00A52801" w:rsidP="00A52801">
            <w:pPr>
              <w:spacing w:after="100"/>
              <w:rPr>
                <w:rFonts w:asciiTheme="majorHAnsi" w:hAnsiTheme="majorHAnsi"/>
                <w:b/>
                <w:bCs/>
              </w:rPr>
            </w:pPr>
          </w:p>
          <w:p w14:paraId="0C439AA9" w14:textId="0D324DAE" w:rsidR="005E380B" w:rsidRPr="00A56917" w:rsidRDefault="00421F38" w:rsidP="00A56917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HTML 5</w:t>
            </w:r>
          </w:p>
          <w:p w14:paraId="0957A817" w14:textId="5980039B" w:rsidR="00A52801" w:rsidRPr="005E380B" w:rsidRDefault="005E380B" w:rsidP="005E380B">
            <w:pPr>
              <w:rPr>
                <w:rFonts w:asciiTheme="majorHAnsi" w:hAnsiTheme="majorHAnsi"/>
                <w:color w:val="767171" w:themeColor="background2" w:themeShade="80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0F36AC1" wp14:editId="40DAD068">
                      <wp:simplePos x="0" y="0"/>
                      <wp:positionH relativeFrom="column">
                        <wp:posOffset>225456</wp:posOffset>
                      </wp:positionH>
                      <wp:positionV relativeFrom="paragraph">
                        <wp:posOffset>24885</wp:posOffset>
                      </wp:positionV>
                      <wp:extent cx="1553460" cy="56952"/>
                      <wp:effectExtent l="0" t="0" r="8890" b="635"/>
                      <wp:wrapNone/>
                      <wp:docPr id="48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1AE354" id="Rectángulo: esquinas redondeadas 12" o:spid="_x0000_s1026" style="position:absolute;margin-left:17.75pt;margin-top:1.95pt;width:122.3pt;height: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7D3C39C" wp14:editId="016ABEF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24765</wp:posOffset>
                      </wp:positionV>
                      <wp:extent cx="1554480" cy="57934"/>
                      <wp:effectExtent l="0" t="0" r="7620" b="0"/>
                      <wp:wrapNone/>
                      <wp:docPr id="49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8889A6" w14:textId="1A5A641A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3C39C" id="Rectángulo: esquinas redondeadas 13" o:spid="_x0000_s1026" style="position:absolute;margin-left:.05pt;margin-top:1.95pt;width:122.4pt;height:4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" fillcolor="#747070 [1614]" stroked="f" strokeweight="1pt">
                      <v:stroke joinstyle="miter"/>
                      <v:textbox>
                        <w:txbxContent>
                          <w:p w14:paraId="6A8889A6" w14:textId="1A5A641A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E6B662B" w14:textId="453FD0AB" w:rsidR="005E380B" w:rsidRPr="00874106" w:rsidRDefault="00421F38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CSS 3</w:t>
            </w:r>
          </w:p>
          <w:p w14:paraId="0CC6D064" w14:textId="73D8B2C9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54D2775" wp14:editId="0BEF9C08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541188463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233C5C" id="Rectángulo: esquinas redondeadas 12" o:spid="_x0000_s1026" style="position:absolute;margin-left:17.7pt;margin-top:.15pt;width:122.3pt;height: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41A14C" wp14:editId="395FF7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371600" cy="57934"/>
                      <wp:effectExtent l="0" t="0" r="0" b="0"/>
                      <wp:wrapNone/>
                      <wp:docPr id="970024636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01BD16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41A14C" id="_x0000_s1027" style="position:absolute;margin-left:0;margin-top:.15pt;width:108pt;height:4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3B01BD16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EF1CFBA" w14:textId="23A7C49E" w:rsidR="00A82DEA" w:rsidRPr="00874106" w:rsidRDefault="00421F38" w:rsidP="00A82DEA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JavaScript</w:t>
            </w:r>
          </w:p>
          <w:p w14:paraId="3D86CDBD" w14:textId="65291449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048C482" wp14:editId="22A76A7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324157384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D74395" id="Rectángulo: esquinas redondeadas 12" o:spid="_x0000_s1026" style="position:absolute;margin-left:17.7pt;margin-top:.15pt;width:122.3pt;height: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AD579E" wp14:editId="54FCB0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280160" cy="57934"/>
                      <wp:effectExtent l="0" t="0" r="0" b="0"/>
                      <wp:wrapNone/>
                      <wp:docPr id="2318717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21FF37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AD579E" id="_x0000_s1028" style="position:absolute;margin-left:0;margin-top:.2pt;width:100.8pt;height: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5721FF37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6D3F99E" w14:textId="41054DD6" w:rsidR="00A56917" w:rsidRPr="00874106" w:rsidRDefault="00A56917" w:rsidP="00A56917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WordPress</w:t>
            </w:r>
          </w:p>
          <w:p w14:paraId="4610F26B" w14:textId="5DF9B87D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9485EEA" wp14:editId="486E1F4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14788486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1C56C3" id="Rectángulo: esquinas redondeadas 12" o:spid="_x0000_s1026" style="position:absolute;margin-left:17.7pt;margin-top:.2pt;width:122.3pt;height: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3B3ED8B" wp14:editId="02D817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</wp:posOffset>
                      </wp:positionV>
                      <wp:extent cx="1463040" cy="57934"/>
                      <wp:effectExtent l="0" t="0" r="3810" b="0"/>
                      <wp:wrapNone/>
                      <wp:docPr id="9238201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B780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3ED8B" id="_x0000_s1029" style="position:absolute;margin-left:0;margin-top:.3pt;width:115.2pt;height:4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" fillcolor="#747070 [1614]" stroked="f" strokeweight="1pt">
                      <v:stroke joinstyle="miter"/>
                      <v:textbox>
                        <w:txbxContent>
                          <w:p w14:paraId="667B780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ACF55EA" w14:textId="3A0E6E5F" w:rsidR="001342AB" w:rsidRPr="00874106" w:rsidRDefault="00974A87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 xml:space="preserve">Figma / </w:t>
            </w:r>
            <w:r w:rsidR="00421F38">
              <w:rPr>
                <w:rFonts w:asciiTheme="majorHAnsi" w:hAnsiTheme="majorHAnsi"/>
                <w:color w:val="3B3838" w:themeColor="background2" w:themeShade="40"/>
              </w:rPr>
              <w:t>Photoshop</w:t>
            </w:r>
          </w:p>
          <w:p w14:paraId="1517F466" w14:textId="6A71E75D" w:rsidR="005E380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EC5CEB3" wp14:editId="759782CA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1950944299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05EF81" id="Rectángulo: esquinas redondeadas 12" o:spid="_x0000_s1026" style="position:absolute;margin-left:17.7pt;margin-top:.15pt;width:122.3pt;height: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0817073" wp14:editId="1C64E8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645920" cy="57934"/>
                      <wp:effectExtent l="0" t="0" r="0" b="0"/>
                      <wp:wrapNone/>
                      <wp:docPr id="1104976308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07B9DB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817073" id="_x0000_s1030" style="position:absolute;margin-left:0;margin-top:.15pt;width:129.6pt;height:4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5307B9DB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F0517F4" w14:textId="643F276B" w:rsidR="00D7155C" w:rsidRPr="00874106" w:rsidRDefault="00974A87" w:rsidP="00D7155C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React</w:t>
            </w:r>
          </w:p>
          <w:p w14:paraId="3F394175" w14:textId="6E8ADC0E" w:rsidR="001342A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36E28C" wp14:editId="599DECD3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05622517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2826B3" id="Rectángulo: esquinas redondeadas 12" o:spid="_x0000_s1026" style="position:absolute;margin-left:17.7pt;margin-top:.2pt;width:122.3pt;height: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A933DEF" wp14:editId="30F55F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463040" cy="57934"/>
                      <wp:effectExtent l="0" t="0" r="3810" b="0"/>
                      <wp:wrapNone/>
                      <wp:docPr id="924403190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9CE7F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33DEF" id="_x0000_s1031" style="position:absolute;margin-left:0;margin-top:.2pt;width:115.2pt;height: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0C9CE7F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BF95E3F" w14:textId="5FE61607" w:rsidR="00D7155C" w:rsidRPr="00874106" w:rsidRDefault="00D7155C" w:rsidP="00D7155C">
            <w:pPr>
              <w:spacing w:before="240" w:after="240"/>
              <w:rPr>
                <w:noProof/>
                <w:color w:val="3B3838" w:themeColor="background2" w:themeShade="40"/>
                <w:lang w:val="en-AU" w:eastAsia="en-AU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Git</w:t>
            </w:r>
          </w:p>
          <w:p w14:paraId="072A1655" w14:textId="13A0499A" w:rsidR="001D2BED" w:rsidRPr="00D7155C" w:rsidRDefault="00D7155C" w:rsidP="00D7155C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0B9CBEB" wp14:editId="22D0E0F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939773135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5D50D7" id="Rectángulo: esquinas redondeadas 12" o:spid="_x0000_s1026" style="position:absolute;margin-left:17.7pt;margin-top:.2pt;width:122.3pt;height: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2545C65" wp14:editId="39696C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463040" cy="57934"/>
                      <wp:effectExtent l="0" t="0" r="3810" b="0"/>
                      <wp:wrapNone/>
                      <wp:docPr id="606838053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02D614" w14:textId="77777777" w:rsidR="00D7155C" w:rsidRDefault="00D7155C" w:rsidP="00D7155C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545C65" id="_x0000_s1032" style="position:absolute;margin-left:0;margin-top:.2pt;width:115.2pt;height:4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0902D614" w14:textId="77777777" w:rsidR="00D7155C" w:rsidRDefault="00D7155C" w:rsidP="00D7155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A9E3316" w14:textId="53C2DC2A" w:rsidR="001D2BED" w:rsidRPr="004A38D7" w:rsidRDefault="001D2BED" w:rsidP="00A52801">
            <w:pPr>
              <w:spacing w:before="300"/>
              <w:rPr>
                <w:rFonts w:asciiTheme="majorHAnsi" w:hAnsiTheme="majorHAnsi"/>
              </w:rPr>
            </w:pPr>
          </w:p>
        </w:tc>
        <w:tc>
          <w:tcPr>
            <w:tcW w:w="290" w:type="dxa"/>
            <w:tcBorders>
              <w:right w:val="single" w:sz="12" w:space="0" w:color="F4B083" w:themeColor="accent2" w:themeTint="99"/>
            </w:tcBorders>
          </w:tcPr>
          <w:p w14:paraId="621AAC15" w14:textId="77777777" w:rsidR="00A52801" w:rsidRDefault="00A52801" w:rsidP="00A52801"/>
        </w:tc>
        <w:tc>
          <w:tcPr>
            <w:tcW w:w="287" w:type="dxa"/>
            <w:tcBorders>
              <w:left w:val="single" w:sz="12" w:space="0" w:color="F4B083" w:themeColor="accent2" w:themeTint="99"/>
            </w:tcBorders>
          </w:tcPr>
          <w:p w14:paraId="34487A58" w14:textId="77777777" w:rsidR="00A52801" w:rsidRDefault="00A52801" w:rsidP="00A52801"/>
        </w:tc>
        <w:tc>
          <w:tcPr>
            <w:tcW w:w="6964" w:type="dxa"/>
            <w:gridSpan w:val="2"/>
          </w:tcPr>
          <w:p w14:paraId="0B2ED5FD" w14:textId="77777777" w:rsidR="001251EA" w:rsidRPr="00C003A0" w:rsidRDefault="001251EA" w:rsidP="003E0122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Work Experience</w:t>
            </w:r>
          </w:p>
          <w:p w14:paraId="4E002B53" w14:textId="1A00F831" w:rsidR="00837D80" w:rsidRPr="00874106" w:rsidRDefault="007C4083" w:rsidP="00837D80">
            <w:pPr>
              <w:spacing w:before="260"/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>F</w:t>
            </w:r>
            <w:r w:rsidR="002E2E59">
              <w:rPr>
                <w:b/>
                <w:bCs/>
                <w:color w:val="3B3838" w:themeColor="background2" w:themeShade="40"/>
              </w:rPr>
              <w:t>rontend Developer</w:t>
            </w:r>
            <w:r w:rsidR="00837D80" w:rsidRPr="00874106">
              <w:rPr>
                <w:b/>
                <w:bCs/>
                <w:color w:val="3B3838" w:themeColor="background2" w:themeShade="40"/>
              </w:rPr>
              <w:t>, Upwork</w:t>
            </w:r>
          </w:p>
          <w:p w14:paraId="21F4715E" w14:textId="4CEAF779" w:rsidR="00837D80" w:rsidRDefault="00837D80" w:rsidP="00837D80">
            <w:pPr>
              <w:spacing w:after="120"/>
              <w:rPr>
                <w:color w:val="767171" w:themeColor="background2" w:themeShade="80"/>
                <w:sz w:val="20"/>
                <w:szCs w:val="22"/>
              </w:rPr>
            </w:pPr>
            <w:r w:rsidRPr="00837D80">
              <w:rPr>
                <w:color w:val="767171" w:themeColor="background2" w:themeShade="80"/>
                <w:sz w:val="20"/>
                <w:szCs w:val="22"/>
              </w:rPr>
              <w:t>February 20</w:t>
            </w:r>
            <w:r w:rsidR="009B22D4">
              <w:rPr>
                <w:color w:val="767171" w:themeColor="background2" w:themeShade="80"/>
                <w:sz w:val="20"/>
                <w:szCs w:val="22"/>
              </w:rPr>
              <w:t>2</w:t>
            </w:r>
            <w:r w:rsidR="00326B02">
              <w:rPr>
                <w:color w:val="767171" w:themeColor="background2" w:themeShade="80"/>
                <w:sz w:val="20"/>
                <w:szCs w:val="22"/>
              </w:rPr>
              <w:t>1</w:t>
            </w: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 </w:t>
            </w:r>
            <w:r>
              <w:rPr>
                <w:color w:val="767171" w:themeColor="background2" w:themeShade="80"/>
                <w:sz w:val="20"/>
                <w:szCs w:val="22"/>
              </w:rPr>
              <w:t>–</w:t>
            </w: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 Present</w:t>
            </w:r>
          </w:p>
          <w:p w14:paraId="6E60C451" w14:textId="30D43B26" w:rsidR="006300CA" w:rsidRDefault="00234153" w:rsidP="006300CA">
            <w:pPr>
              <w:spacing w:after="120"/>
            </w:pPr>
            <w:r w:rsidRPr="00837D80">
              <w:t xml:space="preserve">- </w:t>
            </w:r>
            <w:r w:rsidR="006300CA">
              <w:t xml:space="preserve">Developed </w:t>
            </w:r>
            <w:r w:rsidR="00DB4F98">
              <w:t xml:space="preserve">modern, responsive and attractive </w:t>
            </w:r>
            <w:r w:rsidR="006300CA">
              <w:t>UI/UX of websites for international clients.</w:t>
            </w:r>
          </w:p>
          <w:p w14:paraId="11584520" w14:textId="29A1FC3F" w:rsidR="006300CA" w:rsidRDefault="006300CA" w:rsidP="006300CA">
            <w:pPr>
              <w:spacing w:after="120"/>
            </w:pPr>
            <w:r>
              <w:t>- Developed websites in Elementor and WPbakery.</w:t>
            </w:r>
          </w:p>
          <w:p w14:paraId="2DDE60EF" w14:textId="62457D0D" w:rsidR="00FD7C3F" w:rsidRPr="00FD7C3F" w:rsidRDefault="006300CA" w:rsidP="006300CA">
            <w:pPr>
              <w:spacing w:after="100"/>
            </w:pPr>
            <w:r>
              <w:t xml:space="preserve">- </w:t>
            </w:r>
            <w:r w:rsidR="00F75859">
              <w:t>Worked on SEO Optimizations of websites.</w:t>
            </w:r>
            <w:r w:rsidRPr="0002242A">
              <w:rPr>
                <w:noProof/>
                <w:lang w:val="en-AU" w:eastAsia="en-AU"/>
              </w:rPr>
              <w:t xml:space="preserve"> </w:t>
            </w:r>
            <w:r w:rsidR="001251EA"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CD19C28" wp14:editId="6D7B3CD4">
                      <wp:extent cx="3941064" cy="0"/>
                      <wp:effectExtent l="0" t="0" r="0" b="0"/>
                      <wp:docPr id="135505993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6E8D4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4BB945" w14:textId="14BB1856" w:rsidR="00C003A0" w:rsidRPr="00C003A0" w:rsidRDefault="00A4373E" w:rsidP="00C003A0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Hobbies</w:t>
            </w:r>
          </w:p>
          <w:p w14:paraId="556FB7C0" w14:textId="1574F586" w:rsidR="00A52801" w:rsidRDefault="00381CAC" w:rsidP="00A52801">
            <w:pPr>
              <w:pStyle w:val="Heading3"/>
              <w:rPr>
                <w:color w:val="767171" w:themeColor="background2" w:themeShade="80"/>
              </w:rPr>
            </w:pPr>
            <w:r>
              <w:rPr>
                <w:color w:val="3B3838" w:themeColor="background2" w:themeShade="40"/>
              </w:rPr>
              <w:t>Playing Games</w:t>
            </w:r>
          </w:p>
          <w:p w14:paraId="2926D84A" w14:textId="0C362151" w:rsidR="00C55846" w:rsidRPr="00FD7C3F" w:rsidRDefault="00C55846" w:rsidP="00C55846">
            <w:pPr>
              <w:pStyle w:val="Heading3"/>
            </w:pPr>
            <w:r w:rsidRPr="00C55846">
              <w:rPr>
                <w:color w:val="3B3838" w:themeColor="background2" w:themeShade="40"/>
              </w:rPr>
              <w:t>Watching Informative YouTube Channels</w:t>
            </w:r>
            <w:r w:rsidRPr="0002242A">
              <w:rPr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8E3D675" wp14:editId="67A72390">
                      <wp:extent cx="3941064" cy="0"/>
                      <wp:effectExtent l="0" t="0" r="0" b="0"/>
                      <wp:docPr id="96012564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E78761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24459A9" w14:textId="3484683A" w:rsidR="00C55846" w:rsidRPr="00C003A0" w:rsidRDefault="00C55846" w:rsidP="00C55846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Languages</w:t>
            </w:r>
          </w:p>
          <w:p w14:paraId="5DE93836" w14:textId="580BF8FC" w:rsidR="00C55846" w:rsidRPr="00C55846" w:rsidRDefault="00C55846" w:rsidP="00C55846">
            <w:pPr>
              <w:pStyle w:val="Heading3"/>
            </w:pPr>
            <w:r w:rsidRPr="00C55846">
              <w:rPr>
                <w:color w:val="3B3838" w:themeColor="background2" w:themeShade="40"/>
              </w:rPr>
              <w:t>Well versed with spoken and written English and Urdu</w:t>
            </w:r>
            <w:r>
              <w:rPr>
                <w:color w:val="3B3838" w:themeColor="background2" w:themeShade="40"/>
              </w:rPr>
              <w:t>.</w:t>
            </w:r>
          </w:p>
        </w:tc>
      </w:tr>
    </w:tbl>
    <w:p w14:paraId="435EB7DC" w14:textId="77777777" w:rsidR="00A438FB" w:rsidRDefault="00A438FB"/>
    <w:sectPr w:rsidR="00A438FB" w:rsidSect="008A37B7">
      <w:pgSz w:w="12240" w:h="15840"/>
      <w:pgMar w:top="576" w:right="720" w:bottom="57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D1506" w14:textId="77777777" w:rsidR="006D3F32" w:rsidRDefault="006D3F32" w:rsidP="00A438FB">
      <w:r>
        <w:separator/>
      </w:r>
    </w:p>
  </w:endnote>
  <w:endnote w:type="continuationSeparator" w:id="0">
    <w:p w14:paraId="667344DD" w14:textId="77777777" w:rsidR="006D3F32" w:rsidRDefault="006D3F32" w:rsidP="00A4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Nova Light">
    <w:altName w:val="Calibri"/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Cambria"/>
    <w:charset w:val="00"/>
    <w:family w:val="roman"/>
    <w:pitch w:val="variable"/>
    <w:sig w:usb0="800002AF" w:usb1="00000003" w:usb2="00000000" w:usb3="00000000" w:csb0="0000009F" w:csb1="00000000"/>
  </w:font>
  <w:font w:name="Gill Sans Nova">
    <w:altName w:val="Calibri"/>
    <w:charset w:val="00"/>
    <w:family w:val="swiss"/>
    <w:pitch w:val="variable"/>
    <w:sig w:usb0="80000287" w:usb1="00000002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88372" w14:textId="77777777" w:rsidR="006D3F32" w:rsidRDefault="006D3F32" w:rsidP="00A438FB">
      <w:r>
        <w:separator/>
      </w:r>
    </w:p>
  </w:footnote>
  <w:footnote w:type="continuationSeparator" w:id="0">
    <w:p w14:paraId="2D7984BB" w14:textId="77777777" w:rsidR="006D3F32" w:rsidRDefault="006D3F32" w:rsidP="00A43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30"/>
    <w:rsid w:val="0001561F"/>
    <w:rsid w:val="0002242A"/>
    <w:rsid w:val="0006608F"/>
    <w:rsid w:val="00091F90"/>
    <w:rsid w:val="000D0C84"/>
    <w:rsid w:val="000D2895"/>
    <w:rsid w:val="000E0F4F"/>
    <w:rsid w:val="000E61D3"/>
    <w:rsid w:val="00101D78"/>
    <w:rsid w:val="001053D8"/>
    <w:rsid w:val="001251EA"/>
    <w:rsid w:val="00132439"/>
    <w:rsid w:val="00133128"/>
    <w:rsid w:val="001342AB"/>
    <w:rsid w:val="001378A4"/>
    <w:rsid w:val="00145126"/>
    <w:rsid w:val="00146803"/>
    <w:rsid w:val="00196557"/>
    <w:rsid w:val="001B2D1D"/>
    <w:rsid w:val="001D2BED"/>
    <w:rsid w:val="001D4137"/>
    <w:rsid w:val="001E4E91"/>
    <w:rsid w:val="001E7EBD"/>
    <w:rsid w:val="00215E8D"/>
    <w:rsid w:val="002213A4"/>
    <w:rsid w:val="00234153"/>
    <w:rsid w:val="00254993"/>
    <w:rsid w:val="00275F9D"/>
    <w:rsid w:val="002A476E"/>
    <w:rsid w:val="002C25B8"/>
    <w:rsid w:val="002C7326"/>
    <w:rsid w:val="002E2E59"/>
    <w:rsid w:val="00324507"/>
    <w:rsid w:val="00326B02"/>
    <w:rsid w:val="00341E79"/>
    <w:rsid w:val="003726CA"/>
    <w:rsid w:val="00381CAC"/>
    <w:rsid w:val="00386D17"/>
    <w:rsid w:val="00395A2D"/>
    <w:rsid w:val="003D2E25"/>
    <w:rsid w:val="003E0122"/>
    <w:rsid w:val="003E2C2C"/>
    <w:rsid w:val="003F324E"/>
    <w:rsid w:val="003F5A5D"/>
    <w:rsid w:val="003F5F05"/>
    <w:rsid w:val="00400CFE"/>
    <w:rsid w:val="00421F38"/>
    <w:rsid w:val="00431C76"/>
    <w:rsid w:val="004624BA"/>
    <w:rsid w:val="00473644"/>
    <w:rsid w:val="004869DC"/>
    <w:rsid w:val="004A38D7"/>
    <w:rsid w:val="004A60D4"/>
    <w:rsid w:val="004A6A97"/>
    <w:rsid w:val="004B2B10"/>
    <w:rsid w:val="004E01BE"/>
    <w:rsid w:val="004F217D"/>
    <w:rsid w:val="004F7CCA"/>
    <w:rsid w:val="005041D5"/>
    <w:rsid w:val="00510F51"/>
    <w:rsid w:val="00512499"/>
    <w:rsid w:val="00531E3E"/>
    <w:rsid w:val="005375CD"/>
    <w:rsid w:val="00542DCA"/>
    <w:rsid w:val="0054749E"/>
    <w:rsid w:val="00572ADD"/>
    <w:rsid w:val="0058338B"/>
    <w:rsid w:val="00584507"/>
    <w:rsid w:val="00586B08"/>
    <w:rsid w:val="00597F2E"/>
    <w:rsid w:val="005B65AF"/>
    <w:rsid w:val="005B6A9D"/>
    <w:rsid w:val="005D06C7"/>
    <w:rsid w:val="005E380B"/>
    <w:rsid w:val="005E6440"/>
    <w:rsid w:val="0060352F"/>
    <w:rsid w:val="00606D74"/>
    <w:rsid w:val="006300CA"/>
    <w:rsid w:val="00641F35"/>
    <w:rsid w:val="00646988"/>
    <w:rsid w:val="00670098"/>
    <w:rsid w:val="00676A45"/>
    <w:rsid w:val="00676A61"/>
    <w:rsid w:val="0068661D"/>
    <w:rsid w:val="0069332F"/>
    <w:rsid w:val="0069476D"/>
    <w:rsid w:val="006A18AD"/>
    <w:rsid w:val="006C769F"/>
    <w:rsid w:val="006D3F32"/>
    <w:rsid w:val="006D5236"/>
    <w:rsid w:val="00701D56"/>
    <w:rsid w:val="00712F0B"/>
    <w:rsid w:val="00746127"/>
    <w:rsid w:val="007521DA"/>
    <w:rsid w:val="00790AB8"/>
    <w:rsid w:val="007977BD"/>
    <w:rsid w:val="007A248A"/>
    <w:rsid w:val="007A3CC7"/>
    <w:rsid w:val="007A5BEC"/>
    <w:rsid w:val="007C4083"/>
    <w:rsid w:val="007C447B"/>
    <w:rsid w:val="007E23D6"/>
    <w:rsid w:val="007E52AF"/>
    <w:rsid w:val="007F3574"/>
    <w:rsid w:val="007F4863"/>
    <w:rsid w:val="00802B08"/>
    <w:rsid w:val="00803A18"/>
    <w:rsid w:val="0082786E"/>
    <w:rsid w:val="0082799D"/>
    <w:rsid w:val="00837D80"/>
    <w:rsid w:val="00850043"/>
    <w:rsid w:val="00864D97"/>
    <w:rsid w:val="0086639A"/>
    <w:rsid w:val="00874106"/>
    <w:rsid w:val="00894402"/>
    <w:rsid w:val="008A37B7"/>
    <w:rsid w:val="008B5A75"/>
    <w:rsid w:val="008B73C0"/>
    <w:rsid w:val="008D5B64"/>
    <w:rsid w:val="008E1751"/>
    <w:rsid w:val="008F100F"/>
    <w:rsid w:val="009217D8"/>
    <w:rsid w:val="009223AB"/>
    <w:rsid w:val="00926AD7"/>
    <w:rsid w:val="00927905"/>
    <w:rsid w:val="00933314"/>
    <w:rsid w:val="009642E9"/>
    <w:rsid w:val="00970964"/>
    <w:rsid w:val="00974A87"/>
    <w:rsid w:val="009834B2"/>
    <w:rsid w:val="009B22D4"/>
    <w:rsid w:val="00A053AC"/>
    <w:rsid w:val="00A1149F"/>
    <w:rsid w:val="00A14E9F"/>
    <w:rsid w:val="00A3679F"/>
    <w:rsid w:val="00A4373E"/>
    <w:rsid w:val="00A438FB"/>
    <w:rsid w:val="00A47395"/>
    <w:rsid w:val="00A51153"/>
    <w:rsid w:val="00A52801"/>
    <w:rsid w:val="00A56917"/>
    <w:rsid w:val="00A626D2"/>
    <w:rsid w:val="00A667E4"/>
    <w:rsid w:val="00A66F4C"/>
    <w:rsid w:val="00A82DEA"/>
    <w:rsid w:val="00A946A5"/>
    <w:rsid w:val="00AB2BCB"/>
    <w:rsid w:val="00AF51A8"/>
    <w:rsid w:val="00AF7C92"/>
    <w:rsid w:val="00B12107"/>
    <w:rsid w:val="00B377D0"/>
    <w:rsid w:val="00B51E22"/>
    <w:rsid w:val="00B54727"/>
    <w:rsid w:val="00B56501"/>
    <w:rsid w:val="00B60727"/>
    <w:rsid w:val="00B73BD0"/>
    <w:rsid w:val="00B740C0"/>
    <w:rsid w:val="00B74A30"/>
    <w:rsid w:val="00B77589"/>
    <w:rsid w:val="00B85D15"/>
    <w:rsid w:val="00BB4B14"/>
    <w:rsid w:val="00BB6871"/>
    <w:rsid w:val="00BE2EFD"/>
    <w:rsid w:val="00BF303A"/>
    <w:rsid w:val="00C003A0"/>
    <w:rsid w:val="00C00C0E"/>
    <w:rsid w:val="00C459CD"/>
    <w:rsid w:val="00C55679"/>
    <w:rsid w:val="00C55846"/>
    <w:rsid w:val="00C57E62"/>
    <w:rsid w:val="00C978FB"/>
    <w:rsid w:val="00CD6E82"/>
    <w:rsid w:val="00CD7E78"/>
    <w:rsid w:val="00CF4A3F"/>
    <w:rsid w:val="00D21E35"/>
    <w:rsid w:val="00D7155C"/>
    <w:rsid w:val="00D9033B"/>
    <w:rsid w:val="00DA3D47"/>
    <w:rsid w:val="00DB4F98"/>
    <w:rsid w:val="00DB7617"/>
    <w:rsid w:val="00DD0A7F"/>
    <w:rsid w:val="00DE159C"/>
    <w:rsid w:val="00DE499C"/>
    <w:rsid w:val="00E105A6"/>
    <w:rsid w:val="00E327AC"/>
    <w:rsid w:val="00E37ADD"/>
    <w:rsid w:val="00E40FE7"/>
    <w:rsid w:val="00E44A7D"/>
    <w:rsid w:val="00E72928"/>
    <w:rsid w:val="00E74202"/>
    <w:rsid w:val="00E82F92"/>
    <w:rsid w:val="00E95E06"/>
    <w:rsid w:val="00EB678D"/>
    <w:rsid w:val="00ED0ABE"/>
    <w:rsid w:val="00ED441E"/>
    <w:rsid w:val="00EE6154"/>
    <w:rsid w:val="00EE75DF"/>
    <w:rsid w:val="00F46C24"/>
    <w:rsid w:val="00F65859"/>
    <w:rsid w:val="00F75859"/>
    <w:rsid w:val="00F91DF4"/>
    <w:rsid w:val="00FB493B"/>
    <w:rsid w:val="00FB5CF6"/>
    <w:rsid w:val="00FC0C8E"/>
    <w:rsid w:val="00FC43D9"/>
    <w:rsid w:val="00FD7C3F"/>
    <w:rsid w:val="00FE7036"/>
    <w:rsid w:val="00FF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B31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5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846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352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476E"/>
    <w:pPr>
      <w:keepNext/>
      <w:keepLines/>
      <w:tabs>
        <w:tab w:val="left" w:pos="4320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76E"/>
    <w:rPr>
      <w:rFonts w:ascii="Gill Sans Nova" w:eastAsiaTheme="majorEastAsia" w:hAnsi="Gill Sans Nova" w:cstheme="majorBidi"/>
      <w:noProof/>
      <w:color w:val="000000" w:themeColor="text1"/>
      <w:sz w:val="22"/>
    </w:rPr>
  </w:style>
  <w:style w:type="table" w:styleId="TableGrid">
    <w:name w:val="Table Grid"/>
    <w:basedOn w:val="TableNormal"/>
    <w:uiPriority w:val="39"/>
    <w:rsid w:val="00473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EBD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EBD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E61D3"/>
    <w:pPr>
      <w:contextualSpacing/>
    </w:pPr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D3"/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F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  <w:spacing w:after="120"/>
    </w:pPr>
    <w:rPr>
      <w:rFonts w:asciiTheme="majorHAnsi" w:eastAsiaTheme="minorEastAsia" w:hAnsiTheme="majorHAnsi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7F2E"/>
    <w:rPr>
      <w:rFonts w:asciiTheme="majorHAnsi" w:eastAsiaTheme="minorEastAsia" w:hAnsiTheme="majorHAnsi"/>
      <w:color w:val="000000" w:themeColor="text1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7EB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7A5BEC"/>
    <w:rPr>
      <w:color w:val="808080"/>
    </w:rPr>
  </w:style>
  <w:style w:type="character" w:styleId="Hyperlink">
    <w:name w:val="Hyperlink"/>
    <w:basedOn w:val="DefaultParagraphFont"/>
    <w:uiPriority w:val="99"/>
    <w:semiHidden/>
    <w:rsid w:val="00B74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ev-umar-portfolio.pantheonsite.io/?v=1.3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qri%20Raza\AppData\Roaming\Microsoft\Templates\CV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33">
      <a:majorFont>
        <a:latin typeface="Georgia Pro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4B2A62-7639-437B-8055-E228A7E42F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3711E-D4E0-4338-8FAB-D8909DDC54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D20CED-4F96-40E8-A976-410ABD8D3A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5D19CBE-39CE-4DA5-87E0-478A685BE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2024-02-19T07:31:00Z</dcterms:created>
  <dcterms:modified xsi:type="dcterms:W3CDTF">2024-12-20T07:28:00Z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