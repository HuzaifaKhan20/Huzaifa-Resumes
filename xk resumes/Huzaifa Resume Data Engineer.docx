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72080C25" w:rsidR="00A053AC" w:rsidRPr="00C003A0" w:rsidRDefault="00D41C8F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Data Engineer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237CBB71" w14:textId="542D898B" w:rsidR="00A52801" w:rsidRPr="0060352F" w:rsidRDefault="00CE656D" w:rsidP="00A053AC">
            <w:r w:rsidRPr="00CE656D">
              <w:t xml:space="preserve">Ready to bring </w:t>
            </w:r>
            <w:r>
              <w:t>1</w:t>
            </w:r>
            <w:r w:rsidRPr="00CE656D">
              <w:t>+ years of experience in Python, SQL, Pandas, and NumPy</w:t>
            </w:r>
            <w:r>
              <w:t xml:space="preserve"> </w:t>
            </w:r>
            <w:r w:rsidRPr="00CE656D">
              <w:t>with a track record of delivering reliable and scalable data solutions along with excellent problem-solving and communication skills.</w:t>
            </w:r>
            <w:r w:rsidR="00A52801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058A44A" w:rsidR="005E380B" w:rsidRPr="00A56917" w:rsidRDefault="00CE656D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Python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37CEDAF6" w:rsidR="005E380B" w:rsidRPr="00874106" w:rsidRDefault="00CE656D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proofErr w:type="spellStart"/>
            <w:r>
              <w:rPr>
                <w:rFonts w:asciiTheme="majorHAnsi" w:hAnsiTheme="majorHAnsi"/>
                <w:color w:val="3B3838" w:themeColor="background2" w:themeShade="40"/>
              </w:rPr>
              <w:t>Numpy</w:t>
            </w:r>
            <w:proofErr w:type="spellEnd"/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6AACA2D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 DB, MySQL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6896EF4F" w:rsidR="005E380B" w:rsidRPr="00874106" w:rsidRDefault="00CE656D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Pandas</w:t>
            </w:r>
            <w:r w:rsidR="00A52801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4E17E478" w:rsidR="00A56917" w:rsidRPr="00874106" w:rsidRDefault="000E670D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3EA258C2" w:rsidR="001342AB" w:rsidRPr="00874106" w:rsidRDefault="00386D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10FE9FA2" w:rsidR="005E380B" w:rsidRPr="00874106" w:rsidRDefault="00386D17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98C46E" w14:textId="77777777" w:rsidR="000E670D" w:rsidRPr="00874106" w:rsidRDefault="000E670D" w:rsidP="000E670D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12B41209" w14:textId="77777777" w:rsidR="00CE656D" w:rsidRDefault="00CE656D" w:rsidP="00CE656D">
            <w:pPr>
              <w:spacing w:after="120"/>
            </w:pPr>
            <w:r w:rsidRPr="001251EA">
              <w:t xml:space="preserve">- </w:t>
            </w:r>
            <w:r>
              <w:t xml:space="preserve">Developed websites for </w:t>
            </w:r>
            <w:hyperlink r:id="rId11" w:history="1">
              <w:r w:rsidRPr="00CD021B">
                <w:rPr>
                  <w:rStyle w:val="Hyperlink"/>
                  <w:color w:val="auto"/>
                </w:rPr>
                <w:t>QLM (Qatar)</w:t>
              </w:r>
            </w:hyperlink>
            <w:r w:rsidRPr="00CD021B">
              <w:rPr>
                <w:color w:val="auto"/>
              </w:rPr>
              <w:t xml:space="preserve">, </w:t>
            </w:r>
            <w:hyperlink r:id="rId12" w:history="1">
              <w:r w:rsidRPr="00AC2417">
                <w:rPr>
                  <w:rStyle w:val="Hyperlink"/>
                  <w:color w:val="000000" w:themeColor="text1"/>
                </w:rPr>
                <w:t>Massoun (Qatar)</w:t>
              </w:r>
            </w:hyperlink>
            <w:r>
              <w:t xml:space="preserve">, </w:t>
            </w:r>
            <w:hyperlink r:id="rId13" w:history="1">
              <w:r w:rsidRPr="00AC2417">
                <w:rPr>
                  <w:rStyle w:val="Hyperlink"/>
                  <w:color w:val="000000" w:themeColor="text1"/>
                </w:rPr>
                <w:t>Vidfy.ai</w:t>
              </w:r>
            </w:hyperlink>
            <w:r>
              <w:t xml:space="preserve">, </w:t>
            </w:r>
            <w:hyperlink r:id="rId14" w:history="1">
              <w:r w:rsidRPr="003B1BAC">
                <w:rPr>
                  <w:rStyle w:val="Hyperlink"/>
                  <w:color w:val="auto"/>
                </w:rPr>
                <w:t>BML Bank</w:t>
              </w:r>
            </w:hyperlink>
            <w:r>
              <w:rPr>
                <w:color w:val="auto"/>
              </w:rPr>
              <w:t xml:space="preserve">, </w:t>
            </w:r>
            <w:r>
              <w:t xml:space="preserve"> and also maintaining </w:t>
            </w:r>
            <w:hyperlink r:id="rId15" w:history="1">
              <w:r w:rsidRPr="00EF6803">
                <w:rPr>
                  <w:rStyle w:val="Hyperlink"/>
                  <w:color w:val="auto"/>
                </w:rPr>
                <w:t>Faysal Bank</w:t>
              </w:r>
            </w:hyperlink>
            <w:r>
              <w:t xml:space="preserve">, and </w:t>
            </w:r>
            <w:hyperlink r:id="rId16" w:history="1">
              <w:proofErr w:type="spellStart"/>
              <w:r w:rsidRPr="00AC2417">
                <w:rPr>
                  <w:rStyle w:val="Hyperlink"/>
                  <w:color w:val="000000" w:themeColor="text1"/>
                </w:rPr>
                <w:t>MyCash</w:t>
              </w:r>
              <w:proofErr w:type="spellEnd"/>
              <w:r w:rsidRPr="00AC2417">
                <w:rPr>
                  <w:rStyle w:val="Hyperlink"/>
                  <w:color w:val="000000" w:themeColor="text1"/>
                </w:rPr>
                <w:t xml:space="preserve"> (Jamaica)</w:t>
              </w:r>
            </w:hyperlink>
            <w:r>
              <w:t xml:space="preserve"> website which was developed in WordPress with </w:t>
            </w:r>
            <w:r w:rsidRPr="003B1BAC">
              <w:rPr>
                <w:color w:val="auto"/>
              </w:rPr>
              <w:t>custom them</w:t>
            </w:r>
            <w:r>
              <w:t>e development.</w:t>
            </w:r>
          </w:p>
          <w:p w14:paraId="2124AF40" w14:textId="77777777" w:rsidR="00CE656D" w:rsidRDefault="00CE656D" w:rsidP="00CE656D">
            <w:pPr>
              <w:spacing w:after="120"/>
            </w:pPr>
            <w:r w:rsidRPr="001251EA">
              <w:t xml:space="preserve">- </w:t>
            </w:r>
            <w:r>
              <w:t xml:space="preserve">Developed websites for brands like </w:t>
            </w:r>
            <w:r w:rsidRPr="001251EA">
              <w:t>HBL</w:t>
            </w:r>
            <w:r>
              <w:t xml:space="preserve"> MFB</w:t>
            </w:r>
            <w:r w:rsidRPr="001251EA">
              <w:t>, Jazz</w:t>
            </w:r>
            <w:r>
              <w:t xml:space="preserve"> Business</w:t>
            </w:r>
            <w:r w:rsidRPr="001251EA">
              <w:t>,</w:t>
            </w:r>
            <w:r>
              <w:t xml:space="preserve"> Sanofi,</w:t>
            </w:r>
            <w:r w:rsidRPr="001251EA">
              <w:t xml:space="preserve"> MCB</w:t>
            </w:r>
            <w:r>
              <w:t xml:space="preserve"> Bank</w:t>
            </w:r>
            <w:r w:rsidRPr="001251EA">
              <w:t>, Martin Dow, EBM</w:t>
            </w:r>
            <w:r>
              <w:t xml:space="preserve">, </w:t>
            </w:r>
            <w:r w:rsidRPr="001251EA">
              <w:t xml:space="preserve">and </w:t>
            </w:r>
            <w:proofErr w:type="spellStart"/>
            <w:r w:rsidRPr="001251EA">
              <w:t>iamHBL</w:t>
            </w:r>
            <w:proofErr w:type="spellEnd"/>
            <w:r w:rsidRPr="001251EA">
              <w:t xml:space="preserve"> portal for the HBL </w:t>
            </w:r>
            <w:r>
              <w:t>team. Also communicate with clients to resolve their queries and develop website according to their requirements.</w:t>
            </w:r>
          </w:p>
          <w:p w14:paraId="1763E4C6" w14:textId="77777777" w:rsidR="00CE656D" w:rsidRPr="00874106" w:rsidRDefault="00CE656D" w:rsidP="00CE656D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6E4C2E15" w14:textId="77777777" w:rsidR="00CE656D" w:rsidRDefault="00CE656D" w:rsidP="00CE656D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7B90D7A2" w14:textId="77777777" w:rsidR="00CE656D" w:rsidRDefault="00CE656D" w:rsidP="00CE656D">
            <w:pPr>
              <w:spacing w:after="120"/>
            </w:pPr>
            <w:r w:rsidRPr="00837D80">
              <w:t xml:space="preserve">- Developed </w:t>
            </w:r>
            <w:r>
              <w:t xml:space="preserve">modern </w:t>
            </w:r>
            <w:r w:rsidRPr="00837D80">
              <w:t>websites for international clients</w:t>
            </w:r>
            <w:r>
              <w:t xml:space="preserve"> such as </w:t>
            </w:r>
            <w:hyperlink r:id="rId17" w:history="1">
              <w:r w:rsidRPr="00AC2417">
                <w:rPr>
                  <w:rStyle w:val="Hyperlink"/>
                  <w:color w:val="000000" w:themeColor="text1"/>
                </w:rPr>
                <w:t>https://truckitin.ai/</w:t>
              </w:r>
            </w:hyperlink>
            <w:r>
              <w:t xml:space="preserve"> </w:t>
            </w:r>
            <w:r>
              <w:rPr>
                <w:color w:val="auto"/>
              </w:rPr>
              <w:t>developed in WordPress.</w:t>
            </w:r>
          </w:p>
          <w:p w14:paraId="2DDE60EF" w14:textId="7EAD535D" w:rsidR="00FD7C3F" w:rsidRPr="00FD7C3F" w:rsidRDefault="00CE656D" w:rsidP="00CE656D">
            <w:pPr>
              <w:spacing w:after="100"/>
            </w:pPr>
            <w:r>
              <w:t xml:space="preserve">- Developed </w:t>
            </w:r>
            <w:proofErr w:type="spellStart"/>
            <w:r>
              <w:t>Webflow</w:t>
            </w:r>
            <w:proofErr w:type="spellEnd"/>
            <w:r>
              <w:t xml:space="preserve"> web</w:t>
            </w:r>
            <w:r w:rsidRPr="00721B2B">
              <w:t xml:space="preserve">sites: </w:t>
            </w:r>
            <w:hyperlink r:id="rId18" w:history="1">
              <w:r w:rsidRPr="00721B2B">
                <w:rPr>
                  <w:rStyle w:val="Hyperlink"/>
                  <w:color w:val="000000" w:themeColor="text1"/>
                </w:rPr>
                <w:t>https://www.unvested.co.uk/</w:t>
              </w:r>
            </w:hyperlink>
            <w:r w:rsidRPr="00721B2B">
              <w:t xml:space="preserve">, </w:t>
            </w:r>
            <w:hyperlink r:id="rId19" w:history="1">
              <w:r w:rsidRPr="00721B2B">
                <w:rPr>
                  <w:rStyle w:val="Hyperlink"/>
                  <w:color w:val="000000" w:themeColor="text1"/>
                </w:rPr>
                <w:t>https://www.whatarmy.com/</w:t>
              </w:r>
            </w:hyperlink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23560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4D73A" w14:textId="77777777" w:rsidR="003C590B" w:rsidRDefault="003C590B" w:rsidP="00A438FB">
      <w:r>
        <w:separator/>
      </w:r>
    </w:p>
  </w:endnote>
  <w:endnote w:type="continuationSeparator" w:id="0">
    <w:p w14:paraId="09FDDC0C" w14:textId="77777777" w:rsidR="003C590B" w:rsidRDefault="003C590B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80CAC" w14:textId="77777777" w:rsidR="003C590B" w:rsidRDefault="003C590B" w:rsidP="00A438FB">
      <w:r>
        <w:separator/>
      </w:r>
    </w:p>
  </w:footnote>
  <w:footnote w:type="continuationSeparator" w:id="0">
    <w:p w14:paraId="222E1B89" w14:textId="77777777" w:rsidR="003C590B" w:rsidRDefault="003C590B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00611"/>
    <w:rsid w:val="0001561F"/>
    <w:rsid w:val="00015DBD"/>
    <w:rsid w:val="0002242A"/>
    <w:rsid w:val="000D0C84"/>
    <w:rsid w:val="000D2895"/>
    <w:rsid w:val="000E0F4F"/>
    <w:rsid w:val="000E61D3"/>
    <w:rsid w:val="000E670D"/>
    <w:rsid w:val="001053D8"/>
    <w:rsid w:val="001251EA"/>
    <w:rsid w:val="00132439"/>
    <w:rsid w:val="00133128"/>
    <w:rsid w:val="001342AB"/>
    <w:rsid w:val="001378A4"/>
    <w:rsid w:val="00145126"/>
    <w:rsid w:val="00146803"/>
    <w:rsid w:val="001D4137"/>
    <w:rsid w:val="001E4E91"/>
    <w:rsid w:val="001E7EBD"/>
    <w:rsid w:val="00213A69"/>
    <w:rsid w:val="00215E8D"/>
    <w:rsid w:val="0023560C"/>
    <w:rsid w:val="00254993"/>
    <w:rsid w:val="00275F9D"/>
    <w:rsid w:val="002A476E"/>
    <w:rsid w:val="002C25B8"/>
    <w:rsid w:val="00324507"/>
    <w:rsid w:val="00341E79"/>
    <w:rsid w:val="003726CA"/>
    <w:rsid w:val="00386D17"/>
    <w:rsid w:val="003B1BAC"/>
    <w:rsid w:val="003C590B"/>
    <w:rsid w:val="003E0122"/>
    <w:rsid w:val="003F324E"/>
    <w:rsid w:val="003F5F05"/>
    <w:rsid w:val="00431C76"/>
    <w:rsid w:val="0046094A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00FA"/>
    <w:rsid w:val="0069332F"/>
    <w:rsid w:val="0069476D"/>
    <w:rsid w:val="006A18AD"/>
    <w:rsid w:val="006C769F"/>
    <w:rsid w:val="006D5236"/>
    <w:rsid w:val="006E2F67"/>
    <w:rsid w:val="00712F0B"/>
    <w:rsid w:val="0074612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92D92"/>
    <w:rsid w:val="008B5A75"/>
    <w:rsid w:val="008B73C0"/>
    <w:rsid w:val="008D5B64"/>
    <w:rsid w:val="008E1751"/>
    <w:rsid w:val="008F100F"/>
    <w:rsid w:val="009217D8"/>
    <w:rsid w:val="00970964"/>
    <w:rsid w:val="009B686A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021B"/>
    <w:rsid w:val="00CD6E82"/>
    <w:rsid w:val="00CE656D"/>
    <w:rsid w:val="00CF4A3F"/>
    <w:rsid w:val="00D15FF2"/>
    <w:rsid w:val="00D21E35"/>
    <w:rsid w:val="00D23941"/>
    <w:rsid w:val="00D41C8F"/>
    <w:rsid w:val="00D9033B"/>
    <w:rsid w:val="00DB7617"/>
    <w:rsid w:val="00DC1012"/>
    <w:rsid w:val="00DD0A7F"/>
    <w:rsid w:val="00DE159C"/>
    <w:rsid w:val="00DE499C"/>
    <w:rsid w:val="00E37ADD"/>
    <w:rsid w:val="00E44A7D"/>
    <w:rsid w:val="00E74202"/>
    <w:rsid w:val="00E95E06"/>
    <w:rsid w:val="00ED441E"/>
    <w:rsid w:val="00EE75DF"/>
    <w:rsid w:val="00EF6803"/>
    <w:rsid w:val="00F1550B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  <w15:docId w15:val="{F416F704-7BC0-488D-8FA2-BA3B354A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0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dfy.ai/" TargetMode="External"/><Relationship Id="rId18" Type="http://schemas.openxmlformats.org/officeDocument/2006/relationships/hyperlink" Target="https://www.unvested.co.uk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assoun.com.qa/" TargetMode="External"/><Relationship Id="rId17" Type="http://schemas.openxmlformats.org/officeDocument/2006/relationships/hyperlink" Target="https://truckitin.a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ycashdf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lm.com.q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aysalbank.com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www.whatarmy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bankmakramah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Khan - Symmetry Digital</dc:creator>
  <cp:keywords/>
  <dc:description/>
  <cp:lastModifiedBy>Muhammad Huzaifa Khan - Symmetry Digital</cp:lastModifiedBy>
  <cp:revision>3</cp:revision>
  <dcterms:created xsi:type="dcterms:W3CDTF">2024-12-06T12:59:00Z</dcterms:created>
  <dcterms:modified xsi:type="dcterms:W3CDTF">2024-12-06T13:03:00Z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