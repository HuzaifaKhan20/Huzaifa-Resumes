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45114CE0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7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F7E69" id="Rectangle 1" o:spid="_x0000_s1026" alt="&quot;&quot;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" fillcolor="#fff2cc [663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6B2898D1" w14:textId="6047D026" w:rsidR="00A14E9F" w:rsidRPr="00CC03DF" w:rsidRDefault="00A14E9F" w:rsidP="00A14E9F">
            <w:pPr>
              <w:pStyle w:val="Title"/>
              <w:rPr>
                <w:rFonts w:ascii="Arial Rounded MT Bold" w:hAnsi="Arial Rounded MT Bold"/>
                <w:color w:val="4472C4" w:themeColor="accent1"/>
                <w:sz w:val="56"/>
                <w:szCs w:val="48"/>
              </w:rPr>
            </w:pPr>
            <w:r w:rsidRPr="00CC03DF">
              <w:rPr>
                <w:rFonts w:ascii="Arial Rounded MT Bold" w:hAnsi="Arial Rounded MT Bold"/>
                <w:color w:val="4472C4" w:themeColor="accent1"/>
                <w:sz w:val="56"/>
                <w:szCs w:val="48"/>
              </w:rPr>
              <w:t>Huzaifa</w:t>
            </w:r>
          </w:p>
          <w:p w14:paraId="353B72BA" w14:textId="1A5DDD49" w:rsidR="008B73C0" w:rsidRPr="00CC03DF" w:rsidRDefault="00A14E9F" w:rsidP="00CF4A3F">
            <w:pPr>
              <w:pStyle w:val="Title"/>
              <w:rPr>
                <w:rFonts w:ascii="Arial Rounded MT Bold" w:hAnsi="Arial Rounded MT Bold"/>
                <w:color w:val="4472C4" w:themeColor="accent1"/>
                <w:sz w:val="56"/>
                <w:szCs w:val="48"/>
              </w:rPr>
            </w:pPr>
            <w:r w:rsidRPr="00CC03DF">
              <w:rPr>
                <w:rFonts w:ascii="Arial Rounded MT Bold" w:hAnsi="Arial Rounded MT Bold"/>
                <w:color w:val="4472C4" w:themeColor="accent1"/>
                <w:sz w:val="56"/>
                <w:szCs w:val="48"/>
              </w:rPr>
              <w:t>Khan</w:t>
            </w:r>
          </w:p>
          <w:p w14:paraId="4189D944" w14:textId="4394443D" w:rsidR="00A053AC" w:rsidRPr="00C003A0" w:rsidRDefault="008B73C0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28"/>
                <w:szCs w:val="18"/>
              </w:rPr>
              <w:t>Web Developer</w:t>
            </w:r>
            <w:r w:rsidR="00317B1A" w:rsidRPr="00CC03DF">
              <w:rPr>
                <w:rFonts w:ascii="Arial Rounded MT Bold" w:hAnsi="Arial Rounded MT Bold"/>
                <w:color w:val="FFC000" w:themeColor="accent4"/>
                <w:sz w:val="28"/>
                <w:szCs w:val="18"/>
              </w:rPr>
              <w:t xml:space="preserve"> &amp; </w:t>
            </w:r>
            <w:r w:rsidR="00317B1A" w:rsidRPr="00CC03DF">
              <w:rPr>
                <w:rFonts w:ascii="Arial Rounded MT Bold" w:hAnsi="Arial Rounded MT Bold"/>
                <w:color w:val="FFC000" w:themeColor="accent4"/>
                <w:sz w:val="28"/>
                <w:szCs w:val="18"/>
              </w:rPr>
              <w:t>Manual Tester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CC03DF" w:rsidRDefault="00A053AC" w:rsidP="00A053AC">
            <w:pPr>
              <w:spacing w:after="100"/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  <w:t>Summary</w:t>
            </w:r>
          </w:p>
          <w:p w14:paraId="237CBB71" w14:textId="46ADF00C" w:rsidR="00A52801" w:rsidRPr="00B52438" w:rsidRDefault="00B52438" w:rsidP="00A053AC">
            <w:pPr>
              <w:rPr>
                <w:sz w:val="20"/>
                <w:szCs w:val="20"/>
              </w:rPr>
            </w:pPr>
            <w:r w:rsidRPr="00CC03DF">
              <w:rPr>
                <w:color w:val="538135" w:themeColor="accent6" w:themeShade="BF"/>
                <w:sz w:val="20"/>
                <w:szCs w:val="20"/>
              </w:rPr>
              <w:t>Motivated and detail-oriented Manual Tester with a strong educational background with over 2 years of</w:t>
            </w:r>
            <w:r w:rsidRPr="00CC03DF">
              <w:rPr>
                <w:color w:val="538135" w:themeColor="accent6" w:themeShade="BF"/>
                <w:sz w:val="20"/>
                <w:szCs w:val="20"/>
              </w:rPr>
              <w:t xml:space="preserve"> </w:t>
            </w:r>
            <w:r w:rsidRPr="00CC03DF">
              <w:rPr>
                <w:color w:val="538135" w:themeColor="accent6" w:themeShade="BF"/>
                <w:sz w:val="20"/>
                <w:szCs w:val="20"/>
              </w:rPr>
              <w:t>experience in manual testing. Proficient in utilizing Jira, with an additional 1+ years of Quality Assurance expertise. I bring a track record of successful test planning, execution, and defect resolution. Eager to leverage my skills in a remote work setting, My commitment to maintaining the highest quality standards with the inclusive and innovative environment your company offers.</w:t>
            </w:r>
            <w:r w:rsidR="00A52801" w:rsidRPr="00CC03DF">
              <w:rPr>
                <w:noProof/>
                <w:color w:val="538135" w:themeColor="accent6" w:themeShade="BF"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1CEF1E69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D764A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" strokecolor="#ed7d31 [320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455BE630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C60CB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" strokecolor="#ed7d31 [320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Pr="00CC03DF" w:rsidRDefault="00E37ADD" w:rsidP="00E37ADD">
            <w:pPr>
              <w:spacing w:after="10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>Cell:</w:t>
            </w:r>
            <w:r w:rsidRPr="00CC03DF">
              <w:rPr>
                <w:color w:val="538135" w:themeColor="accent6" w:themeShade="BF"/>
              </w:rPr>
              <w:t xml:space="preserve"> </w:t>
            </w:r>
            <w:r w:rsidR="00BB6871" w:rsidRPr="00CC03DF">
              <w:rPr>
                <w:color w:val="538135" w:themeColor="accent6" w:themeShade="BF"/>
              </w:rPr>
              <w:t>+92</w:t>
            </w:r>
            <w:r w:rsidRPr="00CC03DF">
              <w:rPr>
                <w:color w:val="538135" w:themeColor="accent6" w:themeShade="BF"/>
              </w:rPr>
              <w:t>3</w:t>
            </w:r>
            <w:r w:rsidR="00C55679" w:rsidRPr="00CC03DF">
              <w:rPr>
                <w:color w:val="538135" w:themeColor="accent6" w:themeShade="BF"/>
              </w:rPr>
              <w:t>342215265</w:t>
            </w:r>
          </w:p>
          <w:p w14:paraId="23F1888C" w14:textId="77777777" w:rsidR="00E37ADD" w:rsidRPr="00CC03DF" w:rsidRDefault="00E37ADD" w:rsidP="00E37ADD">
            <w:pPr>
              <w:spacing w:after="10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Mail: </w:t>
            </w:r>
            <w:hyperlink r:id="rId10" w:history="1">
              <w:r w:rsidRPr="00CC03DF">
                <w:rPr>
                  <w:rStyle w:val="Hyperlink"/>
                  <w:color w:val="538135" w:themeColor="accent6" w:themeShade="BF"/>
                  <w:u w:val="none"/>
                </w:rPr>
                <w:t>huzaifaakram2000@gmail.com</w:t>
              </w:r>
            </w:hyperlink>
          </w:p>
          <w:p w14:paraId="4500A286" w14:textId="4467CB5E" w:rsidR="008B73C0" w:rsidRPr="00CC03DF" w:rsidRDefault="00E37ADD" w:rsidP="00FC0C8E">
            <w:pPr>
              <w:spacing w:after="10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>CNIC:</w:t>
            </w:r>
            <w:r w:rsidRPr="00CC03DF">
              <w:rPr>
                <w:color w:val="538135" w:themeColor="accent6" w:themeShade="BF"/>
              </w:rPr>
              <w:t xml:space="preserve"> 42201-8957068-1</w:t>
            </w:r>
          </w:p>
          <w:p w14:paraId="6FE714FC" w14:textId="7B7A815D" w:rsidR="008B73C0" w:rsidRPr="00CC03DF" w:rsidRDefault="00FC0C8E" w:rsidP="00E37ADD">
            <w:pPr>
              <w:spacing w:after="16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>Address</w:t>
            </w:r>
            <w:r w:rsidRPr="00CC03DF">
              <w:rPr>
                <w:color w:val="538135" w:themeColor="accent6" w:themeShade="BF"/>
              </w:rPr>
              <w:t>: Karachi, 75160, Pakistan</w:t>
            </w:r>
          </w:p>
          <w:p w14:paraId="7CDF444D" w14:textId="2EFE1B15" w:rsidR="00E37ADD" w:rsidRDefault="00E37ADD" w:rsidP="00E37ADD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719A9C7F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130D4E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" strokecolor="#ed7d31 [320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CBBE58" w14:textId="77777777" w:rsidR="00E37ADD" w:rsidRPr="00E37ADD" w:rsidRDefault="00E37ADD" w:rsidP="00E37ADD"/>
        </w:tc>
        <w:tc>
          <w:tcPr>
            <w:tcW w:w="6964" w:type="dxa"/>
            <w:gridSpan w:val="2"/>
          </w:tcPr>
          <w:p w14:paraId="05A23F99" w14:textId="6F4C1F6D" w:rsidR="00A14E9F" w:rsidRPr="00CC03DF" w:rsidRDefault="00A14E9F" w:rsidP="004A6A97">
            <w:pPr>
              <w:spacing w:before="200" w:after="100"/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  <w:t>Education</w:t>
            </w:r>
          </w:p>
          <w:p w14:paraId="000DFB88" w14:textId="2DA7EE79" w:rsidR="00A14E9F" w:rsidRPr="00CC03DF" w:rsidRDefault="00A14E9F" w:rsidP="001251EA">
            <w:pPr>
              <w:spacing w:after="120"/>
              <w:rPr>
                <w:b/>
                <w:bCs/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B. E (Telecommunication Engineering), Dawood University of Engineering and Technology </w:t>
            </w:r>
            <w:r w:rsidRPr="00CC03DF">
              <w:rPr>
                <w:color w:val="538135" w:themeColor="accent6" w:themeShade="BF"/>
              </w:rPr>
              <w:t>(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>November 2018 - November 2022</w:t>
            </w:r>
            <w:r w:rsidRPr="00CC03DF">
              <w:rPr>
                <w:color w:val="538135" w:themeColor="accent6" w:themeShade="BF"/>
              </w:rPr>
              <w:t>)</w:t>
            </w:r>
          </w:p>
          <w:p w14:paraId="2DA08EAB" w14:textId="77777777" w:rsidR="00A14E9F" w:rsidRPr="00CC03DF" w:rsidRDefault="00A14E9F" w:rsidP="001251EA">
            <w:pPr>
              <w:spacing w:after="12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H.S.C (Pre-Engineering), BIEK </w:t>
            </w:r>
            <w:r w:rsidRPr="00CC03DF">
              <w:rPr>
                <w:color w:val="538135" w:themeColor="accent6" w:themeShade="BF"/>
              </w:rPr>
              <w:t>(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>June 2016 - July 2018</w:t>
            </w:r>
            <w:r w:rsidRPr="00CC03DF">
              <w:rPr>
                <w:color w:val="538135" w:themeColor="accent6" w:themeShade="BF"/>
              </w:rPr>
              <w:t>)</w:t>
            </w:r>
          </w:p>
          <w:p w14:paraId="6812D0DF" w14:textId="7E05BDF5" w:rsidR="001342AB" w:rsidRPr="00CC03DF" w:rsidRDefault="00A14E9F" w:rsidP="00C003A0">
            <w:pPr>
              <w:spacing w:after="120"/>
              <w:rPr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S.S.C (Computer Science), BSEK </w:t>
            </w:r>
            <w:r w:rsidRPr="00CC03DF">
              <w:rPr>
                <w:color w:val="538135" w:themeColor="accent6" w:themeShade="BF"/>
              </w:rPr>
              <w:t>(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>March 2014 - April 2016</w:t>
            </w:r>
            <w:r w:rsidRPr="00CC03DF">
              <w:rPr>
                <w:color w:val="538135" w:themeColor="accent6" w:themeShade="BF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C6E6043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EA7B36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" strokecolor="#ed7d31 [320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2D66A925" w14:textId="77777777" w:rsidR="00A52801" w:rsidRPr="00CC03DF" w:rsidRDefault="00A52801" w:rsidP="00A52801">
            <w:pPr>
              <w:spacing w:after="100"/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869F605" w14:textId="26749C07" w:rsidR="00A52801" w:rsidRPr="00CC03DF" w:rsidRDefault="001F4C02" w:rsidP="00A52801">
            <w:pPr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JIRA</w:t>
            </w:r>
          </w:p>
          <w:p w14:paraId="0C439AA9" w14:textId="77777777" w:rsidR="005E380B" w:rsidRDefault="005E380B" w:rsidP="00A52801">
            <w:pPr>
              <w:rPr>
                <w:rFonts w:asciiTheme="majorHAnsi" w:hAnsiTheme="majorHAnsi"/>
              </w:rPr>
            </w:pP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328E5C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" fillcolor="red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21797F86" w:rsidR="005E380B" w:rsidRPr="00CC03DF" w:rsidRDefault="001F4C02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Lambda Test (LT Browser)</w:t>
            </w:r>
          </w:p>
          <w:p w14:paraId="445C3963" w14:textId="123A9431" w:rsidR="00A52801" w:rsidRDefault="005E380B" w:rsidP="005E380B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EF5E1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" fillcolor="red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3AB018E" w14:textId="19BCFDDA" w:rsidR="005E380B" w:rsidRPr="00CC03DF" w:rsidRDefault="001F4C02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Postman</w:t>
            </w:r>
          </w:p>
          <w:p w14:paraId="0CC6D064" w14:textId="54D3D75C" w:rsidR="00A52801" w:rsidRDefault="00A52801" w:rsidP="00A52801">
            <w:pPr>
              <w:spacing w:before="30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5E380B"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2A525EB" wp14:editId="74AC834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64544168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8ED36D" id="Rectángulo: esquinas redondeadas 12" o:spid="_x0000_s1026" style="position:absolute;margin-left:17.7pt;margin-top:.2pt;width:122.3pt;height: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="005E380B"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934617B" wp14:editId="69BBDFD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188720" cy="57934"/>
                      <wp:effectExtent l="0" t="0" r="0" b="0"/>
                      <wp:wrapNone/>
                      <wp:docPr id="87368151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7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E3998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34617B" id="_x0000_s1028" style="position:absolute;margin-left:0;margin-top:.25pt;width:93.6pt;height:4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" fillcolor="red" stroked="f" strokeweight="1pt">
                      <v:stroke joinstyle="miter"/>
                      <v:textbox>
                        <w:txbxContent>
                          <w:p w14:paraId="43E3998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64FFBE3" w14:textId="44559698" w:rsidR="005E380B" w:rsidRPr="00CC03DF" w:rsidRDefault="001F4C02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HTML/CSS/JS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626236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9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" fillcolor="red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6E91299" w14:textId="33E7058F" w:rsidR="005E380B" w:rsidRPr="00CC03DF" w:rsidRDefault="001F4C02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Bug Identification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5D0A6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30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" fillcolor="red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28C7133A" w:rsidR="001342AB" w:rsidRPr="00CC03DF" w:rsidRDefault="001342AB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Code Debugging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7CAACA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1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" fillcolor="red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901FEE8" w14:textId="77777777" w:rsidR="005E380B" w:rsidRPr="00CC03DF" w:rsidRDefault="001342AB" w:rsidP="005E380B">
            <w:pPr>
              <w:spacing w:before="240" w:after="240"/>
              <w:rPr>
                <w:noProof/>
                <w:color w:val="538135" w:themeColor="accent6" w:themeShade="BF"/>
                <w:lang w:val="en-AU" w:eastAsia="en-AU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Time Management</w:t>
            </w:r>
            <w:r w:rsidRPr="00CC03DF">
              <w:rPr>
                <w:noProof/>
                <w:color w:val="538135" w:themeColor="accent6" w:themeShade="BF"/>
                <w:lang w:val="en-AU" w:eastAsia="en-AU"/>
              </w:rPr>
              <w:t xml:space="preserve"> 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E1695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2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" fillcolor="red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2D54724" w14:textId="77777777" w:rsidR="005E380B" w:rsidRPr="00CC03DF" w:rsidRDefault="001342AB" w:rsidP="005E380B">
            <w:pPr>
              <w:spacing w:before="240" w:after="240"/>
              <w:rPr>
                <w:rFonts w:asciiTheme="majorHAnsi" w:hAnsiTheme="majorHAnsi"/>
                <w:color w:val="538135" w:themeColor="accent6" w:themeShade="BF"/>
              </w:rPr>
            </w:pPr>
            <w:r w:rsidRPr="00CC03DF">
              <w:rPr>
                <w:rFonts w:asciiTheme="majorHAnsi" w:hAnsiTheme="majorHAnsi"/>
                <w:color w:val="538135" w:themeColor="accent6" w:themeShade="BF"/>
              </w:rPr>
              <w:t>Team Work</w:t>
            </w:r>
          </w:p>
          <w:p w14:paraId="3A9E3316" w14:textId="53C2DC2A" w:rsidR="001342AB" w:rsidRPr="004A38D7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FFA3ED5" wp14:editId="7E49525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3175</wp:posOffset>
                      </wp:positionV>
                      <wp:extent cx="1553460" cy="56952"/>
                      <wp:effectExtent l="0" t="0" r="8890" b="635"/>
                      <wp:wrapNone/>
                      <wp:docPr id="1408279516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503F35" id="Rectángulo: esquinas redondeadas 12" o:spid="_x0000_s1026" style="position:absolute;margin-left:17.7pt;margin-top:.25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Fab4Db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DE888BA" wp14:editId="0F1AF6B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3175</wp:posOffset>
                      </wp:positionV>
                      <wp:extent cx="1645920" cy="57934"/>
                      <wp:effectExtent l="0" t="0" r="0" b="0"/>
                      <wp:wrapNone/>
                      <wp:docPr id="1140620247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17019A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E888BA" id="_x0000_s1033" style="position:absolute;margin-left:0;margin-top:.25pt;width:129.6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" fillcolor="red" stroked="f" strokeweight="1pt">
                      <v:stroke joinstyle="miter"/>
                      <v:textbox>
                        <w:txbxContent>
                          <w:p w14:paraId="3B17019A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C03DF" w:rsidRDefault="001251EA" w:rsidP="003E0122">
            <w:pPr>
              <w:spacing w:after="100"/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  <w:t>Work Experience</w:t>
            </w:r>
          </w:p>
          <w:p w14:paraId="1ED4097A" w14:textId="348A1815" w:rsidR="001251EA" w:rsidRPr="00CC03DF" w:rsidRDefault="001251EA" w:rsidP="001251EA">
            <w:pPr>
              <w:rPr>
                <w:b/>
                <w:bCs/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Front End Developer, Symmetry </w:t>
            </w:r>
            <w:r w:rsidR="002C25B8" w:rsidRPr="00CC03DF">
              <w:rPr>
                <w:b/>
                <w:bCs/>
                <w:color w:val="538135" w:themeColor="accent6" w:themeShade="BF"/>
              </w:rPr>
              <w:t>Group</w:t>
            </w:r>
          </w:p>
          <w:p w14:paraId="477C5A7F" w14:textId="77777777" w:rsidR="001251EA" w:rsidRPr="00CC03DF" w:rsidRDefault="001251EA" w:rsidP="00837D80">
            <w:pPr>
              <w:spacing w:after="100"/>
              <w:rPr>
                <w:color w:val="538135" w:themeColor="accent6" w:themeShade="BF"/>
                <w:sz w:val="20"/>
                <w:szCs w:val="22"/>
              </w:rPr>
            </w:pPr>
            <w:r w:rsidRPr="00CC03DF">
              <w:rPr>
                <w:color w:val="538135" w:themeColor="accent6" w:themeShade="BF"/>
                <w:sz w:val="20"/>
                <w:szCs w:val="22"/>
              </w:rPr>
              <w:t>October 2021 - Present</w:t>
            </w:r>
          </w:p>
          <w:p w14:paraId="51900FAE" w14:textId="40B3FA73" w:rsidR="00B52438" w:rsidRPr="00CC03DF" w:rsidRDefault="001251EA" w:rsidP="00B52438">
            <w:pPr>
              <w:spacing w:after="120"/>
              <w:rPr>
                <w:color w:val="538135" w:themeColor="accent6" w:themeShade="BF"/>
              </w:rPr>
            </w:pPr>
            <w:r w:rsidRPr="00CC03DF">
              <w:rPr>
                <w:color w:val="538135" w:themeColor="accent6" w:themeShade="BF"/>
              </w:rPr>
              <w:t xml:space="preserve">- </w:t>
            </w:r>
            <w:r w:rsidR="00B52438" w:rsidRPr="00CC03DF">
              <w:rPr>
                <w:color w:val="538135" w:themeColor="accent6" w:themeShade="BF"/>
                <w:sz w:val="20"/>
                <w:szCs w:val="22"/>
              </w:rPr>
              <w:t>Tested</w:t>
            </w:r>
            <w:r w:rsidR="00FC0C8E" w:rsidRPr="00CC03DF">
              <w:rPr>
                <w:color w:val="538135" w:themeColor="accent6" w:themeShade="BF"/>
                <w:sz w:val="20"/>
                <w:szCs w:val="22"/>
              </w:rPr>
              <w:t xml:space="preserve"> </w:t>
            </w:r>
            <w:r w:rsidR="008B5A75" w:rsidRPr="00CC03DF">
              <w:rPr>
                <w:color w:val="538135" w:themeColor="accent6" w:themeShade="BF"/>
                <w:sz w:val="20"/>
                <w:szCs w:val="22"/>
              </w:rPr>
              <w:t>award-winning</w:t>
            </w:r>
            <w:r w:rsidR="00FC0C8E" w:rsidRPr="00CC03DF">
              <w:rPr>
                <w:color w:val="538135" w:themeColor="accent6" w:themeShade="BF"/>
                <w:sz w:val="20"/>
                <w:szCs w:val="22"/>
              </w:rPr>
              <w:t xml:space="preserve"> websites for brands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 xml:space="preserve"> </w:t>
            </w:r>
            <w:r w:rsidR="008B5A75" w:rsidRPr="00CC03DF">
              <w:rPr>
                <w:color w:val="538135" w:themeColor="accent6" w:themeShade="BF"/>
                <w:sz w:val="20"/>
                <w:szCs w:val="22"/>
              </w:rPr>
              <w:t>such as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 xml:space="preserve"> HBL, PSX, Jazz, MCB, Faysal Bank, Martin Dow, EBM, MyCashdfs (West</w:t>
            </w:r>
            <w:r w:rsidR="00FD7C3F" w:rsidRPr="00CC03DF">
              <w:rPr>
                <w:color w:val="538135" w:themeColor="accent6" w:themeShade="BF"/>
                <w:sz w:val="20"/>
                <w:szCs w:val="22"/>
              </w:rPr>
              <w:t xml:space="preserve"> I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>ndies) and QLM (Qatar) website development.</w:t>
            </w:r>
            <w:r w:rsidR="000D2895" w:rsidRPr="00CC03DF">
              <w:rPr>
                <w:color w:val="538135" w:themeColor="accent6" w:themeShade="BF"/>
                <w:sz w:val="20"/>
                <w:szCs w:val="22"/>
              </w:rPr>
              <w:t xml:space="preserve"> </w:t>
            </w:r>
          </w:p>
          <w:p w14:paraId="4E002B53" w14:textId="0E5798DD" w:rsidR="00837D80" w:rsidRPr="00CC03DF" w:rsidRDefault="005C7131" w:rsidP="00B52438">
            <w:pPr>
              <w:spacing w:after="120"/>
              <w:rPr>
                <w:b/>
                <w:bCs/>
                <w:color w:val="538135" w:themeColor="accent6" w:themeShade="BF"/>
              </w:rPr>
            </w:pPr>
            <w:r w:rsidRPr="00CC03DF">
              <w:rPr>
                <w:b/>
                <w:bCs/>
                <w:color w:val="538135" w:themeColor="accent6" w:themeShade="BF"/>
              </w:rPr>
              <w:t xml:space="preserve">Manual Tester, Web </w:t>
            </w:r>
            <w:r w:rsidR="00837D80" w:rsidRPr="00CC03DF">
              <w:rPr>
                <w:b/>
                <w:bCs/>
                <w:color w:val="538135" w:themeColor="accent6" w:themeShade="BF"/>
              </w:rPr>
              <w:t>Developer, Upwork</w:t>
            </w:r>
          </w:p>
          <w:p w14:paraId="21F4715E" w14:textId="5D88445D" w:rsidR="00837D80" w:rsidRPr="00CC03DF" w:rsidRDefault="00837D80" w:rsidP="00837D80">
            <w:pPr>
              <w:spacing w:after="120"/>
              <w:rPr>
                <w:color w:val="538135" w:themeColor="accent6" w:themeShade="BF"/>
                <w:sz w:val="20"/>
                <w:szCs w:val="22"/>
              </w:rPr>
            </w:pPr>
            <w:r w:rsidRPr="00CC03DF">
              <w:rPr>
                <w:color w:val="538135" w:themeColor="accent6" w:themeShade="BF"/>
                <w:sz w:val="20"/>
                <w:szCs w:val="22"/>
              </w:rPr>
              <w:t>February 2019 – Present</w:t>
            </w:r>
          </w:p>
          <w:p w14:paraId="5085A530" w14:textId="1E0778CB" w:rsidR="00837D80" w:rsidRPr="00CC03DF" w:rsidRDefault="00837D80" w:rsidP="00837D80">
            <w:pPr>
              <w:spacing w:after="120"/>
              <w:rPr>
                <w:color w:val="538135" w:themeColor="accent6" w:themeShade="BF"/>
                <w:sz w:val="20"/>
                <w:szCs w:val="22"/>
              </w:rPr>
            </w:pPr>
            <w:r w:rsidRPr="00CC03DF">
              <w:rPr>
                <w:color w:val="538135" w:themeColor="accent6" w:themeShade="BF"/>
              </w:rPr>
              <w:t xml:space="preserve">- </w:t>
            </w:r>
            <w:r w:rsidR="005C7131" w:rsidRPr="00CC03DF">
              <w:rPr>
                <w:color w:val="538135" w:themeColor="accent6" w:themeShade="BF"/>
                <w:sz w:val="20"/>
                <w:szCs w:val="22"/>
              </w:rPr>
              <w:t>Tested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 xml:space="preserve"> UI/UX of websites for international clients</w:t>
            </w:r>
            <w:r w:rsidR="004A6A97" w:rsidRPr="00CC03DF">
              <w:rPr>
                <w:color w:val="538135" w:themeColor="accent6" w:themeShade="BF"/>
                <w:sz w:val="20"/>
                <w:szCs w:val="22"/>
              </w:rPr>
              <w:t>.</w:t>
            </w:r>
          </w:p>
          <w:p w14:paraId="48FFDDEF" w14:textId="0606F936" w:rsidR="004A6A97" w:rsidRPr="00CC03DF" w:rsidRDefault="00837D80" w:rsidP="00B52438">
            <w:pPr>
              <w:spacing w:after="120"/>
              <w:rPr>
                <w:color w:val="538135" w:themeColor="accent6" w:themeShade="BF"/>
                <w:sz w:val="20"/>
                <w:szCs w:val="22"/>
              </w:rPr>
            </w:pPr>
            <w:r w:rsidRPr="00CC03DF">
              <w:rPr>
                <w:color w:val="538135" w:themeColor="accent6" w:themeShade="BF"/>
                <w:sz w:val="20"/>
                <w:szCs w:val="22"/>
              </w:rPr>
              <w:t xml:space="preserve">- </w:t>
            </w:r>
            <w:r w:rsidR="005C7131" w:rsidRPr="00CC03DF">
              <w:rPr>
                <w:color w:val="538135" w:themeColor="accent6" w:themeShade="BF"/>
                <w:sz w:val="20"/>
                <w:szCs w:val="22"/>
              </w:rPr>
              <w:t xml:space="preserve">Identified &amp; </w:t>
            </w:r>
            <w:r w:rsidRPr="00CC03DF">
              <w:rPr>
                <w:color w:val="538135" w:themeColor="accent6" w:themeShade="BF"/>
                <w:sz w:val="20"/>
                <w:szCs w:val="22"/>
              </w:rPr>
              <w:t>Solve complex problems in the code of the website.</w:t>
            </w:r>
          </w:p>
          <w:p w14:paraId="2DDE60EF" w14:textId="47398199" w:rsidR="00FD7C3F" w:rsidRPr="00FD7C3F" w:rsidRDefault="001251EA" w:rsidP="001251EA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516FB412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182C95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" strokecolor="#ed7d31 [320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C03DF" w:rsidRDefault="00C003A0" w:rsidP="00C003A0">
            <w:pPr>
              <w:spacing w:after="100"/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</w:pPr>
            <w:r w:rsidRPr="00CC03DF">
              <w:rPr>
                <w:rFonts w:ascii="Arial Rounded MT Bold" w:hAnsi="Arial Rounded MT Bold"/>
                <w:color w:val="FFC000" w:themeColor="accent4"/>
                <w:sz w:val="32"/>
                <w:szCs w:val="36"/>
              </w:rPr>
              <w:t>Courses</w:t>
            </w:r>
          </w:p>
          <w:p w14:paraId="700DD519" w14:textId="732A6490" w:rsidR="00331F88" w:rsidRPr="00CC03DF" w:rsidRDefault="00331F88" w:rsidP="00331F88">
            <w:pPr>
              <w:pStyle w:val="Heading3"/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</w:pPr>
            <w:r w:rsidRPr="00CC03DF">
              <w:rPr>
                <w:color w:val="538135" w:themeColor="accent6" w:themeShade="BF"/>
              </w:rPr>
              <w:t xml:space="preserve">Google Analytics Certification 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(Google ,March 2023)</w:t>
            </w:r>
          </w:p>
          <w:p w14:paraId="556FB7C0" w14:textId="12962670" w:rsidR="00A52801" w:rsidRPr="00CC03DF" w:rsidRDefault="00B85D15" w:rsidP="00A52801">
            <w:pPr>
              <w:pStyle w:val="Heading3"/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</w:pPr>
            <w:r w:rsidRPr="00CC03DF">
              <w:rPr>
                <w:color w:val="538135" w:themeColor="accent6" w:themeShade="BF"/>
              </w:rPr>
              <w:t>Certified AI</w:t>
            </w:r>
            <w:r w:rsidR="00FD7C3F" w:rsidRPr="00CC03DF">
              <w:rPr>
                <w:color w:val="538135" w:themeColor="accent6" w:themeShade="BF"/>
              </w:rPr>
              <w:t xml:space="preserve"> Develop</w:t>
            </w:r>
            <w:r w:rsidRPr="00CC03DF">
              <w:rPr>
                <w:color w:val="538135" w:themeColor="accent6" w:themeShade="BF"/>
              </w:rPr>
              <w:t xml:space="preserve">er 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(</w:t>
            </w:r>
            <w:r w:rsidR="00146803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 xml:space="preserve">PIAIC, 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January 2023)</w:t>
            </w:r>
          </w:p>
          <w:p w14:paraId="084B87B2" w14:textId="688013DC" w:rsidR="00B85D15" w:rsidRPr="00CC03DF" w:rsidRDefault="00B85D15" w:rsidP="00B85D15">
            <w:pPr>
              <w:pStyle w:val="Heading3"/>
              <w:rPr>
                <w:color w:val="538135" w:themeColor="accent6" w:themeShade="BF"/>
              </w:rPr>
            </w:pPr>
            <w:r w:rsidRPr="00CC03DF">
              <w:rPr>
                <w:color w:val="538135" w:themeColor="accent6" w:themeShade="BF"/>
              </w:rPr>
              <w:t xml:space="preserve">Flutter Mobile App Development 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(</w:t>
            </w:r>
            <w:r w:rsidR="00146803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 xml:space="preserve">Jawan Pakistan, 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September 2021)</w:t>
            </w:r>
          </w:p>
          <w:p w14:paraId="517E01A2" w14:textId="2DE75D18" w:rsidR="00B85D15" w:rsidRPr="00CC03DF" w:rsidRDefault="00146803" w:rsidP="00B85D15">
            <w:pPr>
              <w:pStyle w:val="Heading3"/>
              <w:rPr>
                <w:color w:val="538135" w:themeColor="accent6" w:themeShade="BF"/>
              </w:rPr>
            </w:pPr>
            <w:r w:rsidRPr="00CC03DF">
              <w:rPr>
                <w:color w:val="538135" w:themeColor="accent6" w:themeShade="BF"/>
              </w:rPr>
              <w:t xml:space="preserve">Android Application Development </w:t>
            </w:r>
            <w:r w:rsidR="00B85D15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(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 xml:space="preserve">NAVTTC, </w:t>
            </w:r>
            <w:r w:rsidR="00B85D15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2021)</w:t>
            </w:r>
          </w:p>
          <w:p w14:paraId="5DE93836" w14:textId="4D7A466F" w:rsidR="00B85D15" w:rsidRP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CC03DF">
              <w:rPr>
                <w:color w:val="538135" w:themeColor="accent6" w:themeShade="BF"/>
              </w:rPr>
              <w:t xml:space="preserve">Certified Python Developer </w:t>
            </w:r>
            <w:r w:rsidR="00B85D15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(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 xml:space="preserve">CISCO, </w:t>
            </w:r>
            <w:r w:rsidR="00B85D15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202</w:t>
            </w:r>
            <w:r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0</w:t>
            </w:r>
            <w:r w:rsidR="00B85D15" w:rsidRPr="00CC03DF">
              <w:rPr>
                <w:rFonts w:asciiTheme="minorHAnsi" w:hAnsiTheme="minorHAnsi"/>
                <w:color w:val="538135" w:themeColor="accent6" w:themeShade="BF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1251EA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B403" w14:textId="77777777" w:rsidR="00304F72" w:rsidRDefault="00304F72" w:rsidP="00A438FB">
      <w:r>
        <w:separator/>
      </w:r>
    </w:p>
  </w:endnote>
  <w:endnote w:type="continuationSeparator" w:id="0">
    <w:p w14:paraId="59053858" w14:textId="77777777" w:rsidR="00304F72" w:rsidRDefault="00304F72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C408" w14:textId="77777777" w:rsidR="00304F72" w:rsidRDefault="00304F72" w:rsidP="00A438FB">
      <w:r>
        <w:separator/>
      </w:r>
    </w:p>
  </w:footnote>
  <w:footnote w:type="continuationSeparator" w:id="0">
    <w:p w14:paraId="6D7C04DC" w14:textId="77777777" w:rsidR="00304F72" w:rsidRDefault="00304F72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458F0"/>
    <w:rsid w:val="000D2895"/>
    <w:rsid w:val="000E0F4F"/>
    <w:rsid w:val="000E61D3"/>
    <w:rsid w:val="001053D8"/>
    <w:rsid w:val="001251EA"/>
    <w:rsid w:val="00132439"/>
    <w:rsid w:val="00133128"/>
    <w:rsid w:val="001342AB"/>
    <w:rsid w:val="001378A4"/>
    <w:rsid w:val="00146803"/>
    <w:rsid w:val="001E4E91"/>
    <w:rsid w:val="001E7EBD"/>
    <w:rsid w:val="001F4C02"/>
    <w:rsid w:val="00254993"/>
    <w:rsid w:val="00275F9D"/>
    <w:rsid w:val="002A476E"/>
    <w:rsid w:val="002C25B8"/>
    <w:rsid w:val="00304F72"/>
    <w:rsid w:val="00317B1A"/>
    <w:rsid w:val="00324507"/>
    <w:rsid w:val="00331F88"/>
    <w:rsid w:val="00341E79"/>
    <w:rsid w:val="003726CA"/>
    <w:rsid w:val="003E0122"/>
    <w:rsid w:val="003F324E"/>
    <w:rsid w:val="003F5F05"/>
    <w:rsid w:val="00473644"/>
    <w:rsid w:val="004869DC"/>
    <w:rsid w:val="004A38D7"/>
    <w:rsid w:val="004A6A97"/>
    <w:rsid w:val="004E01BE"/>
    <w:rsid w:val="004F217D"/>
    <w:rsid w:val="005041D5"/>
    <w:rsid w:val="00512499"/>
    <w:rsid w:val="00515D36"/>
    <w:rsid w:val="00542DCA"/>
    <w:rsid w:val="00572ADD"/>
    <w:rsid w:val="0058338B"/>
    <w:rsid w:val="00597F2E"/>
    <w:rsid w:val="005B6A9D"/>
    <w:rsid w:val="005C7131"/>
    <w:rsid w:val="005E380B"/>
    <w:rsid w:val="005E6440"/>
    <w:rsid w:val="0060352F"/>
    <w:rsid w:val="00670098"/>
    <w:rsid w:val="00676A45"/>
    <w:rsid w:val="00676A61"/>
    <w:rsid w:val="0069332F"/>
    <w:rsid w:val="0069476D"/>
    <w:rsid w:val="006A18AD"/>
    <w:rsid w:val="006C538C"/>
    <w:rsid w:val="006C769F"/>
    <w:rsid w:val="00712F0B"/>
    <w:rsid w:val="00746127"/>
    <w:rsid w:val="007977BD"/>
    <w:rsid w:val="007A248A"/>
    <w:rsid w:val="007A3CC7"/>
    <w:rsid w:val="007A5BEC"/>
    <w:rsid w:val="007C447B"/>
    <w:rsid w:val="007E23D6"/>
    <w:rsid w:val="007E52AF"/>
    <w:rsid w:val="007F4863"/>
    <w:rsid w:val="00802B08"/>
    <w:rsid w:val="0082799D"/>
    <w:rsid w:val="00837D80"/>
    <w:rsid w:val="00850043"/>
    <w:rsid w:val="00864D97"/>
    <w:rsid w:val="00874106"/>
    <w:rsid w:val="008B5A75"/>
    <w:rsid w:val="008B73C0"/>
    <w:rsid w:val="008D5B64"/>
    <w:rsid w:val="008E1751"/>
    <w:rsid w:val="008F100F"/>
    <w:rsid w:val="00970964"/>
    <w:rsid w:val="00A053AC"/>
    <w:rsid w:val="00A14E9F"/>
    <w:rsid w:val="00A3679F"/>
    <w:rsid w:val="00A438FB"/>
    <w:rsid w:val="00A47395"/>
    <w:rsid w:val="00A51153"/>
    <w:rsid w:val="00A52801"/>
    <w:rsid w:val="00A626D2"/>
    <w:rsid w:val="00A667E4"/>
    <w:rsid w:val="00AB2BCB"/>
    <w:rsid w:val="00AF7C92"/>
    <w:rsid w:val="00B12107"/>
    <w:rsid w:val="00B51E22"/>
    <w:rsid w:val="00B52438"/>
    <w:rsid w:val="00B54727"/>
    <w:rsid w:val="00B56501"/>
    <w:rsid w:val="00B60727"/>
    <w:rsid w:val="00B74A30"/>
    <w:rsid w:val="00B85D15"/>
    <w:rsid w:val="00BB6871"/>
    <w:rsid w:val="00C003A0"/>
    <w:rsid w:val="00C00C0E"/>
    <w:rsid w:val="00C459CD"/>
    <w:rsid w:val="00C55679"/>
    <w:rsid w:val="00C57E62"/>
    <w:rsid w:val="00CC03DF"/>
    <w:rsid w:val="00CD6E82"/>
    <w:rsid w:val="00CF4A3F"/>
    <w:rsid w:val="00D21E35"/>
    <w:rsid w:val="00DB7617"/>
    <w:rsid w:val="00DE159C"/>
    <w:rsid w:val="00DE499C"/>
    <w:rsid w:val="00E37ADD"/>
    <w:rsid w:val="00E44A7D"/>
    <w:rsid w:val="00E74202"/>
    <w:rsid w:val="00E95E06"/>
    <w:rsid w:val="00ED441E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BD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8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huzaifaakram2000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2023-11-30T10:34:00Z</dcterms:created>
  <dcterms:modified xsi:type="dcterms:W3CDTF">2023-11-30T10:56:00Z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