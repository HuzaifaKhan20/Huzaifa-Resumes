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2C121F17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4D5E052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D22F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735717CD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4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5B3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RQlAIAAM8FAAAOAAAAZHJzL2Uyb0RvYy54bWysVE1PGzEQvVfqf7B8L/tBK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L4VxFC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C003A0" w:rsidRDefault="00A14E9F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6119A673" w:rsidR="00A053AC" w:rsidRPr="00C003A0" w:rsidRDefault="007C4083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Full Stack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0F66A6AC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4+ years of experience </w:t>
            </w:r>
            <w:r w:rsidR="00A053AC">
              <w:t xml:space="preserve">in </w:t>
            </w:r>
            <w:r w:rsidR="007C4083">
              <w:t>MERN stack which includes React, Next, Mongo DB</w:t>
            </w:r>
            <w:r w:rsidR="00A053AC">
              <w:t>,</w:t>
            </w:r>
            <w:r w:rsidR="007F3574">
              <w:t xml:space="preserve"> Node,</w:t>
            </w:r>
            <w:r w:rsidR="00A053AC">
              <w:t xml:space="preserve"> JavaScript, and </w:t>
            </w:r>
            <w:r w:rsidR="007C4083">
              <w:t>HTML/CSS</w:t>
            </w:r>
            <w:r w:rsidR="00A56917">
              <w:t xml:space="preserve">, </w:t>
            </w:r>
            <w:r w:rsidR="00A56917" w:rsidRPr="00A56917">
              <w:t>WordPress</w:t>
            </w:r>
            <w:r w:rsidR="00A053AC">
              <w:t xml:space="preserve"> with a track record of developing high-quality web</w:t>
            </w:r>
            <w:r w:rsidR="007C4083">
              <w:t xml:space="preserve"> a</w:t>
            </w:r>
            <w:r w:rsidR="00A053AC">
              <w:t>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Pr="007907A7" w:rsidRDefault="00E37ADD" w:rsidP="00E37ADD">
            <w:pPr>
              <w:spacing w:after="100"/>
              <w:rPr>
                <w:sz w:val="18"/>
                <w:szCs w:val="18"/>
              </w:rPr>
            </w:pPr>
            <w:r w:rsidRPr="007907A7">
              <w:rPr>
                <w:b/>
                <w:bCs/>
                <w:color w:val="3B3838" w:themeColor="background2" w:themeShade="40"/>
                <w:sz w:val="18"/>
                <w:szCs w:val="18"/>
              </w:rPr>
              <w:t>Cell:</w:t>
            </w:r>
            <w:r w:rsidRPr="007907A7">
              <w:rPr>
                <w:color w:val="3B3838" w:themeColor="background2" w:themeShade="40"/>
                <w:sz w:val="18"/>
                <w:szCs w:val="18"/>
              </w:rPr>
              <w:t xml:space="preserve"> </w:t>
            </w:r>
            <w:r w:rsidR="00BB6871" w:rsidRPr="007907A7">
              <w:rPr>
                <w:color w:val="000000" w:themeColor="text1" w:themeShade="80"/>
                <w:sz w:val="18"/>
                <w:szCs w:val="18"/>
              </w:rPr>
              <w:t>+92</w:t>
            </w:r>
            <w:r w:rsidRPr="007907A7">
              <w:rPr>
                <w:sz w:val="18"/>
                <w:szCs w:val="18"/>
              </w:rPr>
              <w:t>3</w:t>
            </w:r>
            <w:r w:rsidR="00C55679" w:rsidRPr="007907A7">
              <w:rPr>
                <w:sz w:val="18"/>
                <w:szCs w:val="18"/>
              </w:rPr>
              <w:t>342215265</w:t>
            </w:r>
          </w:p>
          <w:p w14:paraId="23F1888C" w14:textId="61001786" w:rsidR="00E37ADD" w:rsidRPr="007907A7" w:rsidRDefault="00E37ADD" w:rsidP="00E37ADD">
            <w:pPr>
              <w:spacing w:after="100"/>
              <w:rPr>
                <w:sz w:val="18"/>
                <w:szCs w:val="18"/>
              </w:rPr>
            </w:pPr>
            <w:r w:rsidRPr="007907A7">
              <w:rPr>
                <w:b/>
                <w:bCs/>
                <w:color w:val="3B3838" w:themeColor="background2" w:themeShade="40"/>
                <w:sz w:val="18"/>
                <w:szCs w:val="18"/>
              </w:rPr>
              <w:t xml:space="preserve">Mail: </w:t>
            </w:r>
            <w:r w:rsidR="007907A7" w:rsidRPr="007907A7">
              <w:rPr>
                <w:sz w:val="18"/>
                <w:szCs w:val="18"/>
              </w:rPr>
              <w:t>muhammad.huzaifa@symmetrydigital.com</w:t>
            </w:r>
          </w:p>
          <w:p w14:paraId="4500A286" w14:textId="4467CB5E" w:rsidR="008B73C0" w:rsidRPr="007907A7" w:rsidRDefault="00E37ADD" w:rsidP="00FC0C8E">
            <w:pPr>
              <w:spacing w:after="100"/>
              <w:rPr>
                <w:sz w:val="18"/>
                <w:szCs w:val="18"/>
              </w:rPr>
            </w:pPr>
            <w:r w:rsidRPr="007907A7">
              <w:rPr>
                <w:b/>
                <w:bCs/>
                <w:color w:val="3B3838" w:themeColor="background2" w:themeShade="40"/>
                <w:sz w:val="18"/>
                <w:szCs w:val="18"/>
              </w:rPr>
              <w:t>CNIC:</w:t>
            </w:r>
            <w:r w:rsidRPr="007907A7">
              <w:rPr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7907A7">
              <w:rPr>
                <w:sz w:val="18"/>
                <w:szCs w:val="18"/>
              </w:rPr>
              <w:t>42201-8957068-1</w:t>
            </w:r>
          </w:p>
          <w:p w14:paraId="6FE714FC" w14:textId="7B7A815D" w:rsidR="008B73C0" w:rsidRPr="007907A7" w:rsidRDefault="00FC0C8E" w:rsidP="00E37ADD">
            <w:pPr>
              <w:spacing w:after="160"/>
              <w:rPr>
                <w:sz w:val="18"/>
                <w:szCs w:val="18"/>
              </w:rPr>
            </w:pPr>
            <w:r w:rsidRPr="007907A7">
              <w:rPr>
                <w:b/>
                <w:bCs/>
                <w:color w:val="3B3838" w:themeColor="background2" w:themeShade="40"/>
                <w:sz w:val="18"/>
                <w:szCs w:val="18"/>
              </w:rPr>
              <w:t>Address</w:t>
            </w:r>
            <w:r w:rsidRPr="007907A7">
              <w:rPr>
                <w:color w:val="3B3838" w:themeColor="background2" w:themeShade="40"/>
                <w:sz w:val="18"/>
                <w:szCs w:val="18"/>
              </w:rPr>
              <w:t xml:space="preserve">: </w:t>
            </w:r>
            <w:r w:rsidRPr="007907A7">
              <w:rPr>
                <w:sz w:val="18"/>
                <w:szCs w:val="18"/>
              </w:rP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4F77FA3" w:rsidR="005E380B" w:rsidRPr="00A56917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r>
              <w:rPr>
                <w:rFonts w:asciiTheme="majorHAnsi" w:hAnsiTheme="majorHAnsi"/>
                <w:color w:val="3B3838" w:themeColor="background2" w:themeShade="40"/>
              </w:rPr>
              <w:t>Next JS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38AA11A0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6AACA2DB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Mongo DB, MySQL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48905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019C6935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P</w:t>
            </w:r>
            <w:r w:rsidR="00A56917">
              <w:rPr>
                <w:rFonts w:asciiTheme="majorHAnsi" w:hAnsiTheme="majorHAnsi"/>
                <w:color w:val="3B3838" w:themeColor="background2" w:themeShade="40"/>
              </w:rPr>
              <w:t>HP / Node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147991F3" w:rsidR="00A56917" w:rsidRPr="00874106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3EA258C2" w:rsidR="001342AB" w:rsidRPr="00874106" w:rsidRDefault="00386D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/ CSS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1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s1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Btsj&#10;WaaXFYjdvSceukEMjl/X2B03LMR75vHTYz/hNol3eCgNTUmhlyipwP947T3Z40CglpIGJ7mk4fuG&#10;eUmJ/mxxVM7G02ka/XyZzj6knvXHmtWxxm7MJWAHjXFvOZ7FZB/1XlQezDMunWWKiipmOcYuKY9+&#10;f7mM3YbBtcXlcpnNcNwdizf20fEEnnhOzfzUPjPv+hGJOFu3sJ96Ns9933F8sE2eFpabCKqOSXng&#10;tb/gqkDpxS46vmerw/Jd/AQ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PjSOzW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10FE9FA2" w:rsidR="005E380B" w:rsidRPr="00874106" w:rsidRDefault="00386D17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Git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2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D54724" w14:textId="0DECFDC0" w:rsidR="005E380B" w:rsidRPr="00874106" w:rsidRDefault="00386D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Click Up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BUR2vW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107F35F1" w:rsidR="001251EA" w:rsidRDefault="001251EA" w:rsidP="001251EA">
            <w:pPr>
              <w:spacing w:after="120"/>
            </w:pPr>
            <w:r w:rsidRPr="001251EA">
              <w:t xml:space="preserve">- </w:t>
            </w:r>
            <w:r w:rsidR="00FC0C8E">
              <w:t xml:space="preserve">Developed </w:t>
            </w:r>
            <w:r w:rsidR="008B5A75">
              <w:t>award-winning</w:t>
            </w:r>
            <w:r w:rsidR="00FC0C8E">
              <w:t xml:space="preserve"> websites for brands</w:t>
            </w:r>
            <w:r w:rsidRPr="001251EA">
              <w:t xml:space="preserve"> </w:t>
            </w:r>
            <w:r w:rsidR="008B5A75">
              <w:t>such as</w:t>
            </w:r>
            <w:r w:rsidRPr="001251EA">
              <w:t xml:space="preserve"> HBL</w:t>
            </w:r>
            <w:r w:rsidR="00D9033B">
              <w:t xml:space="preserve"> MFB</w:t>
            </w:r>
            <w:r w:rsidRPr="001251EA">
              <w:t>, Jazz</w:t>
            </w:r>
            <w:r w:rsidR="00D9033B">
              <w:t xml:space="preserve"> Business</w:t>
            </w:r>
            <w:r w:rsidRPr="001251EA">
              <w:t>,</w:t>
            </w:r>
            <w:r w:rsidR="009217D8">
              <w:t xml:space="preserve"> Sanofi,</w:t>
            </w:r>
            <w:r w:rsidRPr="001251EA">
              <w:t xml:space="preserve"> MCB</w:t>
            </w:r>
            <w:r w:rsidR="00D9033B">
              <w:t xml:space="preserve"> Bank</w:t>
            </w:r>
            <w:r w:rsidRPr="001251EA">
              <w:t xml:space="preserve">, </w:t>
            </w:r>
            <w:r w:rsidR="00D9033B">
              <w:t>BML</w:t>
            </w:r>
            <w:r w:rsidRPr="001251EA">
              <w:t xml:space="preserve"> Bank, Martin Dow, EBM, </w:t>
            </w:r>
            <w:proofErr w:type="spellStart"/>
            <w:r w:rsidR="0082786E">
              <w:t>Massoun</w:t>
            </w:r>
            <w:proofErr w:type="spellEnd"/>
            <w:r w:rsidR="0082786E" w:rsidRPr="001251EA">
              <w:t xml:space="preserve"> (Qatar)</w:t>
            </w:r>
            <w:r w:rsidR="009217D8">
              <w:t xml:space="preserve"> </w:t>
            </w:r>
            <w:r w:rsidRPr="001251EA">
              <w:t xml:space="preserve">and </w:t>
            </w:r>
            <w:proofErr w:type="spellStart"/>
            <w:r w:rsidR="009217D8" w:rsidRPr="001251EA">
              <w:t>iamHBL</w:t>
            </w:r>
            <w:proofErr w:type="spellEnd"/>
            <w:r w:rsidR="009217D8" w:rsidRPr="001251EA">
              <w:t xml:space="preserve"> portal for the HBL </w:t>
            </w:r>
            <w:r w:rsidR="009217D8">
              <w:t>team</w:t>
            </w:r>
            <w:r w:rsidR="000D2895">
              <w:t>.</w:t>
            </w:r>
          </w:p>
          <w:p w14:paraId="2D09BC65" w14:textId="353D6CAF" w:rsidR="00D9033B" w:rsidRDefault="001251EA" w:rsidP="001251EA">
            <w:pPr>
              <w:spacing w:after="120"/>
            </w:pPr>
            <w:r w:rsidRPr="001251EA">
              <w:t xml:space="preserve">- </w:t>
            </w:r>
            <w:r w:rsidR="009217D8">
              <w:t>Maintain websites of top brands such as PSX, HBL, MCB,</w:t>
            </w:r>
            <w:r w:rsidR="009217D8" w:rsidRPr="001251EA">
              <w:t xml:space="preserve"> </w:t>
            </w:r>
            <w:proofErr w:type="spellStart"/>
            <w:r w:rsidR="009217D8" w:rsidRPr="001251EA">
              <w:t>MyCashdfs</w:t>
            </w:r>
            <w:proofErr w:type="spellEnd"/>
            <w:r w:rsidR="009217D8" w:rsidRPr="001251EA">
              <w:t xml:space="preserve"> (West</w:t>
            </w:r>
            <w:r w:rsidR="009217D8">
              <w:t xml:space="preserve"> I</w:t>
            </w:r>
            <w:r w:rsidR="009217D8" w:rsidRPr="001251EA">
              <w:t>ndies)</w:t>
            </w:r>
            <w:r w:rsidR="009217D8">
              <w:t xml:space="preserve"> which includes developing new pages and fixing issues on current website</w:t>
            </w:r>
            <w:r w:rsidR="004F7CCA">
              <w:t>.</w:t>
            </w:r>
          </w:p>
          <w:p w14:paraId="22A566C6" w14:textId="61CB3208" w:rsidR="001251EA" w:rsidRDefault="001251EA" w:rsidP="00D9033B">
            <w:pPr>
              <w:spacing w:after="120"/>
            </w:pPr>
            <w:r w:rsidRPr="001251EA">
              <w:t xml:space="preserve">- </w:t>
            </w:r>
            <w:r w:rsidR="004F7CCA">
              <w:t>Developed r</w:t>
            </w:r>
            <w:r w:rsidR="00D9033B" w:rsidRPr="001251EA">
              <w:t xml:space="preserve">eimbursement portal for Symmetry </w:t>
            </w:r>
            <w:r w:rsidR="004F7CCA">
              <w:t>Group</w:t>
            </w:r>
            <w:r w:rsidR="00D9033B" w:rsidRPr="001251EA">
              <w:t xml:space="preserve"> based on PHP, MySQL, jQuery, AJAX, JavaScript.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085A530" w14:textId="00762113" w:rsidR="00837D80" w:rsidRDefault="00837D80" w:rsidP="00837D80">
            <w:pPr>
              <w:spacing w:after="120"/>
            </w:pPr>
            <w:r w:rsidRPr="00837D80">
              <w:t xml:space="preserve">- Developed </w:t>
            </w:r>
            <w:r w:rsidR="00A1149F">
              <w:t xml:space="preserve">modern </w:t>
            </w:r>
            <w:r w:rsidRPr="00837D80">
              <w:t>websites for international clients</w:t>
            </w:r>
            <w:r w:rsidR="004A6A97">
              <w:t>.</w:t>
            </w:r>
          </w:p>
          <w:p w14:paraId="7AABB4C6" w14:textId="30083783" w:rsidR="00837D80" w:rsidRDefault="00837D80" w:rsidP="00837D80">
            <w:pPr>
              <w:spacing w:after="120"/>
            </w:pPr>
            <w:r>
              <w:t>- Solve complex problems in the code of the website.</w:t>
            </w:r>
          </w:p>
          <w:p w14:paraId="48FFDDEF" w14:textId="78498505" w:rsidR="004A6A97" w:rsidRDefault="00837D80" w:rsidP="00C003A0">
            <w:r>
              <w:t>- Hosted website on international servers</w:t>
            </w:r>
            <w:r w:rsidR="00A946A5">
              <w:t xml:space="preserve"> </w:t>
            </w:r>
            <w:r w:rsidR="00431C76">
              <w:t>with</w:t>
            </w:r>
            <w:r w:rsidR="00A946A5">
              <w:t xml:space="preserve"> Firebase and Hostinger</w:t>
            </w:r>
            <w:r>
              <w:t>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23560C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3F02E" w14:textId="77777777" w:rsidR="00AF0577" w:rsidRDefault="00AF0577" w:rsidP="00A438FB">
      <w:r>
        <w:separator/>
      </w:r>
    </w:p>
  </w:endnote>
  <w:endnote w:type="continuationSeparator" w:id="0">
    <w:p w14:paraId="5D0DE529" w14:textId="77777777" w:rsidR="00AF0577" w:rsidRDefault="00AF0577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8817B" w14:textId="77777777" w:rsidR="00AF0577" w:rsidRDefault="00AF0577" w:rsidP="00A438FB">
      <w:r>
        <w:separator/>
      </w:r>
    </w:p>
  </w:footnote>
  <w:footnote w:type="continuationSeparator" w:id="0">
    <w:p w14:paraId="266CFD3B" w14:textId="77777777" w:rsidR="00AF0577" w:rsidRDefault="00AF0577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15DBD"/>
    <w:rsid w:val="00017FA6"/>
    <w:rsid w:val="0002242A"/>
    <w:rsid w:val="000D0C84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5126"/>
    <w:rsid w:val="00146803"/>
    <w:rsid w:val="001D4137"/>
    <w:rsid w:val="001E4E91"/>
    <w:rsid w:val="001E7EBD"/>
    <w:rsid w:val="00213A69"/>
    <w:rsid w:val="00215E8D"/>
    <w:rsid w:val="0023560C"/>
    <w:rsid w:val="00254993"/>
    <w:rsid w:val="00275F9D"/>
    <w:rsid w:val="002A476E"/>
    <w:rsid w:val="002C25B8"/>
    <w:rsid w:val="00324507"/>
    <w:rsid w:val="00341E79"/>
    <w:rsid w:val="003726CA"/>
    <w:rsid w:val="00386D17"/>
    <w:rsid w:val="003B1BAC"/>
    <w:rsid w:val="003E0122"/>
    <w:rsid w:val="003F324E"/>
    <w:rsid w:val="003F5F05"/>
    <w:rsid w:val="00431C76"/>
    <w:rsid w:val="00473644"/>
    <w:rsid w:val="004869DC"/>
    <w:rsid w:val="004A38D7"/>
    <w:rsid w:val="004A6A97"/>
    <w:rsid w:val="004E01BE"/>
    <w:rsid w:val="004F217D"/>
    <w:rsid w:val="004F7CCA"/>
    <w:rsid w:val="005041D5"/>
    <w:rsid w:val="00512499"/>
    <w:rsid w:val="00542DCA"/>
    <w:rsid w:val="0054749E"/>
    <w:rsid w:val="00572ADD"/>
    <w:rsid w:val="0058338B"/>
    <w:rsid w:val="00597F2E"/>
    <w:rsid w:val="005B6A9D"/>
    <w:rsid w:val="005B725E"/>
    <w:rsid w:val="005E380B"/>
    <w:rsid w:val="005E6440"/>
    <w:rsid w:val="0060352F"/>
    <w:rsid w:val="00670098"/>
    <w:rsid w:val="00676A45"/>
    <w:rsid w:val="00676A61"/>
    <w:rsid w:val="0068661D"/>
    <w:rsid w:val="006900FA"/>
    <w:rsid w:val="0069332F"/>
    <w:rsid w:val="0069476D"/>
    <w:rsid w:val="006A18AD"/>
    <w:rsid w:val="006C769F"/>
    <w:rsid w:val="006D5236"/>
    <w:rsid w:val="006E2F67"/>
    <w:rsid w:val="00712F0B"/>
    <w:rsid w:val="00746127"/>
    <w:rsid w:val="007907A7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217D8"/>
    <w:rsid w:val="00970964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946A5"/>
    <w:rsid w:val="00AB2BCB"/>
    <w:rsid w:val="00AF0577"/>
    <w:rsid w:val="00AF7C92"/>
    <w:rsid w:val="00B12107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021B"/>
    <w:rsid w:val="00CD6E82"/>
    <w:rsid w:val="00CF4A3F"/>
    <w:rsid w:val="00D15FF2"/>
    <w:rsid w:val="00D21E35"/>
    <w:rsid w:val="00D23941"/>
    <w:rsid w:val="00D9033B"/>
    <w:rsid w:val="00DB7617"/>
    <w:rsid w:val="00DC1012"/>
    <w:rsid w:val="00DD0A7F"/>
    <w:rsid w:val="00DE159C"/>
    <w:rsid w:val="00DE499C"/>
    <w:rsid w:val="00E37ADD"/>
    <w:rsid w:val="00E44A7D"/>
    <w:rsid w:val="00E74202"/>
    <w:rsid w:val="00E95E06"/>
    <w:rsid w:val="00ED441E"/>
    <w:rsid w:val="00EE75DF"/>
    <w:rsid w:val="00EF6803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917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2024-09-18T10:26:00Z</dcterms:created>
  <dcterms:modified xsi:type="dcterms:W3CDTF">2024-09-18T10:26:00Z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