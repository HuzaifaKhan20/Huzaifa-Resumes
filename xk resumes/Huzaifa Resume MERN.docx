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64A3B6D2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C8A17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HGclAIAAM8FAAAOAAAAZHJzL2Uyb0RvYy54bWysVE1PGzEQvVfqf7B8L/sBN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PXAcZy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353B72BA" w14:textId="530BEC06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r w:rsidR="001B2D1D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 xml:space="preserve"> </w:t>
            </w: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5A4B3587" w:rsidR="00A053AC" w:rsidRPr="00C003A0" w:rsidRDefault="00F676FC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MERN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2AD3BFD4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4+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F676FC">
              <w:t xml:space="preserve"> Mongo DB, Express JS, Node JS,</w:t>
            </w:r>
            <w:r w:rsidR="00A053AC">
              <w:t xml:space="preserve"> JavaScript, </w:t>
            </w:r>
            <w:r w:rsidR="007C4083">
              <w:t>HTML</w:t>
            </w:r>
            <w:r w:rsidR="00F676FC">
              <w:t xml:space="preserve"> 5, </w:t>
            </w:r>
            <w:r w:rsidR="007C4083">
              <w:t>CSS</w:t>
            </w:r>
            <w:r w:rsidR="00F676FC">
              <w:t xml:space="preserve"> 3</w:t>
            </w:r>
            <w:r w:rsidR="00A56917">
              <w:t xml:space="preserve">, </w:t>
            </w:r>
            <w:r w:rsidR="00F676FC">
              <w:t xml:space="preserve">SCSS, </w:t>
            </w:r>
            <w:r w:rsidR="00A56917" w:rsidRPr="00A56917">
              <w:t>WordPress</w:t>
            </w:r>
            <w:r w:rsidR="00701D56">
              <w:t>, jQuery</w:t>
            </w:r>
            <w:r w:rsidR="00A053AC">
              <w:t xml:space="preserve"> with a track record of developing high-quality web</w:t>
            </w:r>
            <w:r w:rsidR="00701D56">
              <w:t>sites and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44CBBE58" w14:textId="5CB9F909" w:rsidR="002213A4" w:rsidRPr="00E37ADD" w:rsidRDefault="00E37ADD" w:rsidP="002213A4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58AAA318" w14:textId="77777777" w:rsidR="002213A4" w:rsidRDefault="002213A4" w:rsidP="002213A4">
            <w:pPr>
              <w:spacing w:before="100" w:beforeAutospacing="1" w:after="240"/>
              <w:rPr>
                <w:color w:val="auto"/>
              </w:rPr>
            </w:pPr>
            <w:r>
              <w:rPr>
                <w:b/>
                <w:bCs/>
                <w:color w:val="3B3838" w:themeColor="background2" w:themeShade="40"/>
              </w:rPr>
              <w:t>GitHub Link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hyperlink r:id="rId11" w:history="1">
              <w:r w:rsidRPr="00196557">
                <w:rPr>
                  <w:rStyle w:val="Hyperlink"/>
                  <w:color w:val="auto"/>
                </w:rPr>
                <w:t>https://github.com/HuzaifaKhan20</w:t>
              </w:r>
            </w:hyperlink>
          </w:p>
          <w:p w14:paraId="639C036C" w14:textId="733C28B0" w:rsidR="002213A4" w:rsidRDefault="002213A4" w:rsidP="002213A4">
            <w:pPr>
              <w:spacing w:after="16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F1DBB3" wp14:editId="0A86544C">
                      <wp:extent cx="1828800" cy="0"/>
                      <wp:effectExtent l="0" t="0" r="0" b="0"/>
                      <wp:docPr id="167179607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30082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6A925" w14:textId="6AF47B41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247D8599" w:rsidR="005E380B" w:rsidRPr="00874106" w:rsidRDefault="00F676FC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Node JS / Express JS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47AD72F" w14:textId="3884902B" w:rsidR="00F676FC" w:rsidRPr="00874106" w:rsidRDefault="00F676FC" w:rsidP="00F676FC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Mongo DB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53A531" w14:textId="77777777" w:rsidR="00F676FC" w:rsidRPr="00874106" w:rsidRDefault="00F676FC" w:rsidP="00F676FC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7C09941D" w:rsidR="001342AB" w:rsidRPr="00874106" w:rsidRDefault="00F676FC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 5 / CSS 3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669B7ECC" w:rsidR="005E380B" w:rsidRPr="00874106" w:rsidRDefault="00F676FC" w:rsidP="005E380B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WordPress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72A1655" w14:textId="2456DB3A" w:rsidR="001D2BED" w:rsidRPr="001B2D1D" w:rsidRDefault="001D2BED" w:rsidP="001B2D1D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</w:p>
          <w:p w14:paraId="3A9E3316" w14:textId="53C2DC2A" w:rsidR="001D2BED" w:rsidRPr="004A38D7" w:rsidRDefault="001D2BED" w:rsidP="00A52801">
            <w:pPr>
              <w:spacing w:before="300"/>
              <w:rPr>
                <w:rFonts w:asciiTheme="majorHAnsi" w:hAnsiTheme="majorHAnsi"/>
              </w:rPr>
            </w:pP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698CCE52" w14:textId="26AFAB41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>- Developed award-winning websites for brands such as</w:t>
            </w:r>
            <w:r w:rsidR="00F676FC">
              <w:rPr>
                <w:color w:val="auto"/>
              </w:rPr>
              <w:t xml:space="preserve"> </w:t>
            </w:r>
            <w:hyperlink r:id="rId12" w:history="1">
              <w:r w:rsidR="00F676FC" w:rsidRPr="00F676FC">
                <w:rPr>
                  <w:rStyle w:val="Hyperlink"/>
                  <w:color w:val="auto"/>
                </w:rPr>
                <w:t>ROX</w:t>
              </w:r>
            </w:hyperlink>
            <w:r w:rsidR="00F676FC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13" w:history="1">
              <w:r w:rsidRPr="00782BC1">
                <w:rPr>
                  <w:rStyle w:val="Hyperlink"/>
                  <w:color w:val="auto"/>
                </w:rPr>
                <w:t>HBL MFB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4" w:history="1">
              <w:r w:rsidRPr="00782BC1">
                <w:rPr>
                  <w:rStyle w:val="Hyperlink"/>
                  <w:color w:val="auto"/>
                </w:rPr>
                <w:t>Jazz Business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5" w:history="1">
              <w:r w:rsidRPr="00782BC1">
                <w:rPr>
                  <w:rStyle w:val="Hyperlink"/>
                  <w:color w:val="auto"/>
                </w:rPr>
                <w:t>Hoechst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6" w:history="1">
              <w:r w:rsidRPr="00782BC1">
                <w:rPr>
                  <w:rStyle w:val="Hyperlink"/>
                  <w:color w:val="auto"/>
                </w:rPr>
                <w:t>MCB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7" w:history="1">
              <w:r w:rsidRPr="00782BC1">
                <w:rPr>
                  <w:rStyle w:val="Hyperlink"/>
                  <w:color w:val="auto"/>
                </w:rPr>
                <w:t>BML Bank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8" w:history="1">
              <w:r w:rsidRPr="00782BC1">
                <w:rPr>
                  <w:rStyle w:val="Hyperlink"/>
                  <w:color w:val="auto"/>
                </w:rPr>
                <w:t>Martin Dow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19" w:history="1">
              <w:r w:rsidRPr="00782BC1">
                <w:rPr>
                  <w:rStyle w:val="Hyperlink"/>
                  <w:color w:val="auto"/>
                </w:rPr>
                <w:t>EBM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0" w:history="1">
              <w:r w:rsidRPr="00782BC1">
                <w:rPr>
                  <w:rStyle w:val="Hyperlink"/>
                  <w:color w:val="auto"/>
                </w:rPr>
                <w:t>QLM (Qatar)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1" w:history="1">
              <w:r w:rsidRPr="00782BC1">
                <w:rPr>
                  <w:rStyle w:val="Hyperlink"/>
                  <w:color w:val="auto"/>
                </w:rPr>
                <w:t>Massoun (Qatar)</w:t>
              </w:r>
            </w:hyperlink>
            <w:r w:rsidRPr="00782BC1">
              <w:rPr>
                <w:color w:val="auto"/>
              </w:rPr>
              <w:t xml:space="preserve"> and iamHBL portal for the HBL team.</w:t>
            </w:r>
          </w:p>
          <w:p w14:paraId="59D41700" w14:textId="3E5BF65D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>- Maintain and update websites of top brands such as</w:t>
            </w:r>
            <w:r w:rsidR="00F676FC">
              <w:rPr>
                <w:color w:val="auto"/>
              </w:rPr>
              <w:t xml:space="preserve"> </w:t>
            </w:r>
            <w:hyperlink r:id="rId22" w:history="1">
              <w:r w:rsidR="00F676FC" w:rsidRPr="00F676FC">
                <w:rPr>
                  <w:rStyle w:val="Hyperlink"/>
                  <w:color w:val="auto"/>
                </w:rPr>
                <w:t>ONIC</w:t>
              </w:r>
            </w:hyperlink>
            <w:r w:rsidR="00F676FC">
              <w:rPr>
                <w:color w:val="auto"/>
              </w:rPr>
              <w:t>,</w:t>
            </w:r>
            <w:r w:rsidRPr="00782BC1">
              <w:rPr>
                <w:color w:val="auto"/>
              </w:rPr>
              <w:t xml:space="preserve"> </w:t>
            </w:r>
            <w:hyperlink r:id="rId23" w:history="1">
              <w:r w:rsidRPr="00782BC1">
                <w:rPr>
                  <w:rStyle w:val="Hyperlink"/>
                  <w:color w:val="auto"/>
                </w:rPr>
                <w:t>PSX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4" w:history="1">
              <w:r w:rsidRPr="00782BC1">
                <w:rPr>
                  <w:rStyle w:val="Hyperlink"/>
                  <w:color w:val="auto"/>
                </w:rPr>
                <w:t>HBL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5" w:history="1">
              <w:r w:rsidRPr="00782BC1">
                <w:rPr>
                  <w:rStyle w:val="Hyperlink"/>
                  <w:color w:val="auto"/>
                </w:rPr>
                <w:t>MCB</w:t>
              </w:r>
            </w:hyperlink>
            <w:r w:rsidRPr="00782BC1">
              <w:rPr>
                <w:color w:val="auto"/>
              </w:rPr>
              <w:t xml:space="preserve">, </w:t>
            </w:r>
            <w:hyperlink r:id="rId26" w:history="1">
              <w:r w:rsidRPr="00782BC1">
                <w:rPr>
                  <w:rStyle w:val="Hyperlink"/>
                  <w:color w:val="auto"/>
                </w:rPr>
                <w:t>MyCashdfs (West Indies)</w:t>
              </w:r>
            </w:hyperlink>
            <w:r w:rsidRPr="00782BC1">
              <w:rPr>
                <w:color w:val="auto"/>
              </w:rPr>
              <w:t xml:space="preserve"> which includes developing new pages and fixing issues on current website.</w:t>
            </w:r>
          </w:p>
          <w:p w14:paraId="4E002B53" w14:textId="0C979C5F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513E32E8" w14:textId="77777777" w:rsidR="001B2D1D" w:rsidRDefault="001B2D1D" w:rsidP="001B2D1D">
            <w:pPr>
              <w:spacing w:after="120"/>
            </w:pPr>
            <w:r w:rsidRPr="00837D80">
              <w:t>- Developed</w:t>
            </w:r>
            <w:r>
              <w:t xml:space="preserve"> </w:t>
            </w:r>
            <w:r w:rsidRPr="00837D80">
              <w:t>websites</w:t>
            </w:r>
            <w:r>
              <w:t xml:space="preserve"> with modern animations</w:t>
            </w:r>
            <w:r w:rsidRPr="00837D80">
              <w:t xml:space="preserve"> for international clients</w:t>
            </w:r>
            <w:r>
              <w:t>.</w:t>
            </w:r>
          </w:p>
          <w:p w14:paraId="5A33BCA8" w14:textId="77777777" w:rsidR="001B2D1D" w:rsidRDefault="001B2D1D" w:rsidP="001B2D1D">
            <w:pPr>
              <w:spacing w:after="120"/>
            </w:pPr>
            <w:r>
              <w:t>- Solve complex problems in the code of the website.</w:t>
            </w:r>
          </w:p>
          <w:p w14:paraId="0DD952B9" w14:textId="77777777" w:rsidR="001B2D1D" w:rsidRDefault="001B2D1D" w:rsidP="001B2D1D">
            <w:pPr>
              <w:spacing w:after="120"/>
            </w:pPr>
            <w:r>
              <w:t>- Hosted website on international servers with Firebase and Hostinger.</w:t>
            </w:r>
          </w:p>
          <w:p w14:paraId="654746F1" w14:textId="77777777" w:rsidR="001B2D1D" w:rsidRDefault="001B2D1D" w:rsidP="001B2D1D">
            <w:r>
              <w:t xml:space="preserve">- Applied modern </w:t>
            </w:r>
            <w:r w:rsidRPr="00782BC1">
              <w:rPr>
                <w:color w:val="auto"/>
              </w:rPr>
              <w:t xml:space="preserve">animations on </w:t>
            </w:r>
            <w:hyperlink r:id="rId27" w:history="1">
              <w:r w:rsidRPr="00782BC1">
                <w:rPr>
                  <w:rStyle w:val="Hyperlink"/>
                  <w:color w:val="auto"/>
                </w:rPr>
                <w:t>https://syntech.webdeveloperspk.com/</w:t>
              </w:r>
            </w:hyperlink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084B87B2" w14:textId="688013DC" w:rsidR="00B85D15" w:rsidRDefault="00B85D15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Flutter Mobile App Development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Jawan Pakistan,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September 2021)</w:t>
            </w:r>
          </w:p>
          <w:p w14:paraId="517E01A2" w14:textId="2DE75D18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4D2543EB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Web &amp; Mobile Hybrid App Development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(SMIT, 202</w:t>
            </w:r>
            <w:r w:rsidR="00FE7036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874106">
              <w:rPr>
                <w:color w:val="3B3838" w:themeColor="background2" w:themeShade="40"/>
              </w:rPr>
              <w:t xml:space="preserve">Certified Python Developer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CISCO,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0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7B6F9D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9FA3B" w14:textId="77777777" w:rsidR="007B6F9D" w:rsidRDefault="007B6F9D" w:rsidP="00A438FB">
      <w:r>
        <w:separator/>
      </w:r>
    </w:p>
  </w:endnote>
  <w:endnote w:type="continuationSeparator" w:id="0">
    <w:p w14:paraId="6476A2CB" w14:textId="77777777" w:rsidR="007B6F9D" w:rsidRDefault="007B6F9D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B3C7" w14:textId="77777777" w:rsidR="007B6F9D" w:rsidRDefault="007B6F9D" w:rsidP="00A438FB">
      <w:r>
        <w:separator/>
      </w:r>
    </w:p>
  </w:footnote>
  <w:footnote w:type="continuationSeparator" w:id="0">
    <w:p w14:paraId="6F5524C0" w14:textId="77777777" w:rsidR="007B6F9D" w:rsidRDefault="007B6F9D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D0C84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5126"/>
    <w:rsid w:val="00146803"/>
    <w:rsid w:val="00196557"/>
    <w:rsid w:val="001B2D1D"/>
    <w:rsid w:val="001D2BED"/>
    <w:rsid w:val="001D4137"/>
    <w:rsid w:val="001E4E91"/>
    <w:rsid w:val="001E7EBD"/>
    <w:rsid w:val="00215E8D"/>
    <w:rsid w:val="002213A4"/>
    <w:rsid w:val="00254993"/>
    <w:rsid w:val="00275F9D"/>
    <w:rsid w:val="002A476E"/>
    <w:rsid w:val="002C25B8"/>
    <w:rsid w:val="00324507"/>
    <w:rsid w:val="00341E79"/>
    <w:rsid w:val="003726CA"/>
    <w:rsid w:val="00386D17"/>
    <w:rsid w:val="003E0122"/>
    <w:rsid w:val="003F324E"/>
    <w:rsid w:val="003F5F05"/>
    <w:rsid w:val="00400CFE"/>
    <w:rsid w:val="00431C76"/>
    <w:rsid w:val="00473644"/>
    <w:rsid w:val="004869DC"/>
    <w:rsid w:val="004A38D7"/>
    <w:rsid w:val="004A6A97"/>
    <w:rsid w:val="004E01BE"/>
    <w:rsid w:val="004F217D"/>
    <w:rsid w:val="004F7CCA"/>
    <w:rsid w:val="005041D5"/>
    <w:rsid w:val="00512499"/>
    <w:rsid w:val="00542DCA"/>
    <w:rsid w:val="0054749E"/>
    <w:rsid w:val="00572ADD"/>
    <w:rsid w:val="0058338B"/>
    <w:rsid w:val="00597F2E"/>
    <w:rsid w:val="005B6A9D"/>
    <w:rsid w:val="005E380B"/>
    <w:rsid w:val="005E6440"/>
    <w:rsid w:val="0060352F"/>
    <w:rsid w:val="00641F35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977BD"/>
    <w:rsid w:val="007A248A"/>
    <w:rsid w:val="007A3CC7"/>
    <w:rsid w:val="007A5BEC"/>
    <w:rsid w:val="007B6F9D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217D8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82DEA"/>
    <w:rsid w:val="00A946A5"/>
    <w:rsid w:val="00AB2BCB"/>
    <w:rsid w:val="00AF7C92"/>
    <w:rsid w:val="00B12107"/>
    <w:rsid w:val="00B377D0"/>
    <w:rsid w:val="00B51E22"/>
    <w:rsid w:val="00B54727"/>
    <w:rsid w:val="00B56501"/>
    <w:rsid w:val="00B60727"/>
    <w:rsid w:val="00B74A30"/>
    <w:rsid w:val="00B85D15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F4A3F"/>
    <w:rsid w:val="00D21E35"/>
    <w:rsid w:val="00D432FC"/>
    <w:rsid w:val="00D9033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75DF"/>
    <w:rsid w:val="00F46C24"/>
    <w:rsid w:val="00F65859"/>
    <w:rsid w:val="00F676FC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F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blmfb.com/" TargetMode="External"/><Relationship Id="rId18" Type="http://schemas.openxmlformats.org/officeDocument/2006/relationships/hyperlink" Target="https://www.martindow.com/" TargetMode="External"/><Relationship Id="rId26" Type="http://schemas.openxmlformats.org/officeDocument/2006/relationships/hyperlink" Target="https://mycashdfs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ssounv2.symmetrydigital-labs.co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rox.com.pk/" TargetMode="External"/><Relationship Id="rId17" Type="http://schemas.openxmlformats.org/officeDocument/2006/relationships/hyperlink" Target="https://www.bankmakramah.com/" TargetMode="External"/><Relationship Id="rId25" Type="http://schemas.openxmlformats.org/officeDocument/2006/relationships/hyperlink" Target="https://mcb.com.pk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cb.com.pk/" TargetMode="External"/><Relationship Id="rId20" Type="http://schemas.openxmlformats.org/officeDocument/2006/relationships/hyperlink" Target="https://qlm.com.qa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uzaifaKhan20" TargetMode="External"/><Relationship Id="rId24" Type="http://schemas.openxmlformats.org/officeDocument/2006/relationships/hyperlink" Target="https://www.hbl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hoechst.com.pk/" TargetMode="External"/><Relationship Id="rId23" Type="http://schemas.openxmlformats.org/officeDocument/2006/relationships/hyperlink" Target="https://psx.com.pk/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ebm.com.pk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jazz.com.pk/business/" TargetMode="External"/><Relationship Id="rId22" Type="http://schemas.openxmlformats.org/officeDocument/2006/relationships/hyperlink" Target="https://onic.pk/" TargetMode="External"/><Relationship Id="rId27" Type="http://schemas.openxmlformats.org/officeDocument/2006/relationships/hyperlink" Target="https://syntech.webdevelopersp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2024-03-08T06:47:00Z</dcterms:created>
  <dcterms:modified xsi:type="dcterms:W3CDTF">2024-03-08T06:52:00Z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